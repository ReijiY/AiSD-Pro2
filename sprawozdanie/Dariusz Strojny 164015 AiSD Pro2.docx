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1D81" w14:textId="54A42A0A" w:rsidR="00BF571A" w:rsidRDefault="00772377" w:rsidP="00772377">
      <w:pPr>
        <w:spacing w:before="840"/>
      </w:pPr>
      <w:r>
        <w:rPr>
          <w:noProof/>
        </w:rPr>
        <w:drawing>
          <wp:inline distT="0" distB="0" distL="0" distR="0" wp14:anchorId="38EDAB35" wp14:editId="199C978C">
            <wp:extent cx="5080635" cy="189992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0635" cy="1899920"/>
                    </a:xfrm>
                    <a:prstGeom prst="rect">
                      <a:avLst/>
                    </a:prstGeom>
                    <a:noFill/>
                    <a:ln>
                      <a:noFill/>
                    </a:ln>
                  </pic:spPr>
                </pic:pic>
              </a:graphicData>
            </a:graphic>
          </wp:inline>
        </w:drawing>
      </w:r>
    </w:p>
    <w:p w14:paraId="05E4AC9E" w14:textId="77777777" w:rsidR="00BF571A" w:rsidRDefault="00BF571A" w:rsidP="00BF571A">
      <w:pPr>
        <w:jc w:val="center"/>
      </w:pPr>
    </w:p>
    <w:p w14:paraId="30BED934" w14:textId="2FEC8F82"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64D89751" wp14:editId="6431F389">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A8C40CC"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772377">
                              <w:rPr>
                                <w:rFonts w:cs="Times New Roman"/>
                                <w:sz w:val="36"/>
                                <w:szCs w:val="36"/>
                              </w:rPr>
                              <w:t>2</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89751"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A8C40CC"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772377">
                        <w:rPr>
                          <w:rFonts w:cs="Times New Roman"/>
                          <w:sz w:val="36"/>
                          <w:szCs w:val="36"/>
                        </w:rPr>
                        <w:t>2</w:t>
                      </w:r>
                    </w:p>
                  </w:txbxContent>
                </v:textbox>
              </v:shape>
            </w:pict>
          </mc:Fallback>
        </mc:AlternateContent>
      </w:r>
      <w:r w:rsidR="002F6910">
        <w:rPr>
          <w:rFonts w:cs="Times New Roman"/>
          <w:b/>
          <w:sz w:val="36"/>
          <w:szCs w:val="36"/>
        </w:rPr>
        <w:t>Dariusz Strojny</w:t>
      </w:r>
    </w:p>
    <w:p w14:paraId="54AAE18D" w14:textId="77777777" w:rsidR="002F6910" w:rsidRDefault="002F6910" w:rsidP="00AB0B4F">
      <w:pPr>
        <w:spacing w:before="2400"/>
        <w:jc w:val="center"/>
        <w:rPr>
          <w:rFonts w:cs="Times New Roman"/>
          <w:sz w:val="36"/>
          <w:szCs w:val="36"/>
        </w:rPr>
      </w:pPr>
    </w:p>
    <w:p w14:paraId="03640A51" w14:textId="77777777" w:rsidR="002F6910" w:rsidRDefault="002F6910" w:rsidP="00AB0B4F">
      <w:pPr>
        <w:spacing w:before="2400"/>
        <w:jc w:val="center"/>
        <w:rPr>
          <w:rFonts w:cs="Times New Roman"/>
          <w:sz w:val="36"/>
          <w:szCs w:val="36"/>
        </w:rPr>
      </w:pPr>
    </w:p>
    <w:p w14:paraId="46C30104" w14:textId="5D4E7FC1" w:rsidR="00936EA5" w:rsidRDefault="00BF571A" w:rsidP="003C7B4C">
      <w:pPr>
        <w:spacing w:before="2400"/>
        <w:jc w:val="center"/>
        <w:rPr>
          <w:rFonts w:cs="Times New Roman"/>
          <w:sz w:val="36"/>
          <w:szCs w:val="36"/>
        </w:rPr>
      </w:pPr>
      <w:r w:rsidRPr="00BF500A">
        <w:rPr>
          <w:rFonts w:cs="Times New Roman"/>
          <w:sz w:val="36"/>
          <w:szCs w:val="36"/>
        </w:rPr>
        <w:t xml:space="preserve">Rzeszów, </w:t>
      </w:r>
      <w:sdt>
        <w:sdtPr>
          <w:rPr>
            <w:rFonts w:cs="Times New Roman"/>
            <w:sz w:val="36"/>
            <w:szCs w:val="36"/>
          </w:rPr>
          <w:id w:val="-557326532"/>
          <w:placeholder>
            <w:docPart w:val="CEEC7A01FB76438DAFF5EE76415B576D"/>
          </w:placeholder>
          <w:dropDownList>
            <w:listItem w:displayText="rok" w:value="rok"/>
            <w:listItem w:displayText="2021" w:value="2021"/>
            <w:listItem w:displayText="2022" w:value="2022"/>
          </w:dropDownList>
        </w:sdtPr>
        <w:sdtContent>
          <w:r w:rsidR="002F6910">
            <w:rPr>
              <w:rFonts w:cs="Times New Roman"/>
              <w:sz w:val="36"/>
              <w:szCs w:val="36"/>
            </w:rPr>
            <w:t>2022</w:t>
          </w:r>
        </w:sdtContent>
      </w:sdt>
    </w:p>
    <w:p w14:paraId="15CFBB3B" w14:textId="2F5F45B2" w:rsidR="003C7B4C" w:rsidRDefault="00936EA5" w:rsidP="00B87A2B">
      <w:pPr>
        <w:rPr>
          <w:rFonts w:cs="Times New Roman"/>
          <w:sz w:val="36"/>
          <w:szCs w:val="36"/>
        </w:rPr>
      </w:pPr>
      <w:r>
        <w:rPr>
          <w:rFonts w:cs="Times New Roman"/>
          <w:sz w:val="36"/>
          <w:szCs w:val="36"/>
        </w:rPr>
        <w:lastRenderedPageBreak/>
        <w:br w:type="page"/>
      </w:r>
    </w:p>
    <w:p w14:paraId="602479DC" w14:textId="26150C30" w:rsidR="00980BF2" w:rsidRDefault="00980BF2" w:rsidP="00980BF2">
      <w:pPr>
        <w:pStyle w:val="Nagwek1"/>
      </w:pPr>
      <w:bookmarkStart w:id="0" w:name="_Toc125072768"/>
      <w:r>
        <w:lastRenderedPageBreak/>
        <w:t>Spis treści</w:t>
      </w:r>
      <w:bookmarkEnd w:id="0"/>
    </w:p>
    <w:sdt>
      <w:sdtPr>
        <w:id w:val="657961394"/>
        <w:docPartObj>
          <w:docPartGallery w:val="Table of Contents"/>
          <w:docPartUnique/>
        </w:docPartObj>
      </w:sdtPr>
      <w:sdtEndPr>
        <w:rPr>
          <w:b/>
          <w:bCs/>
        </w:rPr>
      </w:sdtEndPr>
      <w:sdtContent>
        <w:p w14:paraId="76D7144D" w14:textId="16B2AD76" w:rsidR="001C08A6" w:rsidRDefault="003C7B4C">
          <w:pPr>
            <w:pStyle w:val="Spistreci1"/>
            <w:tabs>
              <w:tab w:val="left" w:pos="440"/>
              <w:tab w:val="right" w:leader="dot" w:pos="8777"/>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25072768" w:history="1">
            <w:r w:rsidR="001C08A6" w:rsidRPr="008252AD">
              <w:rPr>
                <w:rStyle w:val="Hipercze"/>
                <w:noProof/>
              </w:rPr>
              <w:t>1</w:t>
            </w:r>
            <w:r w:rsidR="001C08A6">
              <w:rPr>
                <w:rFonts w:asciiTheme="minorHAnsi" w:eastAsiaTheme="minorEastAsia" w:hAnsiTheme="minorHAnsi"/>
                <w:noProof/>
                <w:sz w:val="22"/>
                <w:szCs w:val="22"/>
                <w:lang w:eastAsia="pl-PL"/>
              </w:rPr>
              <w:tab/>
            </w:r>
            <w:r w:rsidR="001C08A6" w:rsidRPr="008252AD">
              <w:rPr>
                <w:rStyle w:val="Hipercze"/>
                <w:noProof/>
              </w:rPr>
              <w:t>Spis treści</w:t>
            </w:r>
            <w:r w:rsidR="001C08A6">
              <w:rPr>
                <w:noProof/>
                <w:webHidden/>
              </w:rPr>
              <w:tab/>
            </w:r>
            <w:r w:rsidR="001C08A6">
              <w:rPr>
                <w:noProof/>
                <w:webHidden/>
              </w:rPr>
              <w:fldChar w:fldCharType="begin"/>
            </w:r>
            <w:r w:rsidR="001C08A6">
              <w:rPr>
                <w:noProof/>
                <w:webHidden/>
              </w:rPr>
              <w:instrText xml:space="preserve"> PAGEREF _Toc125072768 \h </w:instrText>
            </w:r>
            <w:r w:rsidR="001C08A6">
              <w:rPr>
                <w:noProof/>
                <w:webHidden/>
              </w:rPr>
            </w:r>
            <w:r w:rsidR="001C08A6">
              <w:rPr>
                <w:noProof/>
                <w:webHidden/>
              </w:rPr>
              <w:fldChar w:fldCharType="separate"/>
            </w:r>
            <w:r w:rsidR="001C08A6">
              <w:rPr>
                <w:noProof/>
                <w:webHidden/>
              </w:rPr>
              <w:t>3</w:t>
            </w:r>
            <w:r w:rsidR="001C08A6">
              <w:rPr>
                <w:noProof/>
                <w:webHidden/>
              </w:rPr>
              <w:fldChar w:fldCharType="end"/>
            </w:r>
          </w:hyperlink>
        </w:p>
        <w:p w14:paraId="3432B347" w14:textId="0ADCE2B4"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69" w:history="1">
            <w:r w:rsidR="001C08A6" w:rsidRPr="008252AD">
              <w:rPr>
                <w:rStyle w:val="Hipercze"/>
                <w:noProof/>
              </w:rPr>
              <w:t>2</w:t>
            </w:r>
            <w:r w:rsidR="001C08A6">
              <w:rPr>
                <w:rFonts w:asciiTheme="minorHAnsi" w:eastAsiaTheme="minorEastAsia" w:hAnsiTheme="minorHAnsi"/>
                <w:noProof/>
                <w:sz w:val="22"/>
                <w:szCs w:val="22"/>
                <w:lang w:eastAsia="pl-PL"/>
              </w:rPr>
              <w:tab/>
            </w:r>
            <w:r w:rsidR="001C08A6" w:rsidRPr="008252AD">
              <w:rPr>
                <w:rStyle w:val="Hipercze"/>
                <w:noProof/>
              </w:rPr>
              <w:t>Spis obrazów</w:t>
            </w:r>
            <w:r w:rsidR="001C08A6">
              <w:rPr>
                <w:noProof/>
                <w:webHidden/>
              </w:rPr>
              <w:tab/>
            </w:r>
            <w:r w:rsidR="001C08A6">
              <w:rPr>
                <w:noProof/>
                <w:webHidden/>
              </w:rPr>
              <w:fldChar w:fldCharType="begin"/>
            </w:r>
            <w:r w:rsidR="001C08A6">
              <w:rPr>
                <w:noProof/>
                <w:webHidden/>
              </w:rPr>
              <w:instrText xml:space="preserve"> PAGEREF _Toc125072769 \h </w:instrText>
            </w:r>
            <w:r w:rsidR="001C08A6">
              <w:rPr>
                <w:noProof/>
                <w:webHidden/>
              </w:rPr>
            </w:r>
            <w:r w:rsidR="001C08A6">
              <w:rPr>
                <w:noProof/>
                <w:webHidden/>
              </w:rPr>
              <w:fldChar w:fldCharType="separate"/>
            </w:r>
            <w:r w:rsidR="001C08A6">
              <w:rPr>
                <w:noProof/>
                <w:webHidden/>
              </w:rPr>
              <w:t>4</w:t>
            </w:r>
            <w:r w:rsidR="001C08A6">
              <w:rPr>
                <w:noProof/>
                <w:webHidden/>
              </w:rPr>
              <w:fldChar w:fldCharType="end"/>
            </w:r>
          </w:hyperlink>
        </w:p>
        <w:p w14:paraId="18147473" w14:textId="3957FEBA"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70" w:history="1">
            <w:r w:rsidR="001C08A6" w:rsidRPr="008252AD">
              <w:rPr>
                <w:rStyle w:val="Hipercze"/>
                <w:noProof/>
              </w:rPr>
              <w:t>3</w:t>
            </w:r>
            <w:r w:rsidR="001C08A6">
              <w:rPr>
                <w:rFonts w:asciiTheme="minorHAnsi" w:eastAsiaTheme="minorEastAsia" w:hAnsiTheme="minorHAnsi"/>
                <w:noProof/>
                <w:sz w:val="22"/>
                <w:szCs w:val="22"/>
                <w:lang w:eastAsia="pl-PL"/>
              </w:rPr>
              <w:tab/>
            </w:r>
            <w:r w:rsidR="001C08A6" w:rsidRPr="008252AD">
              <w:rPr>
                <w:rStyle w:val="Hipercze"/>
                <w:noProof/>
              </w:rPr>
              <w:t>Temat</w:t>
            </w:r>
            <w:r w:rsidR="001C08A6">
              <w:rPr>
                <w:noProof/>
                <w:webHidden/>
              </w:rPr>
              <w:tab/>
            </w:r>
            <w:r w:rsidR="001C08A6">
              <w:rPr>
                <w:noProof/>
                <w:webHidden/>
              </w:rPr>
              <w:fldChar w:fldCharType="begin"/>
            </w:r>
            <w:r w:rsidR="001C08A6">
              <w:rPr>
                <w:noProof/>
                <w:webHidden/>
              </w:rPr>
              <w:instrText xml:space="preserve"> PAGEREF _Toc125072770 \h </w:instrText>
            </w:r>
            <w:r w:rsidR="001C08A6">
              <w:rPr>
                <w:noProof/>
                <w:webHidden/>
              </w:rPr>
            </w:r>
            <w:r w:rsidR="001C08A6">
              <w:rPr>
                <w:noProof/>
                <w:webHidden/>
              </w:rPr>
              <w:fldChar w:fldCharType="separate"/>
            </w:r>
            <w:r w:rsidR="001C08A6">
              <w:rPr>
                <w:noProof/>
                <w:webHidden/>
              </w:rPr>
              <w:t>5</w:t>
            </w:r>
            <w:r w:rsidR="001C08A6">
              <w:rPr>
                <w:noProof/>
                <w:webHidden/>
              </w:rPr>
              <w:fldChar w:fldCharType="end"/>
            </w:r>
          </w:hyperlink>
        </w:p>
        <w:p w14:paraId="63C42875" w14:textId="21B18429"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71" w:history="1">
            <w:r w:rsidR="001C08A6" w:rsidRPr="008252AD">
              <w:rPr>
                <w:rStyle w:val="Hipercze"/>
                <w:noProof/>
              </w:rPr>
              <w:t>4</w:t>
            </w:r>
            <w:r w:rsidR="001C08A6">
              <w:rPr>
                <w:rFonts w:asciiTheme="minorHAnsi" w:eastAsiaTheme="minorEastAsia" w:hAnsiTheme="minorHAnsi"/>
                <w:noProof/>
                <w:sz w:val="22"/>
                <w:szCs w:val="22"/>
                <w:lang w:eastAsia="pl-PL"/>
              </w:rPr>
              <w:tab/>
            </w:r>
            <w:r w:rsidR="001C08A6" w:rsidRPr="008252AD">
              <w:rPr>
                <w:rStyle w:val="Hipercze"/>
                <w:noProof/>
              </w:rPr>
              <w:t>Analiza, projektowanie</w:t>
            </w:r>
            <w:r w:rsidR="001C08A6">
              <w:rPr>
                <w:noProof/>
                <w:webHidden/>
              </w:rPr>
              <w:tab/>
            </w:r>
            <w:r w:rsidR="001C08A6">
              <w:rPr>
                <w:noProof/>
                <w:webHidden/>
              </w:rPr>
              <w:fldChar w:fldCharType="begin"/>
            </w:r>
            <w:r w:rsidR="001C08A6">
              <w:rPr>
                <w:noProof/>
                <w:webHidden/>
              </w:rPr>
              <w:instrText xml:space="preserve"> PAGEREF _Toc125072771 \h </w:instrText>
            </w:r>
            <w:r w:rsidR="001C08A6">
              <w:rPr>
                <w:noProof/>
                <w:webHidden/>
              </w:rPr>
            </w:r>
            <w:r w:rsidR="001C08A6">
              <w:rPr>
                <w:noProof/>
                <w:webHidden/>
              </w:rPr>
              <w:fldChar w:fldCharType="separate"/>
            </w:r>
            <w:r w:rsidR="001C08A6">
              <w:rPr>
                <w:noProof/>
                <w:webHidden/>
              </w:rPr>
              <w:t>6</w:t>
            </w:r>
            <w:r w:rsidR="001C08A6">
              <w:rPr>
                <w:noProof/>
                <w:webHidden/>
              </w:rPr>
              <w:fldChar w:fldCharType="end"/>
            </w:r>
          </w:hyperlink>
        </w:p>
        <w:p w14:paraId="7750F1AF" w14:textId="4513BC85" w:rsidR="001C08A6" w:rsidRDefault="00000000">
          <w:pPr>
            <w:pStyle w:val="Spistreci2"/>
            <w:tabs>
              <w:tab w:val="left" w:pos="880"/>
              <w:tab w:val="right" w:leader="dot" w:pos="8777"/>
            </w:tabs>
            <w:rPr>
              <w:rFonts w:cstheme="minorBidi"/>
              <w:noProof/>
            </w:rPr>
          </w:pPr>
          <w:hyperlink w:anchor="_Toc125072772" w:history="1">
            <w:r w:rsidR="001C08A6" w:rsidRPr="008252AD">
              <w:rPr>
                <w:rStyle w:val="Hipercze"/>
                <w:noProof/>
              </w:rPr>
              <w:t>4.1</w:t>
            </w:r>
            <w:r w:rsidR="001C08A6">
              <w:rPr>
                <w:rFonts w:cstheme="minorBidi"/>
                <w:noProof/>
              </w:rPr>
              <w:tab/>
            </w:r>
            <w:r w:rsidR="001C08A6" w:rsidRPr="008252AD">
              <w:rPr>
                <w:rStyle w:val="Hipercze"/>
                <w:noProof/>
              </w:rPr>
              <w:t>Zasada działania programu</w:t>
            </w:r>
            <w:r w:rsidR="001C08A6">
              <w:rPr>
                <w:noProof/>
                <w:webHidden/>
              </w:rPr>
              <w:tab/>
            </w:r>
            <w:r w:rsidR="001C08A6">
              <w:rPr>
                <w:noProof/>
                <w:webHidden/>
              </w:rPr>
              <w:fldChar w:fldCharType="begin"/>
            </w:r>
            <w:r w:rsidR="001C08A6">
              <w:rPr>
                <w:noProof/>
                <w:webHidden/>
              </w:rPr>
              <w:instrText xml:space="preserve"> PAGEREF _Toc125072772 \h </w:instrText>
            </w:r>
            <w:r w:rsidR="001C08A6">
              <w:rPr>
                <w:noProof/>
                <w:webHidden/>
              </w:rPr>
            </w:r>
            <w:r w:rsidR="001C08A6">
              <w:rPr>
                <w:noProof/>
                <w:webHidden/>
              </w:rPr>
              <w:fldChar w:fldCharType="separate"/>
            </w:r>
            <w:r w:rsidR="001C08A6">
              <w:rPr>
                <w:noProof/>
                <w:webHidden/>
              </w:rPr>
              <w:t>6</w:t>
            </w:r>
            <w:r w:rsidR="001C08A6">
              <w:rPr>
                <w:noProof/>
                <w:webHidden/>
              </w:rPr>
              <w:fldChar w:fldCharType="end"/>
            </w:r>
          </w:hyperlink>
        </w:p>
        <w:p w14:paraId="7754B6F7" w14:textId="7D572976" w:rsidR="001C08A6" w:rsidRDefault="00000000">
          <w:pPr>
            <w:pStyle w:val="Spistreci2"/>
            <w:tabs>
              <w:tab w:val="left" w:pos="880"/>
              <w:tab w:val="right" w:leader="dot" w:pos="8777"/>
            </w:tabs>
            <w:rPr>
              <w:rFonts w:cstheme="minorBidi"/>
              <w:noProof/>
            </w:rPr>
          </w:pPr>
          <w:hyperlink w:anchor="_Toc125072773" w:history="1">
            <w:r w:rsidR="001C08A6" w:rsidRPr="008252AD">
              <w:rPr>
                <w:rStyle w:val="Hipercze"/>
                <w:noProof/>
              </w:rPr>
              <w:t>4.2</w:t>
            </w:r>
            <w:r w:rsidR="001C08A6">
              <w:rPr>
                <w:rFonts w:cstheme="minorBidi"/>
                <w:noProof/>
              </w:rPr>
              <w:tab/>
            </w:r>
            <w:r w:rsidR="001C08A6" w:rsidRPr="008252AD">
              <w:rPr>
                <w:rStyle w:val="Hipercze"/>
                <w:noProof/>
              </w:rPr>
              <w:t>Struktury danych</w:t>
            </w:r>
            <w:r w:rsidR="001C08A6">
              <w:rPr>
                <w:noProof/>
                <w:webHidden/>
              </w:rPr>
              <w:tab/>
            </w:r>
            <w:r w:rsidR="001C08A6">
              <w:rPr>
                <w:noProof/>
                <w:webHidden/>
              </w:rPr>
              <w:fldChar w:fldCharType="begin"/>
            </w:r>
            <w:r w:rsidR="001C08A6">
              <w:rPr>
                <w:noProof/>
                <w:webHidden/>
              </w:rPr>
              <w:instrText xml:space="preserve"> PAGEREF _Toc125072773 \h </w:instrText>
            </w:r>
            <w:r w:rsidR="001C08A6">
              <w:rPr>
                <w:noProof/>
                <w:webHidden/>
              </w:rPr>
            </w:r>
            <w:r w:rsidR="001C08A6">
              <w:rPr>
                <w:noProof/>
                <w:webHidden/>
              </w:rPr>
              <w:fldChar w:fldCharType="separate"/>
            </w:r>
            <w:r w:rsidR="001C08A6">
              <w:rPr>
                <w:noProof/>
                <w:webHidden/>
              </w:rPr>
              <w:t>6</w:t>
            </w:r>
            <w:r w:rsidR="001C08A6">
              <w:rPr>
                <w:noProof/>
                <w:webHidden/>
              </w:rPr>
              <w:fldChar w:fldCharType="end"/>
            </w:r>
          </w:hyperlink>
        </w:p>
        <w:p w14:paraId="07FC0D42" w14:textId="730209E4" w:rsidR="001C08A6" w:rsidRDefault="00000000">
          <w:pPr>
            <w:pStyle w:val="Spistreci2"/>
            <w:tabs>
              <w:tab w:val="left" w:pos="880"/>
              <w:tab w:val="right" w:leader="dot" w:pos="8777"/>
            </w:tabs>
            <w:rPr>
              <w:rFonts w:cstheme="minorBidi"/>
              <w:noProof/>
            </w:rPr>
          </w:pPr>
          <w:hyperlink w:anchor="_Toc125072774" w:history="1">
            <w:r w:rsidR="001C08A6" w:rsidRPr="008252AD">
              <w:rPr>
                <w:rStyle w:val="Hipercze"/>
                <w:noProof/>
              </w:rPr>
              <w:t>4.3</w:t>
            </w:r>
            <w:r w:rsidR="001C08A6">
              <w:rPr>
                <w:rFonts w:cstheme="minorBidi"/>
                <w:noProof/>
              </w:rPr>
              <w:tab/>
            </w:r>
            <w:r w:rsidR="001C08A6" w:rsidRPr="008252AD">
              <w:rPr>
                <w:rStyle w:val="Hipercze"/>
                <w:noProof/>
              </w:rPr>
              <w:t>Metodyka</w:t>
            </w:r>
            <w:r w:rsidR="001C08A6">
              <w:rPr>
                <w:noProof/>
                <w:webHidden/>
              </w:rPr>
              <w:tab/>
            </w:r>
            <w:r w:rsidR="001C08A6">
              <w:rPr>
                <w:noProof/>
                <w:webHidden/>
              </w:rPr>
              <w:fldChar w:fldCharType="begin"/>
            </w:r>
            <w:r w:rsidR="001C08A6">
              <w:rPr>
                <w:noProof/>
                <w:webHidden/>
              </w:rPr>
              <w:instrText xml:space="preserve"> PAGEREF _Toc125072774 \h </w:instrText>
            </w:r>
            <w:r w:rsidR="001C08A6">
              <w:rPr>
                <w:noProof/>
                <w:webHidden/>
              </w:rPr>
            </w:r>
            <w:r w:rsidR="001C08A6">
              <w:rPr>
                <w:noProof/>
                <w:webHidden/>
              </w:rPr>
              <w:fldChar w:fldCharType="separate"/>
            </w:r>
            <w:r w:rsidR="001C08A6">
              <w:rPr>
                <w:noProof/>
                <w:webHidden/>
              </w:rPr>
              <w:t>7</w:t>
            </w:r>
            <w:r w:rsidR="001C08A6">
              <w:rPr>
                <w:noProof/>
                <w:webHidden/>
              </w:rPr>
              <w:fldChar w:fldCharType="end"/>
            </w:r>
          </w:hyperlink>
        </w:p>
        <w:p w14:paraId="6B954343" w14:textId="1C3CAA70" w:rsidR="001C08A6" w:rsidRDefault="00000000">
          <w:pPr>
            <w:pStyle w:val="Spistreci3"/>
            <w:tabs>
              <w:tab w:val="left" w:pos="1320"/>
              <w:tab w:val="right" w:leader="dot" w:pos="8777"/>
            </w:tabs>
            <w:rPr>
              <w:rFonts w:cstheme="minorBidi"/>
              <w:noProof/>
            </w:rPr>
          </w:pPr>
          <w:hyperlink w:anchor="_Toc125072775" w:history="1">
            <w:r w:rsidR="001C08A6" w:rsidRPr="008252AD">
              <w:rPr>
                <w:rStyle w:val="Hipercze"/>
                <w:noProof/>
              </w:rPr>
              <w:t>4.3.1</w:t>
            </w:r>
            <w:r w:rsidR="001C08A6">
              <w:rPr>
                <w:rFonts w:cstheme="minorBidi"/>
                <w:noProof/>
              </w:rPr>
              <w:tab/>
            </w:r>
            <w:r w:rsidR="001C08A6" w:rsidRPr="008252AD">
              <w:rPr>
                <w:rStyle w:val="Hipercze"/>
                <w:noProof/>
              </w:rPr>
              <w:t>Definicje</w:t>
            </w:r>
            <w:r w:rsidR="001C08A6">
              <w:rPr>
                <w:noProof/>
                <w:webHidden/>
              </w:rPr>
              <w:tab/>
            </w:r>
            <w:r w:rsidR="001C08A6">
              <w:rPr>
                <w:noProof/>
                <w:webHidden/>
              </w:rPr>
              <w:fldChar w:fldCharType="begin"/>
            </w:r>
            <w:r w:rsidR="001C08A6">
              <w:rPr>
                <w:noProof/>
                <w:webHidden/>
              </w:rPr>
              <w:instrText xml:space="preserve"> PAGEREF _Toc125072775 \h </w:instrText>
            </w:r>
            <w:r w:rsidR="001C08A6">
              <w:rPr>
                <w:noProof/>
                <w:webHidden/>
              </w:rPr>
            </w:r>
            <w:r w:rsidR="001C08A6">
              <w:rPr>
                <w:noProof/>
                <w:webHidden/>
              </w:rPr>
              <w:fldChar w:fldCharType="separate"/>
            </w:r>
            <w:r w:rsidR="001C08A6">
              <w:rPr>
                <w:noProof/>
                <w:webHidden/>
              </w:rPr>
              <w:t>7</w:t>
            </w:r>
            <w:r w:rsidR="001C08A6">
              <w:rPr>
                <w:noProof/>
                <w:webHidden/>
              </w:rPr>
              <w:fldChar w:fldCharType="end"/>
            </w:r>
          </w:hyperlink>
        </w:p>
        <w:p w14:paraId="58425A93" w14:textId="6C234504" w:rsidR="001C08A6" w:rsidRDefault="00000000">
          <w:pPr>
            <w:pStyle w:val="Spistreci3"/>
            <w:tabs>
              <w:tab w:val="left" w:pos="1320"/>
              <w:tab w:val="right" w:leader="dot" w:pos="8777"/>
            </w:tabs>
            <w:rPr>
              <w:rFonts w:cstheme="minorBidi"/>
              <w:noProof/>
            </w:rPr>
          </w:pPr>
          <w:hyperlink w:anchor="_Toc125072776" w:history="1">
            <w:r w:rsidR="001C08A6" w:rsidRPr="008252AD">
              <w:rPr>
                <w:rStyle w:val="Hipercze"/>
                <w:noProof/>
              </w:rPr>
              <w:t>4.3.2</w:t>
            </w:r>
            <w:r w:rsidR="001C08A6">
              <w:rPr>
                <w:rFonts w:cstheme="minorBidi"/>
                <w:noProof/>
              </w:rPr>
              <w:tab/>
            </w:r>
            <w:r w:rsidR="001C08A6" w:rsidRPr="008252AD">
              <w:rPr>
                <w:rStyle w:val="Hipercze"/>
                <w:noProof/>
              </w:rPr>
              <w:t>Funkcje pomocnicze użyte w programie</w:t>
            </w:r>
            <w:r w:rsidR="001C08A6">
              <w:rPr>
                <w:noProof/>
                <w:webHidden/>
              </w:rPr>
              <w:tab/>
            </w:r>
            <w:r w:rsidR="001C08A6">
              <w:rPr>
                <w:noProof/>
                <w:webHidden/>
              </w:rPr>
              <w:fldChar w:fldCharType="begin"/>
            </w:r>
            <w:r w:rsidR="001C08A6">
              <w:rPr>
                <w:noProof/>
                <w:webHidden/>
              </w:rPr>
              <w:instrText xml:space="preserve"> PAGEREF _Toc125072776 \h </w:instrText>
            </w:r>
            <w:r w:rsidR="001C08A6">
              <w:rPr>
                <w:noProof/>
                <w:webHidden/>
              </w:rPr>
            </w:r>
            <w:r w:rsidR="001C08A6">
              <w:rPr>
                <w:noProof/>
                <w:webHidden/>
              </w:rPr>
              <w:fldChar w:fldCharType="separate"/>
            </w:r>
            <w:r w:rsidR="001C08A6">
              <w:rPr>
                <w:noProof/>
                <w:webHidden/>
              </w:rPr>
              <w:t>7</w:t>
            </w:r>
            <w:r w:rsidR="001C08A6">
              <w:rPr>
                <w:noProof/>
                <w:webHidden/>
              </w:rPr>
              <w:fldChar w:fldCharType="end"/>
            </w:r>
          </w:hyperlink>
        </w:p>
        <w:p w14:paraId="04998F59" w14:textId="0410E0BD" w:rsidR="001C08A6" w:rsidRDefault="00000000">
          <w:pPr>
            <w:pStyle w:val="Spistreci3"/>
            <w:tabs>
              <w:tab w:val="left" w:pos="1320"/>
              <w:tab w:val="right" w:leader="dot" w:pos="8777"/>
            </w:tabs>
            <w:rPr>
              <w:rFonts w:cstheme="minorBidi"/>
              <w:noProof/>
            </w:rPr>
          </w:pPr>
          <w:hyperlink w:anchor="_Toc125072777" w:history="1">
            <w:r w:rsidR="001C08A6" w:rsidRPr="008252AD">
              <w:rPr>
                <w:rStyle w:val="Hipercze"/>
                <w:noProof/>
              </w:rPr>
              <w:t>4.3.3</w:t>
            </w:r>
            <w:r w:rsidR="001C08A6">
              <w:rPr>
                <w:rFonts w:cstheme="minorBidi"/>
                <w:noProof/>
              </w:rPr>
              <w:tab/>
            </w:r>
            <w:r w:rsidR="001C08A6" w:rsidRPr="008252AD">
              <w:rPr>
                <w:rStyle w:val="Hipercze"/>
                <w:noProof/>
              </w:rPr>
              <w:t>Główne funkcje algorytmów</w:t>
            </w:r>
            <w:r w:rsidR="001C08A6">
              <w:rPr>
                <w:noProof/>
                <w:webHidden/>
              </w:rPr>
              <w:tab/>
            </w:r>
            <w:r w:rsidR="001C08A6">
              <w:rPr>
                <w:noProof/>
                <w:webHidden/>
              </w:rPr>
              <w:fldChar w:fldCharType="begin"/>
            </w:r>
            <w:r w:rsidR="001C08A6">
              <w:rPr>
                <w:noProof/>
                <w:webHidden/>
              </w:rPr>
              <w:instrText xml:space="preserve"> PAGEREF _Toc125072777 \h </w:instrText>
            </w:r>
            <w:r w:rsidR="001C08A6">
              <w:rPr>
                <w:noProof/>
                <w:webHidden/>
              </w:rPr>
            </w:r>
            <w:r w:rsidR="001C08A6">
              <w:rPr>
                <w:noProof/>
                <w:webHidden/>
              </w:rPr>
              <w:fldChar w:fldCharType="separate"/>
            </w:r>
            <w:r w:rsidR="001C08A6">
              <w:rPr>
                <w:noProof/>
                <w:webHidden/>
              </w:rPr>
              <w:t>9</w:t>
            </w:r>
            <w:r w:rsidR="001C08A6">
              <w:rPr>
                <w:noProof/>
                <w:webHidden/>
              </w:rPr>
              <w:fldChar w:fldCharType="end"/>
            </w:r>
          </w:hyperlink>
        </w:p>
        <w:p w14:paraId="121D09EC" w14:textId="0543FE14"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78" w:history="1">
            <w:r w:rsidR="001C08A6" w:rsidRPr="008252AD">
              <w:rPr>
                <w:rStyle w:val="Hipercze"/>
                <w:noProof/>
              </w:rPr>
              <w:t>5</w:t>
            </w:r>
            <w:r w:rsidR="001C08A6">
              <w:rPr>
                <w:rFonts w:asciiTheme="minorHAnsi" w:eastAsiaTheme="minorEastAsia" w:hAnsiTheme="minorHAnsi"/>
                <w:noProof/>
                <w:sz w:val="22"/>
                <w:szCs w:val="22"/>
                <w:lang w:eastAsia="pl-PL"/>
              </w:rPr>
              <w:tab/>
            </w:r>
            <w:r w:rsidR="001C08A6" w:rsidRPr="008252AD">
              <w:rPr>
                <w:rStyle w:val="Hipercze"/>
                <w:noProof/>
              </w:rPr>
              <w:t>Opis działania algorytmu sortowania gnoma</w:t>
            </w:r>
            <w:r w:rsidR="001C08A6">
              <w:rPr>
                <w:noProof/>
                <w:webHidden/>
              </w:rPr>
              <w:tab/>
            </w:r>
            <w:r w:rsidR="001C08A6">
              <w:rPr>
                <w:noProof/>
                <w:webHidden/>
              </w:rPr>
              <w:fldChar w:fldCharType="begin"/>
            </w:r>
            <w:r w:rsidR="001C08A6">
              <w:rPr>
                <w:noProof/>
                <w:webHidden/>
              </w:rPr>
              <w:instrText xml:space="preserve"> PAGEREF _Toc125072778 \h </w:instrText>
            </w:r>
            <w:r w:rsidR="001C08A6">
              <w:rPr>
                <w:noProof/>
                <w:webHidden/>
              </w:rPr>
            </w:r>
            <w:r w:rsidR="001C08A6">
              <w:rPr>
                <w:noProof/>
                <w:webHidden/>
              </w:rPr>
              <w:fldChar w:fldCharType="separate"/>
            </w:r>
            <w:r w:rsidR="001C08A6">
              <w:rPr>
                <w:noProof/>
                <w:webHidden/>
              </w:rPr>
              <w:t>10</w:t>
            </w:r>
            <w:r w:rsidR="001C08A6">
              <w:rPr>
                <w:noProof/>
                <w:webHidden/>
              </w:rPr>
              <w:fldChar w:fldCharType="end"/>
            </w:r>
          </w:hyperlink>
        </w:p>
        <w:p w14:paraId="7F126C3C" w14:textId="29440E9A" w:rsidR="001C08A6" w:rsidRDefault="00000000">
          <w:pPr>
            <w:pStyle w:val="Spistreci2"/>
            <w:tabs>
              <w:tab w:val="left" w:pos="880"/>
              <w:tab w:val="right" w:leader="dot" w:pos="8777"/>
            </w:tabs>
            <w:rPr>
              <w:rFonts w:cstheme="minorBidi"/>
              <w:noProof/>
            </w:rPr>
          </w:pPr>
          <w:hyperlink w:anchor="_Toc125072779" w:history="1">
            <w:r w:rsidR="001C08A6" w:rsidRPr="008252AD">
              <w:rPr>
                <w:rStyle w:val="Hipercze"/>
                <w:noProof/>
              </w:rPr>
              <w:t>5.1</w:t>
            </w:r>
            <w:r w:rsidR="001C08A6">
              <w:rPr>
                <w:rFonts w:cstheme="minorBidi"/>
                <w:noProof/>
              </w:rPr>
              <w:tab/>
            </w:r>
            <w:r w:rsidR="001C08A6" w:rsidRPr="008252AD">
              <w:rPr>
                <w:rStyle w:val="Hipercze"/>
                <w:noProof/>
              </w:rPr>
              <w:t>Pseudokod</w:t>
            </w:r>
            <w:r w:rsidR="001C08A6">
              <w:rPr>
                <w:noProof/>
                <w:webHidden/>
              </w:rPr>
              <w:tab/>
            </w:r>
            <w:r w:rsidR="001C08A6">
              <w:rPr>
                <w:noProof/>
                <w:webHidden/>
              </w:rPr>
              <w:fldChar w:fldCharType="begin"/>
            </w:r>
            <w:r w:rsidR="001C08A6">
              <w:rPr>
                <w:noProof/>
                <w:webHidden/>
              </w:rPr>
              <w:instrText xml:space="preserve"> PAGEREF _Toc125072779 \h </w:instrText>
            </w:r>
            <w:r w:rsidR="001C08A6">
              <w:rPr>
                <w:noProof/>
                <w:webHidden/>
              </w:rPr>
            </w:r>
            <w:r w:rsidR="001C08A6">
              <w:rPr>
                <w:noProof/>
                <w:webHidden/>
              </w:rPr>
              <w:fldChar w:fldCharType="separate"/>
            </w:r>
            <w:r w:rsidR="001C08A6">
              <w:rPr>
                <w:noProof/>
                <w:webHidden/>
              </w:rPr>
              <w:t>11</w:t>
            </w:r>
            <w:r w:rsidR="001C08A6">
              <w:rPr>
                <w:noProof/>
                <w:webHidden/>
              </w:rPr>
              <w:fldChar w:fldCharType="end"/>
            </w:r>
          </w:hyperlink>
        </w:p>
        <w:p w14:paraId="00CF4145" w14:textId="7B50765E" w:rsidR="001C08A6" w:rsidRDefault="00000000">
          <w:pPr>
            <w:pStyle w:val="Spistreci2"/>
            <w:tabs>
              <w:tab w:val="left" w:pos="880"/>
              <w:tab w:val="right" w:leader="dot" w:pos="8777"/>
            </w:tabs>
            <w:rPr>
              <w:rFonts w:cstheme="minorBidi"/>
              <w:noProof/>
            </w:rPr>
          </w:pPr>
          <w:hyperlink w:anchor="_Toc125072780" w:history="1">
            <w:r w:rsidR="001C08A6" w:rsidRPr="008252AD">
              <w:rPr>
                <w:rStyle w:val="Hipercze"/>
                <w:noProof/>
              </w:rPr>
              <w:t>5.2</w:t>
            </w:r>
            <w:r w:rsidR="001C08A6">
              <w:rPr>
                <w:rFonts w:cstheme="minorBidi"/>
                <w:noProof/>
              </w:rPr>
              <w:tab/>
            </w:r>
            <w:r w:rsidR="001C08A6" w:rsidRPr="008252AD">
              <w:rPr>
                <w:rStyle w:val="Hipercze"/>
                <w:noProof/>
              </w:rPr>
              <w:t>Schemat blokowy</w:t>
            </w:r>
            <w:r w:rsidR="001C08A6">
              <w:rPr>
                <w:noProof/>
                <w:webHidden/>
              </w:rPr>
              <w:tab/>
            </w:r>
            <w:r w:rsidR="001C08A6">
              <w:rPr>
                <w:noProof/>
                <w:webHidden/>
              </w:rPr>
              <w:fldChar w:fldCharType="begin"/>
            </w:r>
            <w:r w:rsidR="001C08A6">
              <w:rPr>
                <w:noProof/>
                <w:webHidden/>
              </w:rPr>
              <w:instrText xml:space="preserve"> PAGEREF _Toc125072780 \h </w:instrText>
            </w:r>
            <w:r w:rsidR="001C08A6">
              <w:rPr>
                <w:noProof/>
                <w:webHidden/>
              </w:rPr>
            </w:r>
            <w:r w:rsidR="001C08A6">
              <w:rPr>
                <w:noProof/>
                <w:webHidden/>
              </w:rPr>
              <w:fldChar w:fldCharType="separate"/>
            </w:r>
            <w:r w:rsidR="001C08A6">
              <w:rPr>
                <w:noProof/>
                <w:webHidden/>
              </w:rPr>
              <w:t>12</w:t>
            </w:r>
            <w:r w:rsidR="001C08A6">
              <w:rPr>
                <w:noProof/>
                <w:webHidden/>
              </w:rPr>
              <w:fldChar w:fldCharType="end"/>
            </w:r>
          </w:hyperlink>
        </w:p>
        <w:p w14:paraId="2A07B721" w14:textId="38FB06EE" w:rsidR="001C08A6" w:rsidRDefault="00000000">
          <w:pPr>
            <w:pStyle w:val="Spistreci2"/>
            <w:tabs>
              <w:tab w:val="left" w:pos="880"/>
              <w:tab w:val="right" w:leader="dot" w:pos="8777"/>
            </w:tabs>
            <w:rPr>
              <w:rFonts w:cstheme="minorBidi"/>
              <w:noProof/>
            </w:rPr>
          </w:pPr>
          <w:hyperlink w:anchor="_Toc125072781" w:history="1">
            <w:r w:rsidR="001C08A6" w:rsidRPr="008252AD">
              <w:rPr>
                <w:rStyle w:val="Hipercze"/>
                <w:noProof/>
              </w:rPr>
              <w:t>5.3</w:t>
            </w:r>
            <w:r w:rsidR="001C08A6">
              <w:rPr>
                <w:rFonts w:cstheme="minorBidi"/>
                <w:noProof/>
              </w:rPr>
              <w:tab/>
            </w:r>
            <w:r w:rsidR="001C08A6" w:rsidRPr="008252AD">
              <w:rPr>
                <w:rStyle w:val="Hipercze"/>
                <w:noProof/>
              </w:rPr>
              <w:t>Złożoność obliczeniowa</w:t>
            </w:r>
            <w:r w:rsidR="001C08A6">
              <w:rPr>
                <w:noProof/>
                <w:webHidden/>
              </w:rPr>
              <w:tab/>
            </w:r>
            <w:r w:rsidR="001C08A6">
              <w:rPr>
                <w:noProof/>
                <w:webHidden/>
              </w:rPr>
              <w:fldChar w:fldCharType="begin"/>
            </w:r>
            <w:r w:rsidR="001C08A6">
              <w:rPr>
                <w:noProof/>
                <w:webHidden/>
              </w:rPr>
              <w:instrText xml:space="preserve"> PAGEREF _Toc125072781 \h </w:instrText>
            </w:r>
            <w:r w:rsidR="001C08A6">
              <w:rPr>
                <w:noProof/>
                <w:webHidden/>
              </w:rPr>
            </w:r>
            <w:r w:rsidR="001C08A6">
              <w:rPr>
                <w:noProof/>
                <w:webHidden/>
              </w:rPr>
              <w:fldChar w:fldCharType="separate"/>
            </w:r>
            <w:r w:rsidR="001C08A6">
              <w:rPr>
                <w:noProof/>
                <w:webHidden/>
              </w:rPr>
              <w:t>13</w:t>
            </w:r>
            <w:r w:rsidR="001C08A6">
              <w:rPr>
                <w:noProof/>
                <w:webHidden/>
              </w:rPr>
              <w:fldChar w:fldCharType="end"/>
            </w:r>
          </w:hyperlink>
        </w:p>
        <w:p w14:paraId="05093646" w14:textId="595F2A39"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82" w:history="1">
            <w:r w:rsidR="001C08A6" w:rsidRPr="008252AD">
              <w:rPr>
                <w:rStyle w:val="Hipercze"/>
                <w:noProof/>
              </w:rPr>
              <w:t>6</w:t>
            </w:r>
            <w:r w:rsidR="001C08A6">
              <w:rPr>
                <w:rFonts w:asciiTheme="minorHAnsi" w:eastAsiaTheme="minorEastAsia" w:hAnsiTheme="minorHAnsi"/>
                <w:noProof/>
                <w:sz w:val="22"/>
                <w:szCs w:val="22"/>
                <w:lang w:eastAsia="pl-PL"/>
              </w:rPr>
              <w:tab/>
            </w:r>
            <w:r w:rsidR="001C08A6" w:rsidRPr="008252AD">
              <w:rPr>
                <w:rStyle w:val="Hipercze"/>
                <w:noProof/>
              </w:rPr>
              <w:t>Opis działania algorytmu sortowania kubełkowego</w:t>
            </w:r>
            <w:r w:rsidR="001C08A6">
              <w:rPr>
                <w:noProof/>
                <w:webHidden/>
              </w:rPr>
              <w:tab/>
            </w:r>
            <w:r w:rsidR="001C08A6">
              <w:rPr>
                <w:noProof/>
                <w:webHidden/>
              </w:rPr>
              <w:fldChar w:fldCharType="begin"/>
            </w:r>
            <w:r w:rsidR="001C08A6">
              <w:rPr>
                <w:noProof/>
                <w:webHidden/>
              </w:rPr>
              <w:instrText xml:space="preserve"> PAGEREF _Toc125072782 \h </w:instrText>
            </w:r>
            <w:r w:rsidR="001C08A6">
              <w:rPr>
                <w:noProof/>
                <w:webHidden/>
              </w:rPr>
            </w:r>
            <w:r w:rsidR="001C08A6">
              <w:rPr>
                <w:noProof/>
                <w:webHidden/>
              </w:rPr>
              <w:fldChar w:fldCharType="separate"/>
            </w:r>
            <w:r w:rsidR="001C08A6">
              <w:rPr>
                <w:noProof/>
                <w:webHidden/>
              </w:rPr>
              <w:t>14</w:t>
            </w:r>
            <w:r w:rsidR="001C08A6">
              <w:rPr>
                <w:noProof/>
                <w:webHidden/>
              </w:rPr>
              <w:fldChar w:fldCharType="end"/>
            </w:r>
          </w:hyperlink>
        </w:p>
        <w:p w14:paraId="4D73CCC5" w14:textId="1B538D4C" w:rsidR="001C08A6" w:rsidRDefault="00000000">
          <w:pPr>
            <w:pStyle w:val="Spistreci2"/>
            <w:tabs>
              <w:tab w:val="left" w:pos="880"/>
              <w:tab w:val="right" w:leader="dot" w:pos="8777"/>
            </w:tabs>
            <w:rPr>
              <w:rFonts w:cstheme="minorBidi"/>
              <w:noProof/>
            </w:rPr>
          </w:pPr>
          <w:hyperlink w:anchor="_Toc125072783" w:history="1">
            <w:r w:rsidR="001C08A6" w:rsidRPr="008252AD">
              <w:rPr>
                <w:rStyle w:val="Hipercze"/>
                <w:noProof/>
              </w:rPr>
              <w:t>6.1</w:t>
            </w:r>
            <w:r w:rsidR="001C08A6">
              <w:rPr>
                <w:rFonts w:cstheme="minorBidi"/>
                <w:noProof/>
              </w:rPr>
              <w:tab/>
            </w:r>
            <w:r w:rsidR="001C08A6" w:rsidRPr="008252AD">
              <w:rPr>
                <w:rStyle w:val="Hipercze"/>
                <w:noProof/>
              </w:rPr>
              <w:t>Pseudokod</w:t>
            </w:r>
            <w:r w:rsidR="001C08A6">
              <w:rPr>
                <w:noProof/>
                <w:webHidden/>
              </w:rPr>
              <w:tab/>
            </w:r>
            <w:r w:rsidR="001C08A6">
              <w:rPr>
                <w:noProof/>
                <w:webHidden/>
              </w:rPr>
              <w:fldChar w:fldCharType="begin"/>
            </w:r>
            <w:r w:rsidR="001C08A6">
              <w:rPr>
                <w:noProof/>
                <w:webHidden/>
              </w:rPr>
              <w:instrText xml:space="preserve"> PAGEREF _Toc125072783 \h </w:instrText>
            </w:r>
            <w:r w:rsidR="001C08A6">
              <w:rPr>
                <w:noProof/>
                <w:webHidden/>
              </w:rPr>
            </w:r>
            <w:r w:rsidR="001C08A6">
              <w:rPr>
                <w:noProof/>
                <w:webHidden/>
              </w:rPr>
              <w:fldChar w:fldCharType="separate"/>
            </w:r>
            <w:r w:rsidR="001C08A6">
              <w:rPr>
                <w:noProof/>
                <w:webHidden/>
              </w:rPr>
              <w:t>15</w:t>
            </w:r>
            <w:r w:rsidR="001C08A6">
              <w:rPr>
                <w:noProof/>
                <w:webHidden/>
              </w:rPr>
              <w:fldChar w:fldCharType="end"/>
            </w:r>
          </w:hyperlink>
        </w:p>
        <w:p w14:paraId="6E837FA3" w14:textId="689799AC" w:rsidR="001C08A6" w:rsidRDefault="00000000">
          <w:pPr>
            <w:pStyle w:val="Spistreci2"/>
            <w:tabs>
              <w:tab w:val="left" w:pos="880"/>
              <w:tab w:val="right" w:leader="dot" w:pos="8777"/>
            </w:tabs>
            <w:rPr>
              <w:rFonts w:cstheme="minorBidi"/>
              <w:noProof/>
            </w:rPr>
          </w:pPr>
          <w:hyperlink w:anchor="_Toc125072784" w:history="1">
            <w:r w:rsidR="001C08A6" w:rsidRPr="008252AD">
              <w:rPr>
                <w:rStyle w:val="Hipercze"/>
                <w:noProof/>
              </w:rPr>
              <w:t>6.2</w:t>
            </w:r>
            <w:r w:rsidR="001C08A6">
              <w:rPr>
                <w:rFonts w:cstheme="minorBidi"/>
                <w:noProof/>
              </w:rPr>
              <w:tab/>
            </w:r>
            <w:r w:rsidR="001C08A6" w:rsidRPr="008252AD">
              <w:rPr>
                <w:rStyle w:val="Hipercze"/>
                <w:noProof/>
              </w:rPr>
              <w:t>Schemat blokowy</w:t>
            </w:r>
            <w:r w:rsidR="001C08A6">
              <w:rPr>
                <w:noProof/>
                <w:webHidden/>
              </w:rPr>
              <w:tab/>
            </w:r>
            <w:r w:rsidR="001C08A6">
              <w:rPr>
                <w:noProof/>
                <w:webHidden/>
              </w:rPr>
              <w:fldChar w:fldCharType="begin"/>
            </w:r>
            <w:r w:rsidR="001C08A6">
              <w:rPr>
                <w:noProof/>
                <w:webHidden/>
              </w:rPr>
              <w:instrText xml:space="preserve"> PAGEREF _Toc125072784 \h </w:instrText>
            </w:r>
            <w:r w:rsidR="001C08A6">
              <w:rPr>
                <w:noProof/>
                <w:webHidden/>
              </w:rPr>
            </w:r>
            <w:r w:rsidR="001C08A6">
              <w:rPr>
                <w:noProof/>
                <w:webHidden/>
              </w:rPr>
              <w:fldChar w:fldCharType="separate"/>
            </w:r>
            <w:r w:rsidR="001C08A6">
              <w:rPr>
                <w:noProof/>
                <w:webHidden/>
              </w:rPr>
              <w:t>16</w:t>
            </w:r>
            <w:r w:rsidR="001C08A6">
              <w:rPr>
                <w:noProof/>
                <w:webHidden/>
              </w:rPr>
              <w:fldChar w:fldCharType="end"/>
            </w:r>
          </w:hyperlink>
        </w:p>
        <w:p w14:paraId="45C47F1C" w14:textId="09792789" w:rsidR="001C08A6" w:rsidRDefault="00000000">
          <w:pPr>
            <w:pStyle w:val="Spistreci2"/>
            <w:tabs>
              <w:tab w:val="left" w:pos="880"/>
              <w:tab w:val="right" w:leader="dot" w:pos="8777"/>
            </w:tabs>
            <w:rPr>
              <w:rFonts w:cstheme="minorBidi"/>
              <w:noProof/>
            </w:rPr>
          </w:pPr>
          <w:hyperlink w:anchor="_Toc125072785" w:history="1">
            <w:r w:rsidR="001C08A6" w:rsidRPr="008252AD">
              <w:rPr>
                <w:rStyle w:val="Hipercze"/>
                <w:noProof/>
              </w:rPr>
              <w:t>6.3</w:t>
            </w:r>
            <w:r w:rsidR="001C08A6">
              <w:rPr>
                <w:rFonts w:cstheme="minorBidi"/>
                <w:noProof/>
              </w:rPr>
              <w:tab/>
            </w:r>
            <w:r w:rsidR="001C08A6" w:rsidRPr="008252AD">
              <w:rPr>
                <w:rStyle w:val="Hipercze"/>
                <w:noProof/>
              </w:rPr>
              <w:t>Złożoność obliczeniowa</w:t>
            </w:r>
            <w:r w:rsidR="001C08A6">
              <w:rPr>
                <w:noProof/>
                <w:webHidden/>
              </w:rPr>
              <w:tab/>
            </w:r>
            <w:r w:rsidR="001C08A6">
              <w:rPr>
                <w:noProof/>
                <w:webHidden/>
              </w:rPr>
              <w:fldChar w:fldCharType="begin"/>
            </w:r>
            <w:r w:rsidR="001C08A6">
              <w:rPr>
                <w:noProof/>
                <w:webHidden/>
              </w:rPr>
              <w:instrText xml:space="preserve"> PAGEREF _Toc125072785 \h </w:instrText>
            </w:r>
            <w:r w:rsidR="001C08A6">
              <w:rPr>
                <w:noProof/>
                <w:webHidden/>
              </w:rPr>
            </w:r>
            <w:r w:rsidR="001C08A6">
              <w:rPr>
                <w:noProof/>
                <w:webHidden/>
              </w:rPr>
              <w:fldChar w:fldCharType="separate"/>
            </w:r>
            <w:r w:rsidR="001C08A6">
              <w:rPr>
                <w:noProof/>
                <w:webHidden/>
              </w:rPr>
              <w:t>17</w:t>
            </w:r>
            <w:r w:rsidR="001C08A6">
              <w:rPr>
                <w:noProof/>
                <w:webHidden/>
              </w:rPr>
              <w:fldChar w:fldCharType="end"/>
            </w:r>
          </w:hyperlink>
        </w:p>
        <w:p w14:paraId="1E4D286B" w14:textId="7DB4BDB7"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86" w:history="1">
            <w:r w:rsidR="001C08A6" w:rsidRPr="008252AD">
              <w:rPr>
                <w:rStyle w:val="Hipercze"/>
                <w:noProof/>
              </w:rPr>
              <w:t>7</w:t>
            </w:r>
            <w:r w:rsidR="001C08A6">
              <w:rPr>
                <w:rFonts w:asciiTheme="minorHAnsi" w:eastAsiaTheme="minorEastAsia" w:hAnsiTheme="minorHAnsi"/>
                <w:noProof/>
                <w:sz w:val="22"/>
                <w:szCs w:val="22"/>
                <w:lang w:eastAsia="pl-PL"/>
              </w:rPr>
              <w:tab/>
            </w:r>
            <w:r w:rsidR="001C08A6" w:rsidRPr="008252AD">
              <w:rPr>
                <w:rStyle w:val="Hipercze"/>
                <w:noProof/>
              </w:rPr>
              <w:t>Porównanie algorytmów</w:t>
            </w:r>
            <w:r w:rsidR="001C08A6">
              <w:rPr>
                <w:noProof/>
                <w:webHidden/>
              </w:rPr>
              <w:tab/>
            </w:r>
            <w:r w:rsidR="001C08A6">
              <w:rPr>
                <w:noProof/>
                <w:webHidden/>
              </w:rPr>
              <w:fldChar w:fldCharType="begin"/>
            </w:r>
            <w:r w:rsidR="001C08A6">
              <w:rPr>
                <w:noProof/>
                <w:webHidden/>
              </w:rPr>
              <w:instrText xml:space="preserve"> PAGEREF _Toc125072786 \h </w:instrText>
            </w:r>
            <w:r w:rsidR="001C08A6">
              <w:rPr>
                <w:noProof/>
                <w:webHidden/>
              </w:rPr>
            </w:r>
            <w:r w:rsidR="001C08A6">
              <w:rPr>
                <w:noProof/>
                <w:webHidden/>
              </w:rPr>
              <w:fldChar w:fldCharType="separate"/>
            </w:r>
            <w:r w:rsidR="001C08A6">
              <w:rPr>
                <w:noProof/>
                <w:webHidden/>
              </w:rPr>
              <w:t>18</w:t>
            </w:r>
            <w:r w:rsidR="001C08A6">
              <w:rPr>
                <w:noProof/>
                <w:webHidden/>
              </w:rPr>
              <w:fldChar w:fldCharType="end"/>
            </w:r>
          </w:hyperlink>
        </w:p>
        <w:p w14:paraId="11146325" w14:textId="291FE119"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87" w:history="1">
            <w:r w:rsidR="001C08A6" w:rsidRPr="008252AD">
              <w:rPr>
                <w:rStyle w:val="Hipercze"/>
                <w:noProof/>
              </w:rPr>
              <w:t>8</w:t>
            </w:r>
            <w:r w:rsidR="001C08A6">
              <w:rPr>
                <w:rFonts w:asciiTheme="minorHAnsi" w:eastAsiaTheme="minorEastAsia" w:hAnsiTheme="minorHAnsi"/>
                <w:noProof/>
                <w:sz w:val="22"/>
                <w:szCs w:val="22"/>
                <w:lang w:eastAsia="pl-PL"/>
              </w:rPr>
              <w:tab/>
            </w:r>
            <w:r w:rsidR="001C08A6" w:rsidRPr="008252AD">
              <w:rPr>
                <w:rStyle w:val="Hipercze"/>
                <w:noProof/>
              </w:rPr>
              <w:t>Kod programu</w:t>
            </w:r>
            <w:r w:rsidR="001C08A6">
              <w:rPr>
                <w:noProof/>
                <w:webHidden/>
              </w:rPr>
              <w:tab/>
            </w:r>
            <w:r w:rsidR="001C08A6">
              <w:rPr>
                <w:noProof/>
                <w:webHidden/>
              </w:rPr>
              <w:fldChar w:fldCharType="begin"/>
            </w:r>
            <w:r w:rsidR="001C08A6">
              <w:rPr>
                <w:noProof/>
                <w:webHidden/>
              </w:rPr>
              <w:instrText xml:space="preserve"> PAGEREF _Toc125072787 \h </w:instrText>
            </w:r>
            <w:r w:rsidR="001C08A6">
              <w:rPr>
                <w:noProof/>
                <w:webHidden/>
              </w:rPr>
            </w:r>
            <w:r w:rsidR="001C08A6">
              <w:rPr>
                <w:noProof/>
                <w:webHidden/>
              </w:rPr>
              <w:fldChar w:fldCharType="separate"/>
            </w:r>
            <w:r w:rsidR="001C08A6">
              <w:rPr>
                <w:noProof/>
                <w:webHidden/>
              </w:rPr>
              <w:t>19</w:t>
            </w:r>
            <w:r w:rsidR="001C08A6">
              <w:rPr>
                <w:noProof/>
                <w:webHidden/>
              </w:rPr>
              <w:fldChar w:fldCharType="end"/>
            </w:r>
          </w:hyperlink>
        </w:p>
        <w:p w14:paraId="562C46DA" w14:textId="1E143842" w:rsidR="001C08A6" w:rsidRDefault="00000000">
          <w:pPr>
            <w:pStyle w:val="Spistreci1"/>
            <w:tabs>
              <w:tab w:val="left" w:pos="440"/>
              <w:tab w:val="right" w:leader="dot" w:pos="8777"/>
            </w:tabs>
            <w:rPr>
              <w:rFonts w:asciiTheme="minorHAnsi" w:eastAsiaTheme="minorEastAsia" w:hAnsiTheme="minorHAnsi"/>
              <w:noProof/>
              <w:sz w:val="22"/>
              <w:szCs w:val="22"/>
              <w:lang w:eastAsia="pl-PL"/>
            </w:rPr>
          </w:pPr>
          <w:hyperlink w:anchor="_Toc125072788" w:history="1">
            <w:r w:rsidR="001C08A6" w:rsidRPr="008252AD">
              <w:rPr>
                <w:rStyle w:val="Hipercze"/>
                <w:noProof/>
              </w:rPr>
              <w:t>9</w:t>
            </w:r>
            <w:r w:rsidR="001C08A6">
              <w:rPr>
                <w:rFonts w:asciiTheme="minorHAnsi" w:eastAsiaTheme="minorEastAsia" w:hAnsiTheme="minorHAnsi"/>
                <w:noProof/>
                <w:sz w:val="22"/>
                <w:szCs w:val="22"/>
                <w:lang w:eastAsia="pl-PL"/>
              </w:rPr>
              <w:tab/>
            </w:r>
            <w:r w:rsidR="001C08A6" w:rsidRPr="008252AD">
              <w:rPr>
                <w:rStyle w:val="Hipercze"/>
                <w:noProof/>
              </w:rPr>
              <w:t>Wnioski</w:t>
            </w:r>
            <w:r w:rsidR="001C08A6">
              <w:rPr>
                <w:noProof/>
                <w:webHidden/>
              </w:rPr>
              <w:tab/>
            </w:r>
            <w:r w:rsidR="001C08A6">
              <w:rPr>
                <w:noProof/>
                <w:webHidden/>
              </w:rPr>
              <w:fldChar w:fldCharType="begin"/>
            </w:r>
            <w:r w:rsidR="001C08A6">
              <w:rPr>
                <w:noProof/>
                <w:webHidden/>
              </w:rPr>
              <w:instrText xml:space="preserve"> PAGEREF _Toc125072788 \h </w:instrText>
            </w:r>
            <w:r w:rsidR="001C08A6">
              <w:rPr>
                <w:noProof/>
                <w:webHidden/>
              </w:rPr>
            </w:r>
            <w:r w:rsidR="001C08A6">
              <w:rPr>
                <w:noProof/>
                <w:webHidden/>
              </w:rPr>
              <w:fldChar w:fldCharType="separate"/>
            </w:r>
            <w:r w:rsidR="001C08A6">
              <w:rPr>
                <w:noProof/>
                <w:webHidden/>
              </w:rPr>
              <w:t>23</w:t>
            </w:r>
            <w:r w:rsidR="001C08A6">
              <w:rPr>
                <w:noProof/>
                <w:webHidden/>
              </w:rPr>
              <w:fldChar w:fldCharType="end"/>
            </w:r>
          </w:hyperlink>
        </w:p>
        <w:p w14:paraId="35F80809" w14:textId="7BA6ECD0" w:rsidR="003C7B4C" w:rsidRDefault="003C7B4C">
          <w:r>
            <w:rPr>
              <w:b/>
              <w:bCs/>
            </w:rPr>
            <w:fldChar w:fldCharType="end"/>
          </w:r>
        </w:p>
      </w:sdtContent>
    </w:sdt>
    <w:p w14:paraId="708D9A55" w14:textId="77777777" w:rsidR="00980BF2" w:rsidRDefault="00980BF2" w:rsidP="003C7B4C">
      <w:pPr>
        <w:rPr>
          <w:rFonts w:cs="Times New Roman"/>
          <w:sz w:val="36"/>
          <w:szCs w:val="36"/>
        </w:rPr>
      </w:pPr>
    </w:p>
    <w:p w14:paraId="04BE5368" w14:textId="0DF027A1" w:rsidR="00980BF2" w:rsidRPr="00392BC1" w:rsidRDefault="00980BF2" w:rsidP="00392BC1">
      <w:pPr>
        <w:rPr>
          <w:rFonts w:eastAsiaTheme="majorEastAsia" w:cstheme="majorBidi"/>
          <w:b/>
          <w:color w:val="000000" w:themeColor="text1"/>
          <w:sz w:val="32"/>
          <w:szCs w:val="32"/>
        </w:rPr>
        <w:sectPr w:rsidR="00980BF2" w:rsidRPr="00392BC1" w:rsidSect="00885FDC">
          <w:footerReference w:type="default" r:id="rId9"/>
          <w:footerReference w:type="first" r:id="rId10"/>
          <w:pgSz w:w="11906" w:h="16838" w:code="9"/>
          <w:pgMar w:top="1134" w:right="1134" w:bottom="1134" w:left="1134" w:header="709" w:footer="709" w:gutter="851"/>
          <w:cols w:space="708"/>
          <w:titlePg/>
          <w:docGrid w:linePitch="360"/>
        </w:sectPr>
      </w:pPr>
    </w:p>
    <w:p w14:paraId="10923580" w14:textId="37E415AA" w:rsidR="001C08A6" w:rsidRDefault="00B87A2B" w:rsidP="000741C8">
      <w:pPr>
        <w:pStyle w:val="Nagwek1"/>
        <w:rPr>
          <w:noProof/>
        </w:rPr>
      </w:pPr>
      <w:bookmarkStart w:id="1" w:name="_Toc125072769"/>
      <w:bookmarkStart w:id="2" w:name="_Toc124981132"/>
      <w:r>
        <w:lastRenderedPageBreak/>
        <w:t xml:space="preserve">Spis </w:t>
      </w:r>
      <w:bookmarkEnd w:id="1"/>
      <w:r w:rsidR="001C08A6">
        <w:t>ilustracji</w:t>
      </w:r>
      <w:r>
        <w:fldChar w:fldCharType="begin"/>
      </w:r>
      <w:r>
        <w:instrText xml:space="preserve"> TOC \h \z \c "Rys" </w:instrText>
      </w:r>
      <w:r>
        <w:fldChar w:fldCharType="separate"/>
      </w:r>
    </w:p>
    <w:p w14:paraId="541B35DB" w14:textId="407EED06" w:rsidR="001C08A6" w:rsidRDefault="00000000">
      <w:pPr>
        <w:pStyle w:val="Spisilustracji"/>
        <w:tabs>
          <w:tab w:val="right" w:leader="dot" w:pos="8777"/>
        </w:tabs>
        <w:rPr>
          <w:rFonts w:asciiTheme="minorHAnsi" w:eastAsiaTheme="minorEastAsia" w:hAnsiTheme="minorHAnsi"/>
          <w:noProof/>
          <w:sz w:val="22"/>
          <w:szCs w:val="22"/>
          <w:lang w:eastAsia="pl-PL"/>
        </w:rPr>
      </w:pPr>
      <w:hyperlink w:anchor="_Toc125072789" w:history="1">
        <w:r w:rsidR="001C08A6" w:rsidRPr="001A21CA">
          <w:rPr>
            <w:rStyle w:val="Hipercze"/>
            <w:noProof/>
          </w:rPr>
          <w:t>Rys 1 – schemat blokowy algorytmu sortowania gnoma.</w:t>
        </w:r>
        <w:r w:rsidR="001C08A6">
          <w:rPr>
            <w:noProof/>
            <w:webHidden/>
          </w:rPr>
          <w:tab/>
        </w:r>
        <w:r w:rsidR="001C08A6">
          <w:rPr>
            <w:noProof/>
            <w:webHidden/>
          </w:rPr>
          <w:fldChar w:fldCharType="begin"/>
        </w:r>
        <w:r w:rsidR="001C08A6">
          <w:rPr>
            <w:noProof/>
            <w:webHidden/>
          </w:rPr>
          <w:instrText xml:space="preserve"> PAGEREF _Toc125072789 \h </w:instrText>
        </w:r>
        <w:r w:rsidR="001C08A6">
          <w:rPr>
            <w:noProof/>
            <w:webHidden/>
          </w:rPr>
        </w:r>
        <w:r w:rsidR="001C08A6">
          <w:rPr>
            <w:noProof/>
            <w:webHidden/>
          </w:rPr>
          <w:fldChar w:fldCharType="separate"/>
        </w:r>
        <w:r w:rsidR="001C08A6">
          <w:rPr>
            <w:noProof/>
            <w:webHidden/>
          </w:rPr>
          <w:t>12</w:t>
        </w:r>
        <w:r w:rsidR="001C08A6">
          <w:rPr>
            <w:noProof/>
            <w:webHidden/>
          </w:rPr>
          <w:fldChar w:fldCharType="end"/>
        </w:r>
      </w:hyperlink>
    </w:p>
    <w:p w14:paraId="32EE01E7" w14:textId="465F62D7" w:rsidR="001C08A6" w:rsidRDefault="00000000">
      <w:pPr>
        <w:pStyle w:val="Spisilustracji"/>
        <w:tabs>
          <w:tab w:val="right" w:leader="dot" w:pos="8777"/>
        </w:tabs>
        <w:rPr>
          <w:rFonts w:asciiTheme="minorHAnsi" w:eastAsiaTheme="minorEastAsia" w:hAnsiTheme="minorHAnsi"/>
          <w:noProof/>
          <w:sz w:val="22"/>
          <w:szCs w:val="22"/>
          <w:lang w:eastAsia="pl-PL"/>
        </w:rPr>
      </w:pPr>
      <w:hyperlink w:anchor="_Toc125072790" w:history="1">
        <w:r w:rsidR="001C08A6" w:rsidRPr="001A21CA">
          <w:rPr>
            <w:rStyle w:val="Hipercze"/>
            <w:noProof/>
          </w:rPr>
          <w:t>Rys 2 – Wykres złożoności czasowej algorytmu sortowania gnoma.</w:t>
        </w:r>
        <w:r w:rsidR="001C08A6">
          <w:rPr>
            <w:noProof/>
            <w:webHidden/>
          </w:rPr>
          <w:tab/>
        </w:r>
        <w:r w:rsidR="001C08A6">
          <w:rPr>
            <w:noProof/>
            <w:webHidden/>
          </w:rPr>
          <w:fldChar w:fldCharType="begin"/>
        </w:r>
        <w:r w:rsidR="001C08A6">
          <w:rPr>
            <w:noProof/>
            <w:webHidden/>
          </w:rPr>
          <w:instrText xml:space="preserve"> PAGEREF _Toc125072790 \h </w:instrText>
        </w:r>
        <w:r w:rsidR="001C08A6">
          <w:rPr>
            <w:noProof/>
            <w:webHidden/>
          </w:rPr>
        </w:r>
        <w:r w:rsidR="001C08A6">
          <w:rPr>
            <w:noProof/>
            <w:webHidden/>
          </w:rPr>
          <w:fldChar w:fldCharType="separate"/>
        </w:r>
        <w:r w:rsidR="001C08A6">
          <w:rPr>
            <w:noProof/>
            <w:webHidden/>
          </w:rPr>
          <w:t>13</w:t>
        </w:r>
        <w:r w:rsidR="001C08A6">
          <w:rPr>
            <w:noProof/>
            <w:webHidden/>
          </w:rPr>
          <w:fldChar w:fldCharType="end"/>
        </w:r>
      </w:hyperlink>
    </w:p>
    <w:p w14:paraId="6FCBD19B" w14:textId="2E8C6B12" w:rsidR="001C08A6" w:rsidRDefault="00000000">
      <w:pPr>
        <w:pStyle w:val="Spisilustracji"/>
        <w:tabs>
          <w:tab w:val="right" w:leader="dot" w:pos="8777"/>
        </w:tabs>
        <w:rPr>
          <w:rFonts w:asciiTheme="minorHAnsi" w:eastAsiaTheme="minorEastAsia" w:hAnsiTheme="minorHAnsi"/>
          <w:noProof/>
          <w:sz w:val="22"/>
          <w:szCs w:val="22"/>
          <w:lang w:eastAsia="pl-PL"/>
        </w:rPr>
      </w:pPr>
      <w:hyperlink w:anchor="_Toc125072791" w:history="1">
        <w:r w:rsidR="001C08A6" w:rsidRPr="001A21CA">
          <w:rPr>
            <w:rStyle w:val="Hipercze"/>
            <w:noProof/>
          </w:rPr>
          <w:t>Rys 3 – Schemat blokowy algorytmu sortowania kubełkowego.</w:t>
        </w:r>
        <w:r w:rsidR="001C08A6">
          <w:rPr>
            <w:noProof/>
            <w:webHidden/>
          </w:rPr>
          <w:tab/>
        </w:r>
        <w:r w:rsidR="001C08A6">
          <w:rPr>
            <w:noProof/>
            <w:webHidden/>
          </w:rPr>
          <w:fldChar w:fldCharType="begin"/>
        </w:r>
        <w:r w:rsidR="001C08A6">
          <w:rPr>
            <w:noProof/>
            <w:webHidden/>
          </w:rPr>
          <w:instrText xml:space="preserve"> PAGEREF _Toc125072791 \h </w:instrText>
        </w:r>
        <w:r w:rsidR="001C08A6">
          <w:rPr>
            <w:noProof/>
            <w:webHidden/>
          </w:rPr>
        </w:r>
        <w:r w:rsidR="001C08A6">
          <w:rPr>
            <w:noProof/>
            <w:webHidden/>
          </w:rPr>
          <w:fldChar w:fldCharType="separate"/>
        </w:r>
        <w:r w:rsidR="001C08A6">
          <w:rPr>
            <w:noProof/>
            <w:webHidden/>
          </w:rPr>
          <w:t>16</w:t>
        </w:r>
        <w:r w:rsidR="001C08A6">
          <w:rPr>
            <w:noProof/>
            <w:webHidden/>
          </w:rPr>
          <w:fldChar w:fldCharType="end"/>
        </w:r>
      </w:hyperlink>
    </w:p>
    <w:p w14:paraId="79352D94" w14:textId="6C89C5D1" w:rsidR="001C08A6" w:rsidRDefault="00000000">
      <w:pPr>
        <w:pStyle w:val="Spisilustracji"/>
        <w:tabs>
          <w:tab w:val="right" w:leader="dot" w:pos="8777"/>
        </w:tabs>
        <w:rPr>
          <w:rFonts w:asciiTheme="minorHAnsi" w:eastAsiaTheme="minorEastAsia" w:hAnsiTheme="minorHAnsi"/>
          <w:noProof/>
          <w:sz w:val="22"/>
          <w:szCs w:val="22"/>
          <w:lang w:eastAsia="pl-PL"/>
        </w:rPr>
      </w:pPr>
      <w:hyperlink w:anchor="_Toc125072792" w:history="1">
        <w:r w:rsidR="001C08A6" w:rsidRPr="001A21CA">
          <w:rPr>
            <w:rStyle w:val="Hipercze"/>
            <w:noProof/>
          </w:rPr>
          <w:t>Rys 4 – Wykres algorytmu sortowania kubełkowego dla złożoności O(n).</w:t>
        </w:r>
        <w:r w:rsidR="001C08A6">
          <w:rPr>
            <w:noProof/>
            <w:webHidden/>
          </w:rPr>
          <w:tab/>
        </w:r>
        <w:r w:rsidR="001C08A6">
          <w:rPr>
            <w:noProof/>
            <w:webHidden/>
          </w:rPr>
          <w:fldChar w:fldCharType="begin"/>
        </w:r>
        <w:r w:rsidR="001C08A6">
          <w:rPr>
            <w:noProof/>
            <w:webHidden/>
          </w:rPr>
          <w:instrText xml:space="preserve"> PAGEREF _Toc125072792 \h </w:instrText>
        </w:r>
        <w:r w:rsidR="001C08A6">
          <w:rPr>
            <w:noProof/>
            <w:webHidden/>
          </w:rPr>
        </w:r>
        <w:r w:rsidR="001C08A6">
          <w:rPr>
            <w:noProof/>
            <w:webHidden/>
          </w:rPr>
          <w:fldChar w:fldCharType="separate"/>
        </w:r>
        <w:r w:rsidR="001C08A6">
          <w:rPr>
            <w:noProof/>
            <w:webHidden/>
          </w:rPr>
          <w:t>17</w:t>
        </w:r>
        <w:r w:rsidR="001C08A6">
          <w:rPr>
            <w:noProof/>
            <w:webHidden/>
          </w:rPr>
          <w:fldChar w:fldCharType="end"/>
        </w:r>
      </w:hyperlink>
    </w:p>
    <w:p w14:paraId="082273CA" w14:textId="44CF9972" w:rsidR="001C08A6" w:rsidRDefault="00000000">
      <w:pPr>
        <w:pStyle w:val="Spisilustracji"/>
        <w:tabs>
          <w:tab w:val="right" w:leader="dot" w:pos="8777"/>
        </w:tabs>
        <w:rPr>
          <w:rFonts w:asciiTheme="minorHAnsi" w:eastAsiaTheme="minorEastAsia" w:hAnsiTheme="minorHAnsi"/>
          <w:noProof/>
          <w:sz w:val="22"/>
          <w:szCs w:val="22"/>
          <w:lang w:eastAsia="pl-PL"/>
        </w:rPr>
      </w:pPr>
      <w:hyperlink w:anchor="_Toc125072793" w:history="1">
        <w:r w:rsidR="001C08A6" w:rsidRPr="001A21CA">
          <w:rPr>
            <w:rStyle w:val="Hipercze"/>
            <w:noProof/>
          </w:rPr>
          <w:t>Rys 5 – Wykres algorytmu sortowania kubełkowego dla złożoności O(</w:t>
        </w:r>
        <m:oMath>
          <m:r>
            <w:rPr>
              <w:rStyle w:val="Hipercze"/>
              <w:rFonts w:ascii="Cambria Math" w:hAnsi="Cambria Math"/>
              <w:noProof/>
            </w:rPr>
            <m:t>n</m:t>
          </m:r>
          <m:r>
            <m:rPr>
              <m:sty m:val="p"/>
            </m:rPr>
            <w:rPr>
              <w:rStyle w:val="Hipercze"/>
              <w:rFonts w:ascii="Cambria Math" w:hAnsi="Cambria Math"/>
              <w:noProof/>
            </w:rPr>
            <m:t>2</m:t>
          </m:r>
        </m:oMath>
        <w:r w:rsidR="001C08A6" w:rsidRPr="001A21CA">
          <w:rPr>
            <w:rStyle w:val="Hipercze"/>
            <w:noProof/>
          </w:rPr>
          <w:t>).</w:t>
        </w:r>
        <w:r w:rsidR="001C08A6">
          <w:rPr>
            <w:noProof/>
            <w:webHidden/>
          </w:rPr>
          <w:tab/>
        </w:r>
        <w:r w:rsidR="001C08A6">
          <w:rPr>
            <w:noProof/>
            <w:webHidden/>
          </w:rPr>
          <w:fldChar w:fldCharType="begin"/>
        </w:r>
        <w:r w:rsidR="001C08A6">
          <w:rPr>
            <w:noProof/>
            <w:webHidden/>
          </w:rPr>
          <w:instrText xml:space="preserve"> PAGEREF _Toc125072793 \h </w:instrText>
        </w:r>
        <w:r w:rsidR="001C08A6">
          <w:rPr>
            <w:noProof/>
            <w:webHidden/>
          </w:rPr>
        </w:r>
        <w:r w:rsidR="001C08A6">
          <w:rPr>
            <w:noProof/>
            <w:webHidden/>
          </w:rPr>
          <w:fldChar w:fldCharType="separate"/>
        </w:r>
        <w:r w:rsidR="001C08A6">
          <w:rPr>
            <w:noProof/>
            <w:webHidden/>
          </w:rPr>
          <w:t>17</w:t>
        </w:r>
        <w:r w:rsidR="001C08A6">
          <w:rPr>
            <w:noProof/>
            <w:webHidden/>
          </w:rPr>
          <w:fldChar w:fldCharType="end"/>
        </w:r>
      </w:hyperlink>
    </w:p>
    <w:p w14:paraId="03F3CDCC" w14:textId="57B1C6D4" w:rsidR="00B87A2B" w:rsidRDefault="00B87A2B">
      <w:pPr>
        <w:rPr>
          <w:rFonts w:eastAsiaTheme="majorEastAsia" w:cstheme="majorBidi"/>
          <w:b/>
          <w:color w:val="000000" w:themeColor="text1"/>
          <w:sz w:val="32"/>
          <w:szCs w:val="32"/>
        </w:rPr>
      </w:pPr>
      <w:r>
        <w:fldChar w:fldCharType="end"/>
      </w:r>
    </w:p>
    <w:p w14:paraId="3E1278DE" w14:textId="77777777" w:rsidR="000741C8" w:rsidRDefault="000741C8">
      <w:pPr>
        <w:rPr>
          <w:rFonts w:eastAsiaTheme="majorEastAsia" w:cstheme="majorBidi"/>
          <w:b/>
          <w:color w:val="000000" w:themeColor="text1"/>
          <w:sz w:val="32"/>
          <w:szCs w:val="32"/>
        </w:rPr>
      </w:pPr>
      <w:r>
        <w:br w:type="page"/>
      </w:r>
    </w:p>
    <w:p w14:paraId="1D678346" w14:textId="210B002D" w:rsidR="00A47C7C" w:rsidRDefault="002F6910" w:rsidP="00A47C7C">
      <w:pPr>
        <w:pStyle w:val="Nagwek1"/>
      </w:pPr>
      <w:bookmarkStart w:id="3" w:name="_Toc125072770"/>
      <w:r w:rsidRPr="002F6910">
        <w:lastRenderedPageBreak/>
        <w:t>Tema</w:t>
      </w:r>
      <w:bookmarkEnd w:id="2"/>
      <w:r w:rsidR="00A47C7C">
        <w:t>t</w:t>
      </w:r>
      <w:bookmarkEnd w:id="3"/>
    </w:p>
    <w:p w14:paraId="37FCE0E6" w14:textId="220989A1" w:rsidR="00A47C7C" w:rsidRPr="00A47C7C" w:rsidRDefault="00A47C7C" w:rsidP="00A47C7C">
      <w:pPr>
        <w:pStyle w:val="Tekstakapitu"/>
      </w:pPr>
      <w:r>
        <w:t>Porównaj algorytmy sortowania gnoma oraz sortowania kubełkowego.</w:t>
      </w:r>
    </w:p>
    <w:p w14:paraId="4ACE12C0" w14:textId="5F2ED749" w:rsidR="00A47C7C" w:rsidRPr="00A47C7C" w:rsidRDefault="00A47C7C" w:rsidP="00A47C7C">
      <w:pPr>
        <w:rPr>
          <w:rFonts w:eastAsiaTheme="majorEastAsia" w:cstheme="majorBidi"/>
          <w:b/>
          <w:color w:val="000000" w:themeColor="text1"/>
          <w:sz w:val="32"/>
          <w:szCs w:val="32"/>
        </w:rPr>
      </w:pPr>
      <w:r>
        <w:br w:type="page"/>
      </w:r>
    </w:p>
    <w:p w14:paraId="1ED4A169" w14:textId="5A1178E3" w:rsidR="00093350" w:rsidRPr="00980BF2" w:rsidRDefault="00980BF2" w:rsidP="00A47C7C">
      <w:pPr>
        <w:pStyle w:val="Nagwek1"/>
        <w:jc w:val="left"/>
        <w:rPr>
          <w:sz w:val="24"/>
        </w:rPr>
      </w:pPr>
      <w:bookmarkStart w:id="4" w:name="_Toc125072771"/>
      <w:r>
        <w:lastRenderedPageBreak/>
        <w:t>Analiza, projektowanie</w:t>
      </w:r>
      <w:bookmarkEnd w:id="4"/>
    </w:p>
    <w:p w14:paraId="3CB8D59E" w14:textId="77777777" w:rsidR="00093350" w:rsidRDefault="00093350" w:rsidP="009E2409">
      <w:pPr>
        <w:ind w:left="709" w:hanging="709"/>
        <w:rPr>
          <w:color w:val="000000" w:themeColor="text1"/>
          <w:sz w:val="32"/>
        </w:rPr>
      </w:pPr>
    </w:p>
    <w:p w14:paraId="19E7ED8F" w14:textId="4DBADB5F" w:rsidR="00093350" w:rsidRDefault="00980BF2" w:rsidP="00980BF2">
      <w:pPr>
        <w:pStyle w:val="Nagwek2"/>
      </w:pPr>
      <w:bookmarkStart w:id="5" w:name="_Toc125072772"/>
      <w:r>
        <w:t>Zasada działania programu</w:t>
      </w:r>
      <w:bookmarkEnd w:id="5"/>
    </w:p>
    <w:p w14:paraId="16F5CE22" w14:textId="076BCF08" w:rsidR="00536F7E" w:rsidRDefault="00860CDA" w:rsidP="00860CDA">
      <w:pPr>
        <w:pStyle w:val="Tekstakapitu"/>
      </w:pPr>
      <w:r>
        <w:t>P</w:t>
      </w:r>
      <w:r w:rsidR="00536F7E">
        <w:t>rogram</w:t>
      </w:r>
      <w:r w:rsidR="00980BF2">
        <w:t xml:space="preserve"> ten ma za zadanie </w:t>
      </w:r>
      <w:r>
        <w:t>wygenerowanie ciągów wypełnionych losowymi wartościami a następnie posortowanie ich przy pomocy algorytmów sortowania gnoma i sortowania kubełkowego. Program zapisuje wyniki do plików tekstowych w celu dalszej analizy.</w:t>
      </w:r>
    </w:p>
    <w:p w14:paraId="62A782B8" w14:textId="4F4EB0DF" w:rsidR="00536F7E" w:rsidRDefault="00536F7E" w:rsidP="00536F7E">
      <w:pPr>
        <w:pStyle w:val="Tekstakapitu"/>
        <w:ind w:firstLine="133"/>
      </w:pPr>
    </w:p>
    <w:p w14:paraId="481A213B" w14:textId="2CE23372" w:rsidR="00536F7E" w:rsidRDefault="00536F7E" w:rsidP="00536F7E">
      <w:pPr>
        <w:pStyle w:val="Nagwek2"/>
      </w:pPr>
      <w:bookmarkStart w:id="6" w:name="_Toc125072773"/>
      <w:r>
        <w:t>Struktury danych</w:t>
      </w:r>
      <w:bookmarkEnd w:id="6"/>
    </w:p>
    <w:p w14:paraId="4F474033" w14:textId="795DF96F" w:rsidR="00860CDA" w:rsidRDefault="00860CDA" w:rsidP="005E5A43">
      <w:pPr>
        <w:pStyle w:val="Tekstakapitu"/>
      </w:pPr>
      <w:r>
        <w:t>Dane przechowywane są w tabeli jednowymiarowej składającej się z n elementów. Zakres danych, które są losowane do tabeli n jest dobierany przez program w ten sposób, aby wykonać trzy serie pomiarów, w której każda ma inną proporcję ilości danych do zakresu, z którego są one losowane. Proporcje te to 1:1000, 1:1 oraz 1000:1. Użycie takich proporcji pozwala przebadać zachowanie przebiegu algorytmu sortowania kubełkowego, którego wydajność zależy od zakresu danych w sortowanej strukturze.</w:t>
      </w:r>
      <w:r w:rsidR="005E5A43">
        <w:t xml:space="preserve"> </w:t>
      </w:r>
      <w:r>
        <w:t>Wylosowane dane zawsze będą liczbami nieujemnymi, całkowitymi</w:t>
      </w:r>
      <w:r w:rsidR="005E5A43">
        <w:t>.</w:t>
      </w:r>
    </w:p>
    <w:p w14:paraId="5B6E2A51" w14:textId="7249A39A" w:rsidR="00536F7E" w:rsidRDefault="005E5A43" w:rsidP="005E5A43">
      <w:pPr>
        <w:pStyle w:val="Tekstakapitu"/>
      </w:pPr>
      <w:r>
        <w:t>Użycie ograniczonej n-elementowej tablicy pozwoli nam na zwiększenie wydajności działania naszego programu oraz ograniczy możliwość popełnienia błędów mogących pojawić się podczas pracy na tych danych.</w:t>
      </w:r>
    </w:p>
    <w:p w14:paraId="41FC0938" w14:textId="77A30965" w:rsidR="00630CBE" w:rsidRDefault="00630CBE">
      <w:pPr>
        <w:rPr>
          <w:color w:val="000000" w:themeColor="text1"/>
        </w:rPr>
      </w:pPr>
      <w:r>
        <w:br w:type="page"/>
      </w:r>
    </w:p>
    <w:p w14:paraId="44AC65CC" w14:textId="77777777" w:rsidR="00536F7E" w:rsidRDefault="00536F7E" w:rsidP="00536F7E">
      <w:pPr>
        <w:pStyle w:val="Tekstakapitu"/>
      </w:pPr>
    </w:p>
    <w:p w14:paraId="749513C1" w14:textId="458F629A" w:rsidR="00536F7E" w:rsidRDefault="00536F7E" w:rsidP="00536F7E">
      <w:pPr>
        <w:pStyle w:val="Nagwek2"/>
      </w:pPr>
      <w:bookmarkStart w:id="7" w:name="_Toc125072774"/>
      <w:r>
        <w:t>Metodyka</w:t>
      </w:r>
      <w:bookmarkEnd w:id="7"/>
    </w:p>
    <w:p w14:paraId="721577A4" w14:textId="1588581F" w:rsidR="004B6349" w:rsidRPr="00BA0BEA" w:rsidRDefault="00295A92" w:rsidP="00BA0BEA">
      <w:pPr>
        <w:pStyle w:val="Nagwek3"/>
      </w:pPr>
      <w:bookmarkStart w:id="8" w:name="_Toc125072775"/>
      <w:r w:rsidRPr="00BA0BEA">
        <w:rPr>
          <w:rStyle w:val="Nagwek3Znak"/>
          <w:b/>
        </w:rPr>
        <w:t>Definicje</w:t>
      </w:r>
      <w:bookmarkEnd w:id="8"/>
    </w:p>
    <w:p w14:paraId="5DCD84FC" w14:textId="77777777" w:rsidR="00BA0BEA" w:rsidRPr="00BA0BEA" w:rsidRDefault="00BA0BEA" w:rsidP="00BA0BEA"/>
    <w:p w14:paraId="68E88102" w14:textId="6FE07928" w:rsidR="00295A92" w:rsidRDefault="00295A92" w:rsidP="004B6349">
      <w:pPr>
        <w:pStyle w:val="Danatekstowatabeli"/>
        <w:rPr>
          <w:lang w:val="en-US"/>
        </w:rPr>
      </w:pPr>
      <w:r w:rsidRPr="00295A92">
        <w:rPr>
          <w:lang w:val="en-US"/>
        </w:rPr>
        <w:t>• PRO_FILE_VALUE_DELIMITER ' '</w:t>
      </w:r>
    </w:p>
    <w:p w14:paraId="55824C12" w14:textId="572CFA94" w:rsidR="00295A92" w:rsidRPr="00295A92" w:rsidRDefault="00295A92" w:rsidP="004B6349">
      <w:pPr>
        <w:pStyle w:val="Tekstakapitu"/>
      </w:pPr>
      <w:r>
        <w:t>Domyślny z</w:t>
      </w:r>
      <w:r w:rsidRPr="00295A92">
        <w:t>nak oddzielający wartoś</w:t>
      </w:r>
      <w:r>
        <w:t>ci w plikach tekstowych</w:t>
      </w:r>
    </w:p>
    <w:p w14:paraId="31ECCF2E" w14:textId="34138515" w:rsidR="00295A92" w:rsidRPr="00295A92" w:rsidRDefault="00295A92" w:rsidP="004B6349">
      <w:pPr>
        <w:pStyle w:val="Danatekstowatabeli"/>
        <w:rPr>
          <w:lang w:val="en-US"/>
        </w:rPr>
      </w:pPr>
      <w:r w:rsidRPr="00295A92">
        <w:rPr>
          <w:lang w:val="en-US"/>
        </w:rPr>
        <w:t>• PRO_FILE_ARRAY_DELIMITER '\n'</w:t>
      </w:r>
    </w:p>
    <w:p w14:paraId="42B42146" w14:textId="6EC9BB1B" w:rsidR="00993EFB" w:rsidRDefault="00295A92" w:rsidP="00BA0BEA">
      <w:pPr>
        <w:pStyle w:val="Tekstakapitu"/>
      </w:pPr>
      <w:r>
        <w:t>Domyślny znak oddzielający wiersze w plikach tekstowych</w:t>
      </w:r>
    </w:p>
    <w:p w14:paraId="1CB13D6C" w14:textId="0F9E14A5" w:rsidR="00295A92" w:rsidRPr="00630CBE" w:rsidRDefault="00295A92" w:rsidP="00630CBE">
      <w:pPr>
        <w:pStyle w:val="Nagwek3"/>
        <w:rPr>
          <w:color w:val="000000" w:themeColor="text1"/>
        </w:rPr>
      </w:pPr>
      <w:bookmarkStart w:id="9" w:name="_Toc125072776"/>
      <w:r>
        <w:t>Funkcje</w:t>
      </w:r>
      <w:r w:rsidR="005E5A43">
        <w:t xml:space="preserve"> pomocnicze użyte w programie</w:t>
      </w:r>
      <w:bookmarkEnd w:id="9"/>
    </w:p>
    <w:p w14:paraId="436B5AAA" w14:textId="77777777" w:rsidR="00BA0BEA" w:rsidRDefault="00BA0BEA" w:rsidP="00E651AD">
      <w:pPr>
        <w:pStyle w:val="Danatekstowatabeli"/>
      </w:pPr>
    </w:p>
    <w:p w14:paraId="750FC686" w14:textId="4A769CD4" w:rsidR="00295A92" w:rsidRPr="00E651AD" w:rsidRDefault="00295A92" w:rsidP="00E651AD">
      <w:pPr>
        <w:pStyle w:val="Danatekstowatabeli"/>
      </w:pPr>
      <w:r w:rsidRPr="0027321D">
        <w:t xml:space="preserve">• </w:t>
      </w:r>
      <w:proofErr w:type="spellStart"/>
      <w:r w:rsidRPr="00E651AD">
        <w:t>void</w:t>
      </w:r>
      <w:proofErr w:type="spellEnd"/>
      <w:r w:rsidRPr="00E651AD">
        <w:t xml:space="preserve"> pro::</w:t>
      </w:r>
      <w:proofErr w:type="spellStart"/>
      <w:r w:rsidRPr="003B1FCA">
        <w:rPr>
          <w:b/>
          <w:bCs/>
        </w:rPr>
        <w:t>init</w:t>
      </w:r>
      <w:proofErr w:type="spellEnd"/>
      <w:r w:rsidRPr="00E651AD">
        <w:t xml:space="preserve"> ()</w:t>
      </w:r>
    </w:p>
    <w:p w14:paraId="13291241" w14:textId="77777777" w:rsidR="0047456D" w:rsidRDefault="0047456D" w:rsidP="00E651AD">
      <w:pPr>
        <w:pStyle w:val="Tekstakapitu"/>
      </w:pPr>
    </w:p>
    <w:p w14:paraId="626893C6" w14:textId="6C18EC2B" w:rsidR="00616A81" w:rsidRPr="00E651AD" w:rsidRDefault="00295A92" w:rsidP="00E651AD">
      <w:pPr>
        <w:pStyle w:val="Tekstakapitu"/>
      </w:pPr>
      <w:r w:rsidRPr="00E651AD">
        <w:t>Inicjalizuje bibliotek</w:t>
      </w:r>
      <w:r w:rsidR="00E651AD">
        <w:t>ę</w:t>
      </w:r>
      <w:r w:rsidRPr="00E651AD">
        <w:t xml:space="preserve"> pomocnicz</w:t>
      </w:r>
      <w:r w:rsidR="00E651AD">
        <w:t>ą</w:t>
      </w:r>
      <w:r w:rsidRPr="00E651AD">
        <w:t>.</w:t>
      </w:r>
    </w:p>
    <w:p w14:paraId="26DE13E2" w14:textId="77777777" w:rsidR="00295A92" w:rsidRPr="00295A92" w:rsidRDefault="00295A92" w:rsidP="00E651AD">
      <w:pPr>
        <w:pStyle w:val="Danatekstowatabeli"/>
        <w:rPr>
          <w:lang w:val="en-US"/>
        </w:rPr>
      </w:pPr>
      <w:r w:rsidRPr="00295A92">
        <w:rPr>
          <w:lang w:val="en-US"/>
        </w:rPr>
        <w:t>• int pro::</w:t>
      </w:r>
      <w:proofErr w:type="spellStart"/>
      <w:r w:rsidRPr="00993EFB">
        <w:rPr>
          <w:b/>
          <w:bCs/>
          <w:lang w:val="en-US"/>
        </w:rPr>
        <w:t>losowa_liczba</w:t>
      </w:r>
      <w:proofErr w:type="spellEnd"/>
      <w:r w:rsidRPr="00993EFB">
        <w:rPr>
          <w:b/>
          <w:bCs/>
          <w:lang w:val="en-US"/>
        </w:rPr>
        <w:t xml:space="preserve"> </w:t>
      </w:r>
      <w:r w:rsidRPr="00295A92">
        <w:rPr>
          <w:lang w:val="en-US"/>
        </w:rPr>
        <w:t>(int min, int max)</w:t>
      </w:r>
    </w:p>
    <w:p w14:paraId="1235F6A7" w14:textId="77777777" w:rsidR="0047456D" w:rsidRPr="00065955" w:rsidRDefault="0047456D" w:rsidP="00E651AD">
      <w:pPr>
        <w:pStyle w:val="Tekstakapitu"/>
        <w:rPr>
          <w:lang w:val="en-US"/>
        </w:rPr>
      </w:pPr>
    </w:p>
    <w:p w14:paraId="6B760A14" w14:textId="29ADF8FE" w:rsidR="00E651AD" w:rsidRDefault="00295A92" w:rsidP="00E651AD">
      <w:pPr>
        <w:pStyle w:val="Tekstakapitu"/>
      </w:pPr>
      <w:r w:rsidRPr="00E651AD">
        <w:t>Generuje losow</w:t>
      </w:r>
      <w:r w:rsidR="00E651AD">
        <w:t>ą</w:t>
      </w:r>
      <w:r w:rsidRPr="00E651AD">
        <w:t xml:space="preserve"> liczb</w:t>
      </w:r>
      <w:r w:rsidR="00E651AD">
        <w:t>ę</w:t>
      </w:r>
      <w:r w:rsidRPr="00E651AD">
        <w:t xml:space="preserve"> z przedziału [min, max].</w:t>
      </w:r>
    </w:p>
    <w:p w14:paraId="5080A75B" w14:textId="77777777" w:rsidR="00221D2B" w:rsidRDefault="00221D2B" w:rsidP="00C61207">
      <w:pPr>
        <w:pStyle w:val="Podtytu"/>
        <w:ind w:left="709"/>
      </w:pPr>
      <w:r>
        <w:t>Parametry</w:t>
      </w:r>
    </w:p>
    <w:p w14:paraId="72A13C80" w14:textId="538C7A8A" w:rsidR="00221D2B" w:rsidRDefault="00221D2B" w:rsidP="00C61207">
      <w:pPr>
        <w:pStyle w:val="Tekstakapitu"/>
        <w:ind w:left="709"/>
      </w:pPr>
      <w:r>
        <w:t>min Minimalna wartość liczby</w:t>
      </w:r>
    </w:p>
    <w:p w14:paraId="2E9AF0AA" w14:textId="2DB58DD2" w:rsidR="00221D2B" w:rsidRDefault="00221D2B" w:rsidP="00C61207">
      <w:pPr>
        <w:pStyle w:val="Tekstakapitu"/>
        <w:ind w:left="709"/>
      </w:pPr>
      <w:r>
        <w:t>max Maksymalna wartość liczby</w:t>
      </w:r>
    </w:p>
    <w:p w14:paraId="090F6E79" w14:textId="77777777" w:rsidR="00221D2B" w:rsidRDefault="00221D2B" w:rsidP="00C61207">
      <w:pPr>
        <w:pStyle w:val="Podtytu"/>
        <w:ind w:left="709"/>
      </w:pPr>
      <w:r>
        <w:t>Zwraca</w:t>
      </w:r>
    </w:p>
    <w:p w14:paraId="5B556351" w14:textId="300DBABA" w:rsidR="00221D2B" w:rsidRPr="00E651AD" w:rsidRDefault="00221D2B" w:rsidP="00C61207">
      <w:pPr>
        <w:pStyle w:val="Tekstakapitu"/>
        <w:ind w:left="709"/>
      </w:pPr>
      <w:r>
        <w:t>wygenerowana liczba</w:t>
      </w:r>
    </w:p>
    <w:p w14:paraId="05C3BA07" w14:textId="77777777" w:rsidR="00BF7CC9" w:rsidRPr="00065955" w:rsidRDefault="00295A92" w:rsidP="00E651AD">
      <w:pPr>
        <w:pStyle w:val="Danatekstowatabeli"/>
      </w:pPr>
      <w:r w:rsidRPr="00065955">
        <w:t xml:space="preserve">• </w:t>
      </w:r>
      <w:proofErr w:type="spellStart"/>
      <w:r w:rsidRPr="00065955">
        <w:t>std</w:t>
      </w:r>
      <w:proofErr w:type="spellEnd"/>
      <w:r w:rsidRPr="00065955">
        <w:t>::</w:t>
      </w:r>
      <w:proofErr w:type="spellStart"/>
      <w:r w:rsidRPr="00065955">
        <w:t>vector</w:t>
      </w:r>
      <w:proofErr w:type="spellEnd"/>
      <w:r w:rsidRPr="00065955">
        <w:t xml:space="preserve">&lt; </w:t>
      </w:r>
      <w:proofErr w:type="spellStart"/>
      <w:r w:rsidRPr="00065955">
        <w:t>int</w:t>
      </w:r>
      <w:proofErr w:type="spellEnd"/>
      <w:r w:rsidRPr="00065955">
        <w:t xml:space="preserve"> &gt; </w:t>
      </w:r>
    </w:p>
    <w:p w14:paraId="3568EEDF" w14:textId="4F4F70C6" w:rsidR="00E651AD" w:rsidRDefault="00295A92" w:rsidP="0047456D">
      <w:pPr>
        <w:pStyle w:val="Danatekstowatabeli"/>
        <w:ind w:firstLine="709"/>
        <w:rPr>
          <w:lang w:val="en-US"/>
        </w:rPr>
      </w:pPr>
      <w:r w:rsidRPr="00295A92">
        <w:rPr>
          <w:lang w:val="en-US"/>
        </w:rPr>
        <w:t>pro::</w:t>
      </w:r>
      <w:proofErr w:type="spellStart"/>
      <w:r w:rsidRPr="00C6680E">
        <w:rPr>
          <w:b/>
          <w:bCs/>
          <w:lang w:val="en-US"/>
        </w:rPr>
        <w:t>generuj_losowy_ciag</w:t>
      </w:r>
      <w:proofErr w:type="spellEnd"/>
      <w:r w:rsidRPr="00295A92">
        <w:rPr>
          <w:lang w:val="en-US"/>
        </w:rPr>
        <w:t xml:space="preserve"> (int min, int max, int width)</w:t>
      </w:r>
    </w:p>
    <w:p w14:paraId="35A642F5" w14:textId="77777777" w:rsidR="0047456D" w:rsidRDefault="0047456D" w:rsidP="00E651AD">
      <w:pPr>
        <w:pStyle w:val="Danatekstowatabeli"/>
        <w:rPr>
          <w:lang w:val="en-US"/>
        </w:rPr>
      </w:pPr>
    </w:p>
    <w:p w14:paraId="7E471169" w14:textId="0EE833AD" w:rsidR="00E651AD" w:rsidRDefault="00295A92" w:rsidP="00E651AD">
      <w:pPr>
        <w:pStyle w:val="Tekstakapitu"/>
      </w:pPr>
      <w:r>
        <w:t>Generuje losowy ci</w:t>
      </w:r>
      <w:r w:rsidR="00AE107E">
        <w:t>ą</w:t>
      </w:r>
      <w:r>
        <w:t>g o podanej długo</w:t>
      </w:r>
      <w:r w:rsidR="00D71FF1">
        <w:t>śc</w:t>
      </w:r>
      <w:r>
        <w:t>i z warto</w:t>
      </w:r>
      <w:r w:rsidR="00E651AD">
        <w:t>ś</w:t>
      </w:r>
      <w:r>
        <w:t xml:space="preserve">ciami z podanego przedziału. </w:t>
      </w:r>
    </w:p>
    <w:p w14:paraId="3640BA5C" w14:textId="54E066C9" w:rsidR="00A30E69" w:rsidRDefault="00A30E69" w:rsidP="00BF7CC9">
      <w:pPr>
        <w:pStyle w:val="Podtytu"/>
        <w:ind w:firstLine="709"/>
      </w:pPr>
      <w:r>
        <w:t>Parametry</w:t>
      </w:r>
    </w:p>
    <w:p w14:paraId="526EEC2D" w14:textId="64E8A398" w:rsidR="00A30E69" w:rsidRDefault="00A30E69" w:rsidP="00BF7CC9">
      <w:pPr>
        <w:pStyle w:val="Tekstakapitu"/>
        <w:ind w:left="709"/>
      </w:pPr>
      <w:r>
        <w:t xml:space="preserve">min - Minimalna </w:t>
      </w:r>
      <w:r w:rsidR="00377803">
        <w:t>wartość</w:t>
      </w:r>
      <w:r>
        <w:t xml:space="preserve"> elementu w ci</w:t>
      </w:r>
      <w:r w:rsidR="00221D2B">
        <w:t>ą</w:t>
      </w:r>
      <w:r>
        <w:t>gu</w:t>
      </w:r>
    </w:p>
    <w:p w14:paraId="04674D26" w14:textId="5A9A7576" w:rsidR="00A30E69" w:rsidRDefault="00A30E69" w:rsidP="00BF7CC9">
      <w:pPr>
        <w:pStyle w:val="Tekstakapitu"/>
        <w:ind w:left="709"/>
      </w:pPr>
      <w:r>
        <w:t xml:space="preserve">max - Maksymalna </w:t>
      </w:r>
      <w:r w:rsidR="00377803">
        <w:t>wartość</w:t>
      </w:r>
      <w:r>
        <w:t xml:space="preserve"> elementu w ci</w:t>
      </w:r>
      <w:r w:rsidR="00221D2B">
        <w:t>ą</w:t>
      </w:r>
      <w:r>
        <w:t>g</w:t>
      </w:r>
      <w:r w:rsidR="00377803">
        <w:t>u</w:t>
      </w:r>
    </w:p>
    <w:p w14:paraId="06A337E0" w14:textId="69619856" w:rsidR="00E651AD" w:rsidRDefault="00A30E69" w:rsidP="00BF7CC9">
      <w:pPr>
        <w:pStyle w:val="Tekstakapitu"/>
        <w:ind w:left="709"/>
      </w:pPr>
      <w:proofErr w:type="spellStart"/>
      <w:r>
        <w:t>width</w:t>
      </w:r>
      <w:proofErr w:type="spellEnd"/>
      <w:r>
        <w:t xml:space="preserve"> </w:t>
      </w:r>
      <w:r w:rsidR="00C61207">
        <w:t xml:space="preserve">- </w:t>
      </w:r>
      <w:r w:rsidR="00362D42">
        <w:t>Ilość</w:t>
      </w:r>
      <w:r>
        <w:t xml:space="preserve"> elementów w ci</w:t>
      </w:r>
      <w:r w:rsidR="00221D2B">
        <w:t>ą</w:t>
      </w:r>
      <w:r>
        <w:t>gu</w:t>
      </w:r>
    </w:p>
    <w:p w14:paraId="64ABF093" w14:textId="77777777" w:rsidR="00A30E69" w:rsidRDefault="00A30E69" w:rsidP="00A30E69">
      <w:pPr>
        <w:pStyle w:val="Tekstakapitu"/>
        <w:ind w:firstLine="0"/>
      </w:pPr>
    </w:p>
    <w:p w14:paraId="2B87B464" w14:textId="77777777" w:rsidR="00BF7CC9" w:rsidRDefault="00A30E69" w:rsidP="00BF7CC9">
      <w:pPr>
        <w:pStyle w:val="Podtytu"/>
        <w:ind w:firstLine="709"/>
      </w:pPr>
      <w:r>
        <w:t xml:space="preserve">Zwraca </w:t>
      </w:r>
    </w:p>
    <w:p w14:paraId="62EF2F3C" w14:textId="2C3F34D1" w:rsidR="00C6680E" w:rsidRPr="005E5A43" w:rsidRDefault="00A30E69" w:rsidP="005E5A43">
      <w:pPr>
        <w:pStyle w:val="Tekstakapitu"/>
        <w:ind w:left="709"/>
        <w:rPr>
          <w:lang w:val="en-US"/>
        </w:rPr>
      </w:pPr>
      <w:proofErr w:type="spellStart"/>
      <w:r w:rsidRPr="00BF7CC9">
        <w:rPr>
          <w:lang w:val="en-US"/>
        </w:rPr>
        <w:t>wygenerowany</w:t>
      </w:r>
      <w:proofErr w:type="spellEnd"/>
      <w:r w:rsidRPr="00BF7CC9">
        <w:rPr>
          <w:lang w:val="en-US"/>
        </w:rPr>
        <w:t xml:space="preserve"> </w:t>
      </w:r>
      <w:proofErr w:type="spellStart"/>
      <w:r w:rsidRPr="00BF7CC9">
        <w:rPr>
          <w:lang w:val="en-US"/>
        </w:rPr>
        <w:t>ci</w:t>
      </w:r>
      <w:r w:rsidR="00221D2B" w:rsidRPr="00BF7CC9">
        <w:rPr>
          <w:lang w:val="en-US"/>
        </w:rPr>
        <w:t>ą</w:t>
      </w:r>
      <w:r w:rsidRPr="00BF7CC9">
        <w:rPr>
          <w:lang w:val="en-US"/>
        </w:rPr>
        <w:t>g</w:t>
      </w:r>
      <w:proofErr w:type="spellEnd"/>
      <w:r w:rsidR="00C6680E" w:rsidRPr="00F11F4D">
        <w:rPr>
          <w:lang w:val="en-US"/>
        </w:rPr>
        <w:br w:type="page"/>
      </w:r>
    </w:p>
    <w:p w14:paraId="6E3CCCB9" w14:textId="496F8F83" w:rsidR="00295A92" w:rsidRDefault="00295A92" w:rsidP="0027321D">
      <w:pPr>
        <w:pStyle w:val="Danatekstowatabeli"/>
        <w:rPr>
          <w:lang w:val="en-US"/>
        </w:rPr>
      </w:pPr>
      <w:r w:rsidRPr="00295A92">
        <w:rPr>
          <w:lang w:val="en-US"/>
        </w:rPr>
        <w:lastRenderedPageBreak/>
        <w:t>• void pro::</w:t>
      </w:r>
      <w:proofErr w:type="spellStart"/>
      <w:r w:rsidRPr="001C5E82">
        <w:rPr>
          <w:b/>
          <w:bCs/>
          <w:lang w:val="en-US"/>
        </w:rPr>
        <w:t>opisz_ciag</w:t>
      </w:r>
      <w:proofErr w:type="spellEnd"/>
      <w:r w:rsidRPr="00295A92">
        <w:rPr>
          <w:lang w:val="en-US"/>
        </w:rPr>
        <w:t xml:space="preserve"> (const std::vector&lt; int &gt; &amp;</w:t>
      </w:r>
      <w:proofErr w:type="spellStart"/>
      <w:r w:rsidRPr="00295A92">
        <w:rPr>
          <w:lang w:val="en-US"/>
        </w:rPr>
        <w:t>arr</w:t>
      </w:r>
      <w:proofErr w:type="spellEnd"/>
      <w:r w:rsidRPr="00295A92">
        <w:rPr>
          <w:lang w:val="en-US"/>
        </w:rPr>
        <w:t>)</w:t>
      </w:r>
    </w:p>
    <w:p w14:paraId="57E176F8" w14:textId="77777777" w:rsidR="001C5E82" w:rsidRPr="00295A92" w:rsidRDefault="001C5E82" w:rsidP="0027321D">
      <w:pPr>
        <w:pStyle w:val="Danatekstowatabeli"/>
        <w:rPr>
          <w:lang w:val="en-US"/>
        </w:rPr>
      </w:pPr>
    </w:p>
    <w:p w14:paraId="2D86DA6E" w14:textId="70D78CA5" w:rsidR="00295A92" w:rsidRDefault="00295A92" w:rsidP="00295A92">
      <w:pPr>
        <w:pStyle w:val="Tekstakapitu"/>
      </w:pPr>
      <w:r>
        <w:t>Wypisuje w konsoli wymiary tablicy.</w:t>
      </w:r>
    </w:p>
    <w:p w14:paraId="2E31C758" w14:textId="77777777" w:rsidR="00221D2B" w:rsidRPr="00221D2B" w:rsidRDefault="00221D2B" w:rsidP="001C5E82">
      <w:pPr>
        <w:pStyle w:val="Podtytu"/>
        <w:ind w:left="709"/>
        <w:rPr>
          <w:lang w:val="en-US"/>
        </w:rPr>
      </w:pPr>
      <w:r w:rsidRPr="00221D2B">
        <w:rPr>
          <w:lang w:val="en-US"/>
        </w:rPr>
        <w:t>Parametry</w:t>
      </w:r>
    </w:p>
    <w:p w14:paraId="0607D5F6" w14:textId="6734D0D1" w:rsidR="00221D2B" w:rsidRPr="00065955" w:rsidRDefault="00221D2B" w:rsidP="00FF1EE1">
      <w:pPr>
        <w:pStyle w:val="Tekstakapitu"/>
        <w:ind w:left="709"/>
        <w:rPr>
          <w:lang w:val="en-US"/>
        </w:rPr>
      </w:pPr>
      <w:proofErr w:type="spellStart"/>
      <w:r w:rsidRPr="00221D2B">
        <w:rPr>
          <w:lang w:val="en-US"/>
        </w:rPr>
        <w:t>arr</w:t>
      </w:r>
      <w:proofErr w:type="spellEnd"/>
      <w:r w:rsidRPr="00221D2B">
        <w:rPr>
          <w:lang w:val="en-US"/>
        </w:rPr>
        <w:t xml:space="preserve"> </w:t>
      </w:r>
      <w:r w:rsidR="00496444">
        <w:rPr>
          <w:lang w:val="en-US"/>
        </w:rPr>
        <w:t xml:space="preserve">- </w:t>
      </w:r>
      <w:proofErr w:type="spellStart"/>
      <w:r w:rsidR="005204F5">
        <w:rPr>
          <w:lang w:val="en-US"/>
        </w:rPr>
        <w:t>O</w:t>
      </w:r>
      <w:r w:rsidRPr="00221D2B">
        <w:rPr>
          <w:lang w:val="en-US"/>
        </w:rPr>
        <w:t>pisywana</w:t>
      </w:r>
      <w:proofErr w:type="spellEnd"/>
      <w:r w:rsidRPr="00221D2B">
        <w:rPr>
          <w:lang w:val="en-US"/>
        </w:rPr>
        <w:t xml:space="preserve"> </w:t>
      </w:r>
      <w:proofErr w:type="spellStart"/>
      <w:r w:rsidRPr="00221D2B">
        <w:rPr>
          <w:lang w:val="en-US"/>
        </w:rPr>
        <w:t>tablica</w:t>
      </w:r>
      <w:proofErr w:type="spellEnd"/>
    </w:p>
    <w:p w14:paraId="410F5801" w14:textId="2B5E4E2D" w:rsidR="00295A92" w:rsidRPr="00295A92" w:rsidRDefault="00295A92" w:rsidP="002B3AE1">
      <w:pPr>
        <w:pStyle w:val="Danatekstowatabeli"/>
        <w:rPr>
          <w:lang w:val="en-US"/>
        </w:rPr>
      </w:pPr>
      <w:r w:rsidRPr="00295A92">
        <w:rPr>
          <w:lang w:val="en-US"/>
        </w:rPr>
        <w:t>• template&lt;class T&gt;</w:t>
      </w:r>
    </w:p>
    <w:p w14:paraId="04AFF164" w14:textId="33DFED19" w:rsidR="00295A92" w:rsidRDefault="00295A92" w:rsidP="004678A3">
      <w:pPr>
        <w:pStyle w:val="Danatekstowatabeli"/>
        <w:ind w:firstLine="709"/>
        <w:rPr>
          <w:lang w:val="en-US"/>
        </w:rPr>
      </w:pPr>
      <w:r w:rsidRPr="00295A92">
        <w:rPr>
          <w:lang w:val="en-US"/>
        </w:rPr>
        <w:t>void pro::</w:t>
      </w:r>
      <w:proofErr w:type="spellStart"/>
      <w:r w:rsidRPr="00021AA5">
        <w:rPr>
          <w:b/>
          <w:bCs/>
          <w:lang w:val="en-US"/>
        </w:rPr>
        <w:t>wypisz_ciag</w:t>
      </w:r>
      <w:proofErr w:type="spellEnd"/>
      <w:r w:rsidRPr="00295A92">
        <w:rPr>
          <w:lang w:val="en-US"/>
        </w:rPr>
        <w:t xml:space="preserve"> (const std::vector&lt; T &gt; &amp;</w:t>
      </w:r>
      <w:proofErr w:type="spellStart"/>
      <w:r w:rsidRPr="00295A92">
        <w:rPr>
          <w:lang w:val="en-US"/>
        </w:rPr>
        <w:t>arr</w:t>
      </w:r>
      <w:proofErr w:type="spellEnd"/>
      <w:r w:rsidRPr="00295A92">
        <w:rPr>
          <w:lang w:val="en-US"/>
        </w:rPr>
        <w:t>, unsigned spacing=0)</w:t>
      </w:r>
    </w:p>
    <w:p w14:paraId="3097B884" w14:textId="77777777" w:rsidR="004678A3" w:rsidRPr="00295A92" w:rsidRDefault="004678A3" w:rsidP="004678A3">
      <w:pPr>
        <w:pStyle w:val="Danatekstowatabeli"/>
        <w:ind w:firstLine="709"/>
        <w:rPr>
          <w:lang w:val="en-US"/>
        </w:rPr>
      </w:pPr>
    </w:p>
    <w:p w14:paraId="6CCC2BCB" w14:textId="62CC37C4" w:rsidR="00295A92" w:rsidRDefault="00295A92" w:rsidP="00295A92">
      <w:pPr>
        <w:pStyle w:val="Tekstakapitu"/>
      </w:pPr>
      <w:r>
        <w:t>Wypisuje zawarto</w:t>
      </w:r>
      <w:r w:rsidR="002B3AE1">
        <w:t>ść</w:t>
      </w:r>
      <w:r>
        <w:t xml:space="preserve"> tablicy na ekranie.</w:t>
      </w:r>
    </w:p>
    <w:p w14:paraId="57297FDB" w14:textId="77777777" w:rsidR="00221D2B" w:rsidRDefault="00221D2B" w:rsidP="004678A3">
      <w:pPr>
        <w:pStyle w:val="Podtytu"/>
        <w:ind w:left="709"/>
      </w:pPr>
      <w:r>
        <w:t>Parametry Szablonu</w:t>
      </w:r>
    </w:p>
    <w:p w14:paraId="6E1AD0CB" w14:textId="04BA3D9D" w:rsidR="00221D2B" w:rsidRDefault="00221D2B" w:rsidP="004678A3">
      <w:pPr>
        <w:pStyle w:val="Tekstakapitu"/>
        <w:ind w:left="709"/>
      </w:pPr>
      <w:r>
        <w:t xml:space="preserve">T </w:t>
      </w:r>
      <w:r w:rsidR="002C6265">
        <w:t xml:space="preserve">- </w:t>
      </w:r>
      <w:r>
        <w:t>Rodzaj danych przechowywanych w tablicy</w:t>
      </w:r>
    </w:p>
    <w:p w14:paraId="15C8EC97" w14:textId="77777777" w:rsidR="00221D2B" w:rsidRDefault="00221D2B" w:rsidP="004678A3">
      <w:pPr>
        <w:pStyle w:val="Podtytu"/>
        <w:ind w:left="709"/>
      </w:pPr>
      <w:r>
        <w:t>Parametry</w:t>
      </w:r>
    </w:p>
    <w:p w14:paraId="5829259C" w14:textId="02038FED" w:rsidR="00221D2B" w:rsidRDefault="00221D2B" w:rsidP="004678A3">
      <w:pPr>
        <w:pStyle w:val="Tekstakapitu"/>
        <w:ind w:left="709"/>
      </w:pPr>
      <w:proofErr w:type="spellStart"/>
      <w:r>
        <w:t>arr</w:t>
      </w:r>
      <w:proofErr w:type="spellEnd"/>
      <w:r>
        <w:t xml:space="preserve"> </w:t>
      </w:r>
      <w:r w:rsidR="002C6265">
        <w:t xml:space="preserve">- </w:t>
      </w:r>
      <w:r>
        <w:t xml:space="preserve">Tablica do </w:t>
      </w:r>
      <w:r w:rsidR="000506A9">
        <w:t>wyświetlenia</w:t>
      </w:r>
    </w:p>
    <w:p w14:paraId="4F843AC9" w14:textId="613251C3" w:rsidR="00221D2B" w:rsidRPr="00221D2B" w:rsidRDefault="00221D2B" w:rsidP="004678A3">
      <w:pPr>
        <w:pStyle w:val="Tekstakapitu"/>
        <w:ind w:left="1418" w:firstLine="0"/>
      </w:pPr>
      <w:proofErr w:type="spellStart"/>
      <w:r>
        <w:t>spacing</w:t>
      </w:r>
      <w:proofErr w:type="spellEnd"/>
      <w:r>
        <w:t xml:space="preserve"> </w:t>
      </w:r>
      <w:r w:rsidR="002C6265">
        <w:t xml:space="preserve">- </w:t>
      </w:r>
      <w:r>
        <w:t xml:space="preserve">Dopełnienie </w:t>
      </w:r>
      <w:r w:rsidR="000506A9">
        <w:t>każdej</w:t>
      </w:r>
      <w:r>
        <w:t xml:space="preserve"> komórki danych znakami białymi do podanej </w:t>
      </w:r>
      <w:r w:rsidR="000506A9">
        <w:t xml:space="preserve">ilości </w:t>
      </w:r>
      <w:r>
        <w:t>znaków</w:t>
      </w:r>
    </w:p>
    <w:p w14:paraId="782AD7C4" w14:textId="43AECA65" w:rsidR="00295A92" w:rsidRPr="00295A92" w:rsidRDefault="00295A92" w:rsidP="002B3AE1">
      <w:pPr>
        <w:pStyle w:val="Danatekstowatabeli"/>
        <w:rPr>
          <w:lang w:val="en-US"/>
        </w:rPr>
      </w:pPr>
      <w:r w:rsidRPr="00295A92">
        <w:rPr>
          <w:lang w:val="en-US"/>
        </w:rPr>
        <w:t>• template&lt;class T &gt;</w:t>
      </w:r>
    </w:p>
    <w:p w14:paraId="3E214E46" w14:textId="77777777" w:rsidR="006619FC" w:rsidRDefault="00295A92" w:rsidP="006619FC">
      <w:pPr>
        <w:pStyle w:val="Danatekstowatabeli"/>
        <w:ind w:firstLine="709"/>
        <w:rPr>
          <w:lang w:val="en-US"/>
        </w:rPr>
      </w:pPr>
      <w:r w:rsidRPr="00295A92">
        <w:rPr>
          <w:lang w:val="en-US"/>
        </w:rPr>
        <w:t>void pro::</w:t>
      </w:r>
      <w:r w:rsidRPr="00021AA5">
        <w:rPr>
          <w:b/>
          <w:bCs/>
          <w:lang w:val="en-US"/>
        </w:rPr>
        <w:t>zapisz_ciag_2d_do_pliku</w:t>
      </w:r>
      <w:r w:rsidRPr="00295A92">
        <w:rPr>
          <w:lang w:val="en-US"/>
        </w:rPr>
        <w:t xml:space="preserve"> (const char </w:t>
      </w:r>
      <w:r w:rsidRPr="00295A92">
        <w:rPr>
          <w:rFonts w:ascii="Cambria Math" w:hAnsi="Cambria Math" w:cs="Cambria Math"/>
          <w:lang w:val="en-US"/>
        </w:rPr>
        <w:t>∗</w:t>
      </w:r>
      <w:proofErr w:type="spellStart"/>
      <w:r w:rsidRPr="00295A92">
        <w:rPr>
          <w:lang w:val="en-US"/>
        </w:rPr>
        <w:t>nazwa_pliku</w:t>
      </w:r>
      <w:proofErr w:type="spellEnd"/>
      <w:r w:rsidRPr="00295A92">
        <w:rPr>
          <w:lang w:val="en-US"/>
        </w:rPr>
        <w:t xml:space="preserve">, </w:t>
      </w:r>
    </w:p>
    <w:p w14:paraId="0E0BFC55" w14:textId="77777777" w:rsidR="006619FC" w:rsidRDefault="00295A92" w:rsidP="006619FC">
      <w:pPr>
        <w:pStyle w:val="Danatekstowatabeli"/>
        <w:ind w:firstLine="709"/>
        <w:rPr>
          <w:lang w:val="en-US"/>
        </w:rPr>
      </w:pPr>
      <w:r w:rsidRPr="00295A92">
        <w:rPr>
          <w:lang w:val="en-US"/>
        </w:rPr>
        <w:t>const std::vector&lt; std::vector&lt; T &gt; &gt;</w:t>
      </w:r>
      <w:r w:rsidR="006619FC">
        <w:rPr>
          <w:lang w:val="en-US"/>
        </w:rPr>
        <w:t xml:space="preserve"> </w:t>
      </w:r>
      <w:r w:rsidRPr="00295A92">
        <w:rPr>
          <w:lang w:val="en-US"/>
        </w:rPr>
        <w:t xml:space="preserve">&amp;data, </w:t>
      </w:r>
    </w:p>
    <w:p w14:paraId="1CCC337C" w14:textId="77777777" w:rsidR="006619FC" w:rsidRDefault="00295A92" w:rsidP="006619FC">
      <w:pPr>
        <w:pStyle w:val="Danatekstowatabeli"/>
        <w:ind w:firstLine="709"/>
        <w:rPr>
          <w:lang w:val="en-US"/>
        </w:rPr>
      </w:pPr>
      <w:r w:rsidRPr="00295A92">
        <w:rPr>
          <w:lang w:val="en-US"/>
        </w:rPr>
        <w:t xml:space="preserve">char </w:t>
      </w:r>
      <w:proofErr w:type="spellStart"/>
      <w:r w:rsidRPr="00295A92">
        <w:rPr>
          <w:lang w:val="en-US"/>
        </w:rPr>
        <w:t>delimiter_val</w:t>
      </w:r>
      <w:proofErr w:type="spellEnd"/>
      <w:r w:rsidRPr="00295A92">
        <w:rPr>
          <w:lang w:val="en-US"/>
        </w:rPr>
        <w:t xml:space="preserve">=PRO_FILE_VALUE_DELIMITER, </w:t>
      </w:r>
    </w:p>
    <w:p w14:paraId="7001FFAB" w14:textId="2CA88DE6" w:rsidR="00295A92" w:rsidRDefault="00295A92" w:rsidP="000E33A5">
      <w:pPr>
        <w:pStyle w:val="Danatekstowatabeli"/>
        <w:tabs>
          <w:tab w:val="left" w:pos="7200"/>
        </w:tabs>
        <w:ind w:firstLine="709"/>
        <w:rPr>
          <w:lang w:val="en-US"/>
        </w:rPr>
      </w:pPr>
      <w:r w:rsidRPr="00295A92">
        <w:rPr>
          <w:lang w:val="en-US"/>
        </w:rPr>
        <w:t xml:space="preserve">char </w:t>
      </w:r>
      <w:proofErr w:type="spellStart"/>
      <w:r w:rsidRPr="00295A92">
        <w:rPr>
          <w:lang w:val="en-US"/>
        </w:rPr>
        <w:t>delimiter_array</w:t>
      </w:r>
      <w:proofErr w:type="spellEnd"/>
      <w:r w:rsidRPr="00295A92">
        <w:rPr>
          <w:lang w:val="en-US"/>
        </w:rPr>
        <w:t>=PRO_FILE_ARRAY</w:t>
      </w:r>
      <w:r w:rsidR="006619FC">
        <w:rPr>
          <w:lang w:val="en-US"/>
        </w:rPr>
        <w:t>_</w:t>
      </w:r>
      <w:r w:rsidRPr="000E33A5">
        <w:rPr>
          <w:lang w:val="en-US"/>
        </w:rPr>
        <w:t>DELIMITER)</w:t>
      </w:r>
      <w:r w:rsidR="000E33A5">
        <w:rPr>
          <w:lang w:val="en-US"/>
        </w:rPr>
        <w:tab/>
      </w:r>
    </w:p>
    <w:p w14:paraId="59587F9A" w14:textId="77777777" w:rsidR="000E33A5" w:rsidRPr="006619FC" w:rsidRDefault="000E33A5" w:rsidP="000E33A5">
      <w:pPr>
        <w:pStyle w:val="Danatekstowatabeli"/>
        <w:tabs>
          <w:tab w:val="left" w:pos="7200"/>
        </w:tabs>
        <w:ind w:firstLine="709"/>
        <w:rPr>
          <w:lang w:val="en-US"/>
        </w:rPr>
      </w:pPr>
    </w:p>
    <w:p w14:paraId="131D2C85" w14:textId="3DE68707" w:rsidR="00295A92" w:rsidRDefault="00295A92" w:rsidP="00D35D6D">
      <w:pPr>
        <w:pStyle w:val="Tekstakapitu"/>
      </w:pPr>
      <w:r>
        <w:t>Zapisuje tablic</w:t>
      </w:r>
      <w:r w:rsidR="00E651AD">
        <w:t>ę</w:t>
      </w:r>
      <w:r>
        <w:t xml:space="preserve"> dwuwymiarow</w:t>
      </w:r>
      <w:r w:rsidR="00EA4F89">
        <w:t>ą</w:t>
      </w:r>
      <w:r>
        <w:t xml:space="preserve"> do pliku wyj</w:t>
      </w:r>
      <w:r w:rsidR="00D35D6D">
        <w:t>ś</w:t>
      </w:r>
      <w:r>
        <w:t>ciowego</w:t>
      </w:r>
    </w:p>
    <w:p w14:paraId="05D911BC" w14:textId="77777777" w:rsidR="00221D2B" w:rsidRDefault="00221D2B" w:rsidP="004B068E">
      <w:pPr>
        <w:pStyle w:val="Podtytu"/>
        <w:ind w:left="709"/>
      </w:pPr>
      <w:r>
        <w:t>Parametry Szablonu</w:t>
      </w:r>
    </w:p>
    <w:p w14:paraId="738A1875" w14:textId="52E17B68" w:rsidR="00221D2B" w:rsidRDefault="00221D2B" w:rsidP="004B068E">
      <w:pPr>
        <w:pStyle w:val="Tekstakapitu"/>
        <w:ind w:left="709"/>
      </w:pPr>
      <w:r>
        <w:t xml:space="preserve">T </w:t>
      </w:r>
      <w:r w:rsidR="00A5075E">
        <w:t xml:space="preserve">- </w:t>
      </w:r>
      <w:r>
        <w:t>Rodzaj danych przechowywanych w tablicy</w:t>
      </w:r>
    </w:p>
    <w:p w14:paraId="13D9456E" w14:textId="77777777" w:rsidR="00221D2B" w:rsidRDefault="00221D2B" w:rsidP="004B068E">
      <w:pPr>
        <w:pStyle w:val="Podtytu"/>
        <w:ind w:left="709"/>
      </w:pPr>
      <w:r>
        <w:t>Parametry</w:t>
      </w:r>
    </w:p>
    <w:p w14:paraId="1149496E" w14:textId="30BB218E" w:rsidR="00221D2B" w:rsidRDefault="00221D2B" w:rsidP="004B068E">
      <w:pPr>
        <w:pStyle w:val="Tekstakapitu"/>
        <w:ind w:left="709"/>
      </w:pPr>
      <w:proofErr w:type="spellStart"/>
      <w:r>
        <w:t>nazwa_pliku</w:t>
      </w:r>
      <w:proofErr w:type="spellEnd"/>
      <w:r>
        <w:t xml:space="preserve"> </w:t>
      </w:r>
      <w:r w:rsidR="00C9737D">
        <w:t xml:space="preserve">- </w:t>
      </w:r>
      <w:r w:rsidR="004B068E">
        <w:t>Ś</w:t>
      </w:r>
      <w:r w:rsidR="00C9737D">
        <w:t>cieżka</w:t>
      </w:r>
      <w:r>
        <w:t xml:space="preserve"> do pliku</w:t>
      </w:r>
    </w:p>
    <w:p w14:paraId="4392CAD7" w14:textId="05825C53" w:rsidR="00221D2B" w:rsidRDefault="00221D2B" w:rsidP="004B068E">
      <w:pPr>
        <w:pStyle w:val="Tekstakapitu"/>
        <w:ind w:left="709"/>
      </w:pPr>
      <w:r>
        <w:t xml:space="preserve">data </w:t>
      </w:r>
      <w:r w:rsidR="00C9737D">
        <w:t xml:space="preserve">- </w:t>
      </w:r>
      <w:r>
        <w:t>Tablica do zapisania</w:t>
      </w:r>
    </w:p>
    <w:p w14:paraId="717C77B0" w14:textId="6FD33E7E" w:rsidR="00221D2B" w:rsidRDefault="00221D2B" w:rsidP="004B068E">
      <w:pPr>
        <w:pStyle w:val="Tekstakapitu"/>
        <w:ind w:left="709"/>
      </w:pPr>
      <w:proofErr w:type="spellStart"/>
      <w:r>
        <w:t>delimiter_val</w:t>
      </w:r>
      <w:proofErr w:type="spellEnd"/>
      <w:r>
        <w:t xml:space="preserve"> </w:t>
      </w:r>
      <w:r w:rsidR="00C9737D">
        <w:t xml:space="preserve">- </w:t>
      </w:r>
      <w:r>
        <w:t xml:space="preserve">Znak oddzielający </w:t>
      </w:r>
      <w:r w:rsidR="00C9737D">
        <w:t>wartości</w:t>
      </w:r>
      <w:r>
        <w:t xml:space="preserve"> wiersza w pliku</w:t>
      </w:r>
    </w:p>
    <w:p w14:paraId="4FD6E804" w14:textId="32526DC3" w:rsidR="00221D2B" w:rsidRDefault="00221D2B" w:rsidP="004B068E">
      <w:pPr>
        <w:pStyle w:val="Tekstakapitu"/>
        <w:ind w:left="709"/>
      </w:pPr>
      <w:proofErr w:type="spellStart"/>
      <w:r>
        <w:t>delimiter_array</w:t>
      </w:r>
      <w:proofErr w:type="spellEnd"/>
      <w:r>
        <w:t xml:space="preserve"> </w:t>
      </w:r>
      <w:r w:rsidR="00C9737D">
        <w:t xml:space="preserve">- </w:t>
      </w:r>
      <w:r>
        <w:t xml:space="preserve">Znak oddzielający </w:t>
      </w:r>
      <w:r w:rsidR="00C9737D">
        <w:t>wiersze</w:t>
      </w:r>
      <w:r>
        <w:t xml:space="preserve"> w pliku</w:t>
      </w:r>
      <w:r>
        <w:cr/>
      </w:r>
    </w:p>
    <w:p w14:paraId="139F598F" w14:textId="101F5702" w:rsidR="00FF1EE1" w:rsidRDefault="00FF1EE1" w:rsidP="00A55758">
      <w:pPr>
        <w:pStyle w:val="Danatekstowatabeli"/>
        <w:rPr>
          <w:lang w:val="en-US"/>
        </w:rPr>
      </w:pPr>
      <w:r w:rsidRPr="00F11F4D">
        <w:rPr>
          <w:lang w:val="en-US"/>
        </w:rPr>
        <w:br w:type="page"/>
      </w:r>
      <w:r w:rsidRPr="00295A92">
        <w:rPr>
          <w:lang w:val="en-US"/>
        </w:rPr>
        <w:lastRenderedPageBreak/>
        <w:t>• void pro::</w:t>
      </w:r>
      <w:r w:rsidRPr="00FF1EE1">
        <w:rPr>
          <w:lang w:val="en-US"/>
        </w:rPr>
        <w:t xml:space="preserve"> </w:t>
      </w:r>
      <w:proofErr w:type="spellStart"/>
      <w:r w:rsidRPr="00FF1EE1">
        <w:rPr>
          <w:b/>
          <w:bCs/>
          <w:lang w:val="en-US"/>
        </w:rPr>
        <w:t>test_sort</w:t>
      </w:r>
      <w:proofErr w:type="spellEnd"/>
      <w:r w:rsidRPr="00295A92">
        <w:rPr>
          <w:lang w:val="en-US"/>
        </w:rPr>
        <w:t xml:space="preserve"> (</w:t>
      </w:r>
      <w:r w:rsidRPr="00FF1EE1">
        <w:rPr>
          <w:lang w:val="en-US"/>
        </w:rPr>
        <w:t xml:space="preserve">const std::vector&lt;int&gt;&amp; </w:t>
      </w:r>
      <w:proofErr w:type="spellStart"/>
      <w:r w:rsidRPr="00FF1EE1">
        <w:rPr>
          <w:lang w:val="en-US"/>
        </w:rPr>
        <w:t>arr</w:t>
      </w:r>
      <w:proofErr w:type="spellEnd"/>
      <w:r w:rsidRPr="000E33A5">
        <w:rPr>
          <w:lang w:val="en-US"/>
        </w:rPr>
        <w:t>)</w:t>
      </w:r>
      <w:r>
        <w:rPr>
          <w:lang w:val="en-US"/>
        </w:rPr>
        <w:tab/>
      </w:r>
    </w:p>
    <w:p w14:paraId="633B76B9" w14:textId="77777777" w:rsidR="00FF1EE1" w:rsidRPr="006619FC" w:rsidRDefault="00FF1EE1" w:rsidP="00FF1EE1">
      <w:pPr>
        <w:pStyle w:val="Danatekstowatabeli"/>
        <w:tabs>
          <w:tab w:val="left" w:pos="7200"/>
        </w:tabs>
        <w:ind w:firstLine="709"/>
        <w:rPr>
          <w:lang w:val="en-US"/>
        </w:rPr>
      </w:pPr>
    </w:p>
    <w:p w14:paraId="7FE3F49D" w14:textId="628844FC" w:rsidR="00FF1EE1" w:rsidRDefault="00A55758" w:rsidP="00A55758">
      <w:pPr>
        <w:pStyle w:val="Tekstakapitu"/>
      </w:pPr>
      <w:r>
        <w:t xml:space="preserve">Testuje </w:t>
      </w:r>
      <w:r w:rsidRPr="00A55758">
        <w:t>poprawność wykonania algorytmów sortowania</w:t>
      </w:r>
      <w:r>
        <w:t>.</w:t>
      </w:r>
    </w:p>
    <w:p w14:paraId="20CB525D" w14:textId="53E40B99" w:rsidR="00A55758" w:rsidRDefault="00A55758" w:rsidP="00A55758">
      <w:pPr>
        <w:pStyle w:val="Tekstakapitu"/>
      </w:pPr>
      <w:r>
        <w:t xml:space="preserve">W przypadku błędu w sortowaniu wyrzuca błąd typu </w:t>
      </w:r>
      <w:proofErr w:type="spellStart"/>
      <w:r>
        <w:t>std</w:t>
      </w:r>
      <w:proofErr w:type="spellEnd"/>
      <w:r>
        <w:t>::string().</w:t>
      </w:r>
    </w:p>
    <w:p w14:paraId="672C1608" w14:textId="77777777" w:rsidR="00FF1EE1" w:rsidRDefault="00FF1EE1" w:rsidP="00FF1EE1">
      <w:pPr>
        <w:pStyle w:val="Podtytu"/>
        <w:ind w:left="709"/>
      </w:pPr>
      <w:r>
        <w:t>Parametry</w:t>
      </w:r>
    </w:p>
    <w:p w14:paraId="0B1B1127" w14:textId="26D8AAD4" w:rsidR="00FF1EE1" w:rsidRDefault="00A55758" w:rsidP="00A55758">
      <w:pPr>
        <w:pStyle w:val="Tekstakapitu"/>
        <w:ind w:left="709"/>
      </w:pPr>
      <w:proofErr w:type="spellStart"/>
      <w:r>
        <w:t>arr</w:t>
      </w:r>
      <w:proofErr w:type="spellEnd"/>
      <w:r w:rsidR="00FF1EE1">
        <w:t xml:space="preserve"> </w:t>
      </w:r>
      <w:r>
        <w:t>–</w:t>
      </w:r>
      <w:r w:rsidR="00FF1EE1">
        <w:t xml:space="preserve"> </w:t>
      </w:r>
      <w:r>
        <w:t>Potencjalnie posortowany ciąg</w:t>
      </w:r>
    </w:p>
    <w:p w14:paraId="499FE96D" w14:textId="286DB1D4" w:rsidR="00FF1EE1" w:rsidRDefault="00FF1EE1"/>
    <w:p w14:paraId="770EEDCB" w14:textId="77777777" w:rsidR="00765803" w:rsidRDefault="00765803">
      <w:pPr>
        <w:rPr>
          <w:rFonts w:eastAsiaTheme="majorEastAsia" w:cstheme="majorBidi"/>
          <w:b/>
        </w:rPr>
      </w:pPr>
    </w:p>
    <w:p w14:paraId="3F03A3D2" w14:textId="2D39BB34" w:rsidR="00295A92" w:rsidRDefault="00D04849" w:rsidP="00D04849">
      <w:pPr>
        <w:pStyle w:val="Nagwek3"/>
      </w:pPr>
      <w:bookmarkStart w:id="10" w:name="_Toc125072777"/>
      <w:r>
        <w:t>Główne funkcje algorytmów</w:t>
      </w:r>
      <w:bookmarkEnd w:id="10"/>
    </w:p>
    <w:p w14:paraId="1E610FE7" w14:textId="0CABDA80" w:rsidR="00D04849" w:rsidRDefault="00D04849" w:rsidP="00295A92">
      <w:pPr>
        <w:pStyle w:val="Tekstakapitu"/>
        <w:ind w:firstLine="0"/>
      </w:pPr>
    </w:p>
    <w:p w14:paraId="249C5BA8" w14:textId="77777777" w:rsidR="00A55758" w:rsidRDefault="00D04849" w:rsidP="00A55758">
      <w:pPr>
        <w:pStyle w:val="Danatekstowatabeli"/>
        <w:rPr>
          <w:lang w:val="en-US"/>
        </w:rPr>
      </w:pPr>
      <w:r w:rsidRPr="00295A92">
        <w:rPr>
          <w:lang w:val="en-US"/>
        </w:rPr>
        <w:t xml:space="preserve">• </w:t>
      </w:r>
      <w:r w:rsidR="00A55758" w:rsidRPr="00A55758">
        <w:rPr>
          <w:lang w:val="en-US"/>
        </w:rPr>
        <w:t xml:space="preserve">std::vector&lt;int&gt; </w:t>
      </w:r>
    </w:p>
    <w:p w14:paraId="7F8F16E6" w14:textId="1D750610" w:rsidR="00765803" w:rsidRDefault="00A55758" w:rsidP="00A55758">
      <w:pPr>
        <w:pStyle w:val="Danatekstowatabeli"/>
        <w:ind w:firstLine="709"/>
        <w:rPr>
          <w:lang w:val="en-US"/>
        </w:rPr>
      </w:pPr>
      <w:proofErr w:type="spellStart"/>
      <w:r w:rsidRPr="00A55758">
        <w:rPr>
          <w:b/>
          <w:bCs/>
          <w:lang w:val="en-US"/>
        </w:rPr>
        <w:t>gnome_sort</w:t>
      </w:r>
      <w:proofErr w:type="spellEnd"/>
      <w:r w:rsidRPr="00A55758">
        <w:rPr>
          <w:lang w:val="en-US"/>
        </w:rPr>
        <w:t>(std::vector&lt;int&gt; array)</w:t>
      </w:r>
    </w:p>
    <w:p w14:paraId="2D7658F9" w14:textId="30401509" w:rsidR="00A55758" w:rsidRDefault="00A55758" w:rsidP="00A55758">
      <w:pPr>
        <w:pStyle w:val="Tekstakapitu"/>
        <w:rPr>
          <w:lang w:val="en-US"/>
        </w:rPr>
      </w:pPr>
    </w:p>
    <w:p w14:paraId="630DD265" w14:textId="271891E3" w:rsidR="00A55758" w:rsidRDefault="00A55758" w:rsidP="00A55758">
      <w:pPr>
        <w:pStyle w:val="Tekstakapitu"/>
      </w:pPr>
      <w:r w:rsidRPr="00A55758">
        <w:t>Funkcja implementująca sortowanie gnoma z treści zadania.</w:t>
      </w:r>
    </w:p>
    <w:p w14:paraId="3DE89C76" w14:textId="49ACA4C5" w:rsidR="004732BB" w:rsidRDefault="004732BB" w:rsidP="004732BB">
      <w:pPr>
        <w:pStyle w:val="Tekstakapitu"/>
        <w:ind w:left="709" w:firstLine="0"/>
      </w:pPr>
      <w:r>
        <w:t>Funkcja ta nie modyfikuje danych wejściowych przez co mogą one bezpiecznie zostać użyte po jej wywołaniu</w:t>
      </w:r>
    </w:p>
    <w:p w14:paraId="28CB18C2" w14:textId="77777777" w:rsidR="00765803" w:rsidRDefault="00765803" w:rsidP="00765803">
      <w:pPr>
        <w:pStyle w:val="Podtytu"/>
        <w:ind w:left="709"/>
      </w:pPr>
      <w:r>
        <w:t>Parametry</w:t>
      </w:r>
    </w:p>
    <w:p w14:paraId="67FE5525" w14:textId="5161D607" w:rsidR="00765803" w:rsidRDefault="00A55758" w:rsidP="00765803">
      <w:pPr>
        <w:pStyle w:val="Tekstakapitu"/>
        <w:ind w:left="1418" w:firstLine="0"/>
      </w:pPr>
      <w:proofErr w:type="spellStart"/>
      <w:r>
        <w:t>array</w:t>
      </w:r>
      <w:proofErr w:type="spellEnd"/>
      <w:r>
        <w:t xml:space="preserve"> – tablica wejściowa do posortowania</w:t>
      </w:r>
    </w:p>
    <w:p w14:paraId="23156B99" w14:textId="77777777" w:rsidR="00765803" w:rsidRDefault="00765803" w:rsidP="00765803">
      <w:pPr>
        <w:pStyle w:val="Podtytu"/>
        <w:ind w:left="709"/>
      </w:pPr>
      <w:r>
        <w:t>Zwraca</w:t>
      </w:r>
    </w:p>
    <w:p w14:paraId="1FD0C45E" w14:textId="041A0D60" w:rsidR="00045D2D" w:rsidRDefault="00A55758" w:rsidP="00045D2D">
      <w:pPr>
        <w:pStyle w:val="Tekstakapitu"/>
        <w:ind w:left="1418" w:firstLine="0"/>
      </w:pPr>
      <w:r>
        <w:t>Posortowana tablica, która została przekazana jako argument</w:t>
      </w:r>
    </w:p>
    <w:p w14:paraId="2709FF46" w14:textId="77777777" w:rsidR="00045D2D" w:rsidRDefault="00045D2D" w:rsidP="00045D2D">
      <w:pPr>
        <w:pStyle w:val="Danatekstowatabeli"/>
        <w:rPr>
          <w:lang w:val="en-US"/>
        </w:rPr>
      </w:pPr>
      <w:r w:rsidRPr="00295A92">
        <w:rPr>
          <w:lang w:val="en-US"/>
        </w:rPr>
        <w:t xml:space="preserve">• </w:t>
      </w:r>
      <w:r w:rsidRPr="00A55758">
        <w:rPr>
          <w:lang w:val="en-US"/>
        </w:rPr>
        <w:t xml:space="preserve">std::vector&lt;int&gt; </w:t>
      </w:r>
    </w:p>
    <w:p w14:paraId="4592F1F4" w14:textId="4FD89C50" w:rsidR="00045D2D" w:rsidRDefault="00045D2D" w:rsidP="00045D2D">
      <w:pPr>
        <w:pStyle w:val="Danatekstowatabeli"/>
        <w:ind w:firstLine="709"/>
        <w:rPr>
          <w:lang w:val="en-US"/>
        </w:rPr>
      </w:pPr>
      <w:proofErr w:type="spellStart"/>
      <w:r>
        <w:rPr>
          <w:b/>
          <w:bCs/>
          <w:lang w:val="en-US"/>
        </w:rPr>
        <w:t>bucket_sort</w:t>
      </w:r>
      <w:proofErr w:type="spellEnd"/>
      <w:r w:rsidRPr="00A55758">
        <w:rPr>
          <w:lang w:val="en-US"/>
        </w:rPr>
        <w:t xml:space="preserve">(std::vector&lt;int&gt; </w:t>
      </w:r>
      <w:r w:rsidR="00442B26" w:rsidRPr="00442B26">
        <w:rPr>
          <w:lang w:val="en-US"/>
        </w:rPr>
        <w:t>array, std::pair&lt;int, int&gt; range</w:t>
      </w:r>
      <w:r w:rsidRPr="00A55758">
        <w:rPr>
          <w:lang w:val="en-US"/>
        </w:rPr>
        <w:t>)</w:t>
      </w:r>
    </w:p>
    <w:p w14:paraId="3158E918" w14:textId="77777777" w:rsidR="00045D2D" w:rsidRDefault="00045D2D" w:rsidP="00045D2D">
      <w:pPr>
        <w:pStyle w:val="Tekstakapitu"/>
        <w:rPr>
          <w:lang w:val="en-US"/>
        </w:rPr>
      </w:pPr>
    </w:p>
    <w:p w14:paraId="3AF31430" w14:textId="3A077E15" w:rsidR="00045D2D" w:rsidRDefault="00045D2D" w:rsidP="00045D2D">
      <w:pPr>
        <w:pStyle w:val="Tekstakapitu"/>
      </w:pPr>
      <w:r w:rsidRPr="00A55758">
        <w:t xml:space="preserve">Funkcja implementująca sortowanie </w:t>
      </w:r>
      <w:r w:rsidR="000454E0">
        <w:t>kubełkowe</w:t>
      </w:r>
      <w:r w:rsidRPr="00A55758">
        <w:t xml:space="preserve"> z treści zadania.</w:t>
      </w:r>
    </w:p>
    <w:p w14:paraId="1A5A4071" w14:textId="77777777" w:rsidR="00045D2D" w:rsidRDefault="00045D2D" w:rsidP="00045D2D">
      <w:pPr>
        <w:pStyle w:val="Tekstakapitu"/>
        <w:ind w:left="709" w:firstLine="0"/>
      </w:pPr>
      <w:r>
        <w:t>Funkcja ta nie modyfikuje danych wejściowych przez co mogą one bezpiecznie zostać użyte po jej wywołaniu</w:t>
      </w:r>
    </w:p>
    <w:p w14:paraId="13670213" w14:textId="77777777" w:rsidR="00045D2D" w:rsidRDefault="00045D2D" w:rsidP="00045D2D">
      <w:pPr>
        <w:pStyle w:val="Podtytu"/>
        <w:ind w:left="709"/>
      </w:pPr>
      <w:r>
        <w:t>Parametry</w:t>
      </w:r>
    </w:p>
    <w:p w14:paraId="71C75044" w14:textId="43F19004" w:rsidR="00045D2D" w:rsidRDefault="00045D2D" w:rsidP="00045D2D">
      <w:pPr>
        <w:pStyle w:val="Tekstakapitu"/>
        <w:ind w:left="1418" w:firstLine="0"/>
      </w:pPr>
      <w:proofErr w:type="spellStart"/>
      <w:r>
        <w:t>array</w:t>
      </w:r>
      <w:proofErr w:type="spellEnd"/>
      <w:r>
        <w:t xml:space="preserve"> – tablica wejściowa do posortowania</w:t>
      </w:r>
    </w:p>
    <w:p w14:paraId="252EB2F6" w14:textId="6CAF5E72" w:rsidR="00442B26" w:rsidRDefault="00442B26" w:rsidP="00442B26">
      <w:pPr>
        <w:pStyle w:val="Tekstakapitu"/>
        <w:ind w:left="1418" w:firstLine="0"/>
      </w:pPr>
      <w:proofErr w:type="spellStart"/>
      <w:r>
        <w:t>range</w:t>
      </w:r>
      <w:proofErr w:type="spellEnd"/>
      <w:r>
        <w:t xml:space="preserve"> – para wartości określających zakres danych, jaki może znaleźć się w sortowanej tabeli</w:t>
      </w:r>
    </w:p>
    <w:p w14:paraId="065F37D8" w14:textId="77777777" w:rsidR="00045D2D" w:rsidRDefault="00045D2D" w:rsidP="00045D2D">
      <w:pPr>
        <w:pStyle w:val="Podtytu"/>
        <w:ind w:left="709"/>
      </w:pPr>
      <w:r>
        <w:t>Zwraca</w:t>
      </w:r>
    </w:p>
    <w:p w14:paraId="0DEE05C1" w14:textId="77777777" w:rsidR="00045D2D" w:rsidRPr="00765803" w:rsidRDefault="00045D2D" w:rsidP="00045D2D">
      <w:pPr>
        <w:pStyle w:val="Tekstakapitu"/>
        <w:ind w:left="1418" w:firstLine="0"/>
      </w:pPr>
      <w:r>
        <w:t>Posortowana tablica, która została przekazana jako argument</w:t>
      </w:r>
    </w:p>
    <w:p w14:paraId="6DE20083" w14:textId="70E8E672" w:rsidR="00D04849" w:rsidRPr="00FA3534" w:rsidRDefault="00251845" w:rsidP="002F32DB">
      <w:pPr>
        <w:pStyle w:val="Nagwek1"/>
      </w:pPr>
      <w:bookmarkStart w:id="11" w:name="_Toc125072778"/>
      <w:r>
        <w:lastRenderedPageBreak/>
        <w:t xml:space="preserve">Opis działania </w:t>
      </w:r>
      <w:r w:rsidR="00AE32B8">
        <w:t xml:space="preserve">algorytmu </w:t>
      </w:r>
      <w:r w:rsidR="00BF47CF">
        <w:t>sortowania gnoma</w:t>
      </w:r>
      <w:bookmarkEnd w:id="11"/>
    </w:p>
    <w:p w14:paraId="48AE504D" w14:textId="77777777" w:rsidR="00223E20" w:rsidRDefault="00223E20" w:rsidP="00FA3534">
      <w:pPr>
        <w:pStyle w:val="Tekstakapitu"/>
      </w:pPr>
      <w:r>
        <w:t xml:space="preserve">Algorytm sortowania metodą gnoma polega na iteracji wewnątrz sortowanej tabeli, zmieniając kierunki w zależności od stosunku rozmiarów jej porównywanych sąsiednich elementów. </w:t>
      </w:r>
    </w:p>
    <w:p w14:paraId="37095F3B" w14:textId="678A88C8" w:rsidR="00223E20" w:rsidRDefault="00223E20" w:rsidP="00FA3534">
      <w:pPr>
        <w:pStyle w:val="Tekstakapitu"/>
      </w:pPr>
      <w:r>
        <w:t>W podstawowej wersji tego algorytmu sortowanie rozpoczyna się od drugiego elementu na liście. Jeżeli aktualnie rozpatrujemy pierwszy element z listy, albo element po lewej od rozpatrywanego elementu jest od niego nie większy, to należy rozpatrzyć te same warunki dla elementu po jego prawej stronie. W przeciwnym wypadku należy zamienić aktualny element z poprzednim i kontynuować sortowanie dla elementu po lewej.</w:t>
      </w:r>
    </w:p>
    <w:p w14:paraId="56C904A7" w14:textId="7A615F87" w:rsidR="00B41DD7" w:rsidRDefault="00223E20" w:rsidP="00B41DD7">
      <w:pPr>
        <w:pStyle w:val="Tekstakapitu"/>
      </w:pPr>
      <w:r>
        <w:t xml:space="preserve">Wersja usprawniona algorytmu zapamiętuje, które elementy w tablicy zostały już posortowane poprzez wprowadzenie drugiego iteratora wskazującego na początku na pierwszy element. W momencie, gdy spełnione są warunki do rozpatrywania elementu po prawej </w:t>
      </w:r>
      <w:r w:rsidR="00D347EF">
        <w:t xml:space="preserve">algorytm </w:t>
      </w:r>
      <w:r>
        <w:t>rozpatruje zamiast tego element, na który wskazuje</w:t>
      </w:r>
      <w:r w:rsidR="00D347EF">
        <w:t xml:space="preserve"> drugi iterator a następnie go inkrementuje</w:t>
      </w:r>
      <w:r>
        <w:t xml:space="preserve">. Pozwala to </w:t>
      </w:r>
      <w:r w:rsidR="002309F5">
        <w:t>przeskoczyć od razu do rozpatrywania najdalszego posortowanego elementu gdy element z prawej strony został już posortowany w lewej części sortowanego ciągu.</w:t>
      </w:r>
    </w:p>
    <w:p w14:paraId="0AA7EF0D" w14:textId="3D16630A" w:rsidR="00223E20" w:rsidRDefault="00B41DD7" w:rsidP="00413A96">
      <w:pPr>
        <w:pStyle w:val="Tekstakapitu"/>
      </w:pPr>
      <w:r>
        <w:t xml:space="preserve">W swoim przykładzie przedstawiłem usprawnioną wersję algorytmu. Dzięki właściwościom języka C++ powodującym, że wartości przekazane jako argumenty są domyślnie kopią oryginału a przypisanie tablicy typu </w:t>
      </w:r>
      <w:proofErr w:type="spellStart"/>
      <w:r>
        <w:t>std</w:t>
      </w:r>
      <w:proofErr w:type="spellEnd"/>
      <w:r>
        <w:t>::</w:t>
      </w:r>
      <w:proofErr w:type="spellStart"/>
      <w:r>
        <w:t>vector</w:t>
      </w:r>
      <w:proofErr w:type="spellEnd"/>
      <w:r>
        <w:t xml:space="preserve"> do innego obiektu tego typu wykonuje jego głęboką kopię, w mojej implementacji algorytmu nie definiujemy tabeli przechowującej wynik sortowania. Zamiast tego pracujemy bezpośrednio na tablicy wejściowej, która nie jest oryginałem więc nie musimy się martwić o zmianę wartości w ciągu przekazywanym jako argument</w:t>
      </w:r>
      <w:r w:rsidR="002E7A7A">
        <w:t xml:space="preserve"> z innych miejsc w kodzie</w:t>
      </w:r>
      <w:r>
        <w:t>.</w:t>
      </w:r>
    </w:p>
    <w:p w14:paraId="2BC8ACD6" w14:textId="552E2DCE" w:rsidR="002F32DB" w:rsidRDefault="002F32DB" w:rsidP="002F32DB">
      <w:pPr>
        <w:pStyle w:val="Nagwek2"/>
      </w:pPr>
      <w:bookmarkStart w:id="12" w:name="_Toc125072779"/>
      <w:r>
        <w:lastRenderedPageBreak/>
        <w:t>Pseudokod</w:t>
      </w:r>
      <w:bookmarkEnd w:id="12"/>
    </w:p>
    <w:p w14:paraId="7DF42AFB" w14:textId="7DFDDB3F" w:rsidR="002F32DB" w:rsidRDefault="002F32DB" w:rsidP="009A261C">
      <w:pPr>
        <w:pStyle w:val="Tekstakapitu"/>
        <w:ind w:firstLine="0"/>
      </w:pPr>
      <w:r>
        <w:rPr>
          <w:noProof/>
        </w:rPr>
        <mc:AlternateContent>
          <mc:Choice Requires="wps">
            <w:drawing>
              <wp:inline distT="0" distB="0" distL="0" distR="0" wp14:anchorId="6002F88E" wp14:editId="4836FC3C">
                <wp:extent cx="5562600" cy="1404620"/>
                <wp:effectExtent l="0" t="0" r="19050" b="2413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5CD59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wejście:</w:t>
                            </w:r>
                          </w:p>
                          <w:p w14:paraId="31FF9C62" w14:textId="77777777" w:rsidR="00413A96" w:rsidRPr="00413A96" w:rsidRDefault="00413A96" w:rsidP="00413A96">
                            <w:pPr>
                              <w:rPr>
                                <w:rFonts w:ascii="Cascadia Mono" w:hAnsi="Cascadia Mono"/>
                                <w:sz w:val="20"/>
                                <w:szCs w:val="20"/>
                              </w:rPr>
                            </w:pPr>
                          </w:p>
                          <w:p w14:paraId="361F39CA" w14:textId="77777777" w:rsidR="00413A96" w:rsidRPr="00413A96" w:rsidRDefault="00413A96" w:rsidP="00413A96">
                            <w:pPr>
                              <w:rPr>
                                <w:rFonts w:ascii="Cascadia Mono" w:hAnsi="Cascadia Mono"/>
                                <w:sz w:val="20"/>
                                <w:szCs w:val="20"/>
                              </w:rPr>
                            </w:pPr>
                            <w:proofErr w:type="spellStart"/>
                            <w:r w:rsidRPr="00413A96">
                              <w:rPr>
                                <w:rFonts w:ascii="Cascadia Mono" w:hAnsi="Cascadia Mono"/>
                                <w:sz w:val="20"/>
                                <w:szCs w:val="20"/>
                              </w:rPr>
                              <w:t>array</w:t>
                            </w:r>
                            <w:proofErr w:type="spellEnd"/>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tablica zawierająca dane do posortowania</w:t>
                            </w:r>
                          </w:p>
                          <w:p w14:paraId="66F8BA38" w14:textId="77777777" w:rsidR="00413A96" w:rsidRPr="00413A96" w:rsidRDefault="00413A96" w:rsidP="00413A96">
                            <w:pPr>
                              <w:rPr>
                                <w:rFonts w:ascii="Cascadia Mono" w:hAnsi="Cascadia Mono"/>
                                <w:sz w:val="20"/>
                                <w:szCs w:val="20"/>
                              </w:rPr>
                            </w:pPr>
                          </w:p>
                          <w:p w14:paraId="6F0CED41"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dane:</w:t>
                            </w:r>
                          </w:p>
                          <w:p w14:paraId="5DF6BA91" w14:textId="77777777" w:rsidR="00413A96" w:rsidRPr="00413A96" w:rsidRDefault="00413A96" w:rsidP="00413A96">
                            <w:pPr>
                              <w:rPr>
                                <w:rFonts w:ascii="Cascadia Mono" w:hAnsi="Cascadia Mono"/>
                                <w:sz w:val="20"/>
                                <w:szCs w:val="20"/>
                              </w:rPr>
                            </w:pPr>
                          </w:p>
                          <w:p w14:paraId="5D603280"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w:t>
                            </w: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iterator przechowujący aktualną pozycję w tablicy</w:t>
                            </w:r>
                          </w:p>
                          <w:p w14:paraId="4E7E52EF" w14:textId="43CCF388" w:rsidR="00413A96" w:rsidRPr="00413A96" w:rsidRDefault="00413A96" w:rsidP="00413A96">
                            <w:pPr>
                              <w:ind w:left="2124" w:hanging="2124"/>
                              <w:rPr>
                                <w:rFonts w:ascii="Cascadia Mono" w:hAnsi="Cascadia Mono"/>
                                <w:sz w:val="20"/>
                                <w:szCs w:val="20"/>
                              </w:rPr>
                            </w:pPr>
                            <w:r w:rsidRPr="00413A96">
                              <w:rPr>
                                <w:rFonts w:ascii="Cascadia Mono" w:hAnsi="Cascadia Mono"/>
                                <w:sz w:val="20"/>
                                <w:szCs w:val="20"/>
                              </w:rPr>
                              <w:t>j</w:t>
                            </w:r>
                            <w:r w:rsidRPr="00413A96">
                              <w:rPr>
                                <w:rFonts w:ascii="Cascadia Mono" w:hAnsi="Cascadia Mono"/>
                                <w:sz w:val="20"/>
                                <w:szCs w:val="20"/>
                              </w:rPr>
                              <w:tab/>
                            </w:r>
                            <w:r w:rsidRPr="00413A96">
                              <w:rPr>
                                <w:rFonts w:ascii="Cascadia Mono" w:hAnsi="Cascadia Mono"/>
                                <w:sz w:val="20"/>
                                <w:szCs w:val="20"/>
                              </w:rPr>
                              <w:tab/>
                              <w:t>- iterator przechowujący następną nieposortowaną pozycję</w:t>
                            </w:r>
                          </w:p>
                          <w:p w14:paraId="5F406D05" w14:textId="77777777" w:rsidR="00413A96" w:rsidRPr="00413A96" w:rsidRDefault="00413A96" w:rsidP="00413A96">
                            <w:pPr>
                              <w:rPr>
                                <w:rFonts w:ascii="Cascadia Mono" w:hAnsi="Cascadia Mono"/>
                                <w:sz w:val="20"/>
                                <w:szCs w:val="20"/>
                              </w:rPr>
                            </w:pPr>
                          </w:p>
                          <w:p w14:paraId="45A33C9F"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algorytm:</w:t>
                            </w:r>
                          </w:p>
                          <w:p w14:paraId="22597781" w14:textId="77777777" w:rsidR="00413A96" w:rsidRPr="00413A96" w:rsidRDefault="00413A96" w:rsidP="00413A96">
                            <w:pPr>
                              <w:rPr>
                                <w:rFonts w:ascii="Cascadia Mono" w:hAnsi="Cascadia Mono"/>
                                <w:sz w:val="20"/>
                                <w:szCs w:val="20"/>
                              </w:rPr>
                            </w:pPr>
                          </w:p>
                          <w:p w14:paraId="5D4A5E3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 xml:space="preserve">jeżeli rozmiar tablicy </w:t>
                            </w:r>
                            <w:proofErr w:type="spellStart"/>
                            <w:r w:rsidRPr="00413A96">
                              <w:rPr>
                                <w:rFonts w:ascii="Cascadia Mono" w:hAnsi="Cascadia Mono"/>
                                <w:sz w:val="20"/>
                                <w:szCs w:val="20"/>
                              </w:rPr>
                              <w:t>array</w:t>
                            </w:r>
                            <w:proofErr w:type="spellEnd"/>
                            <w:r w:rsidRPr="00413A96">
                              <w:rPr>
                                <w:rFonts w:ascii="Cascadia Mono" w:hAnsi="Cascadia Mono"/>
                                <w:sz w:val="20"/>
                                <w:szCs w:val="20"/>
                              </w:rPr>
                              <w:t xml:space="preserve"> jest &lt;= od 1:</w:t>
                            </w:r>
                          </w:p>
                          <w:p w14:paraId="090E23DA"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 xml:space="preserve">zwróć tablicę </w:t>
                            </w:r>
                            <w:proofErr w:type="spellStart"/>
                            <w:r w:rsidRPr="00413A96">
                              <w:rPr>
                                <w:rFonts w:ascii="Cascadia Mono" w:hAnsi="Cascadia Mono"/>
                                <w:sz w:val="20"/>
                                <w:szCs w:val="20"/>
                              </w:rPr>
                              <w:t>array</w:t>
                            </w:r>
                            <w:proofErr w:type="spellEnd"/>
                          </w:p>
                          <w:p w14:paraId="7E8225ED" w14:textId="77777777" w:rsidR="00413A96" w:rsidRPr="00413A96" w:rsidRDefault="00413A96" w:rsidP="00413A96">
                            <w:pPr>
                              <w:rPr>
                                <w:rFonts w:ascii="Cascadia Mono" w:hAnsi="Cascadia Mono"/>
                                <w:sz w:val="20"/>
                                <w:szCs w:val="20"/>
                              </w:rPr>
                            </w:pPr>
                          </w:p>
                          <w:p w14:paraId="61F5FD17"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 &lt;- 1</w:t>
                            </w:r>
                          </w:p>
                          <w:p w14:paraId="34FB4F4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j &lt;- 2</w:t>
                            </w:r>
                          </w:p>
                          <w:p w14:paraId="281CE3D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 xml:space="preserve">dopóki i &lt; rozmiar tablicy </w:t>
                            </w:r>
                            <w:proofErr w:type="spellStart"/>
                            <w:r w:rsidRPr="00413A96">
                              <w:rPr>
                                <w:rFonts w:ascii="Cascadia Mono" w:hAnsi="Cascadia Mono"/>
                                <w:sz w:val="20"/>
                                <w:szCs w:val="20"/>
                              </w:rPr>
                              <w:t>array</w:t>
                            </w:r>
                            <w:proofErr w:type="spellEnd"/>
                            <w:r w:rsidRPr="00413A96">
                              <w:rPr>
                                <w:rFonts w:ascii="Cascadia Mono" w:hAnsi="Cascadia Mono"/>
                                <w:sz w:val="20"/>
                                <w:szCs w:val="20"/>
                              </w:rPr>
                              <w:t>:</w:t>
                            </w:r>
                          </w:p>
                          <w:p w14:paraId="775D2D1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 xml:space="preserve">jeżeli i == 0 lub </w:t>
                            </w:r>
                            <w:proofErr w:type="spellStart"/>
                            <w:r w:rsidRPr="00413A96">
                              <w:rPr>
                                <w:rFonts w:ascii="Cascadia Mono" w:hAnsi="Cascadia Mono"/>
                                <w:sz w:val="20"/>
                                <w:szCs w:val="20"/>
                              </w:rPr>
                              <w:t>array</w:t>
                            </w:r>
                            <w:proofErr w:type="spellEnd"/>
                            <w:r w:rsidRPr="00413A96">
                              <w:rPr>
                                <w:rFonts w:ascii="Cascadia Mono" w:hAnsi="Cascadia Mono"/>
                                <w:sz w:val="20"/>
                                <w:szCs w:val="20"/>
                              </w:rPr>
                              <w:t xml:space="preserve">[i - 1] &lt;= </w:t>
                            </w:r>
                            <w:proofErr w:type="spellStart"/>
                            <w:r w:rsidRPr="00413A96">
                              <w:rPr>
                                <w:rFonts w:ascii="Cascadia Mono" w:hAnsi="Cascadia Mono"/>
                                <w:sz w:val="20"/>
                                <w:szCs w:val="20"/>
                              </w:rPr>
                              <w:t>array</w:t>
                            </w:r>
                            <w:proofErr w:type="spellEnd"/>
                            <w:r w:rsidRPr="00413A96">
                              <w:rPr>
                                <w:rFonts w:ascii="Cascadia Mono" w:hAnsi="Cascadia Mono"/>
                                <w:sz w:val="20"/>
                                <w:szCs w:val="20"/>
                              </w:rPr>
                              <w:t>[i]:</w:t>
                            </w:r>
                          </w:p>
                          <w:p w14:paraId="4C975C2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i &lt;- j</w:t>
                            </w:r>
                          </w:p>
                          <w:p w14:paraId="65B69E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j &lt;- j + 1</w:t>
                            </w:r>
                          </w:p>
                          <w:p w14:paraId="29FBDFB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w przeciwnym przypadku:</w:t>
                            </w:r>
                          </w:p>
                          <w:p w14:paraId="3EC30FE1"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lang w:val="en-US"/>
                              </w:rPr>
                              <w:t>array[</w:t>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 xml:space="preserve"> - 1] &lt;-&gt; array[</w:t>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w:t>
                            </w:r>
                          </w:p>
                          <w:p w14:paraId="5C4509BF"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lang w:val="en-US"/>
                              </w:rPr>
                              <w:tab/>
                            </w:r>
                            <w:r w:rsidRPr="00413A96">
                              <w:rPr>
                                <w:rFonts w:ascii="Cascadia Mono" w:hAnsi="Cascadia Mono"/>
                                <w:sz w:val="20"/>
                                <w:szCs w:val="20"/>
                                <w:lang w:val="en-US"/>
                              </w:rPr>
                              <w:tab/>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 xml:space="preserve"> &lt;- </w:t>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 xml:space="preserve"> - 1</w:t>
                            </w:r>
                          </w:p>
                          <w:p w14:paraId="3C6E0980" w14:textId="5F93CA83" w:rsidR="002F32DB" w:rsidRPr="00885329" w:rsidRDefault="00413A96" w:rsidP="00413A96">
                            <w:pPr>
                              <w:rPr>
                                <w:rFonts w:ascii="Cascadia Mono" w:hAnsi="Cascadia Mono"/>
                                <w:sz w:val="20"/>
                                <w:szCs w:val="20"/>
                              </w:rPr>
                            </w:pPr>
                            <w:r w:rsidRPr="00413A96">
                              <w:rPr>
                                <w:rFonts w:ascii="Cascadia Mono" w:hAnsi="Cascadia Mono"/>
                                <w:sz w:val="20"/>
                                <w:szCs w:val="20"/>
                              </w:rPr>
                              <w:t xml:space="preserve">zwróć tablicę </w:t>
                            </w:r>
                            <w:proofErr w:type="spellStart"/>
                            <w:r w:rsidRPr="00413A96">
                              <w:rPr>
                                <w:rFonts w:ascii="Cascadia Mono" w:hAnsi="Cascadia Mono"/>
                                <w:sz w:val="20"/>
                                <w:szCs w:val="20"/>
                              </w:rPr>
                              <w:t>array</w:t>
                            </w:r>
                            <w:proofErr w:type="spellEnd"/>
                          </w:p>
                        </w:txbxContent>
                      </wps:txbx>
                      <wps:bodyPr rot="0" vert="horz" wrap="square" lIns="91440" tIns="45720" rIns="91440" bIns="45720" anchor="t" anchorCtr="0">
                        <a:spAutoFit/>
                      </wps:bodyPr>
                    </wps:wsp>
                  </a:graphicData>
                </a:graphic>
              </wp:inline>
            </w:drawing>
          </mc:Choice>
          <mc:Fallback>
            <w:pict>
              <v:shape w14:anchorId="6002F88E" id="Pole tekstowe 2" o:spid="_x0000_s1027"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">
                <v:textbox style="mso-fit-shape-to-text:t">
                  <w:txbxContent>
                    <w:p w14:paraId="05CD59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wejście:</w:t>
                      </w:r>
                    </w:p>
                    <w:p w14:paraId="31FF9C62" w14:textId="77777777" w:rsidR="00413A96" w:rsidRPr="00413A96" w:rsidRDefault="00413A96" w:rsidP="00413A96">
                      <w:pPr>
                        <w:rPr>
                          <w:rFonts w:ascii="Cascadia Mono" w:hAnsi="Cascadia Mono"/>
                          <w:sz w:val="20"/>
                          <w:szCs w:val="20"/>
                        </w:rPr>
                      </w:pPr>
                    </w:p>
                    <w:p w14:paraId="361F39CA" w14:textId="77777777" w:rsidR="00413A96" w:rsidRPr="00413A96" w:rsidRDefault="00413A96" w:rsidP="00413A96">
                      <w:pPr>
                        <w:rPr>
                          <w:rFonts w:ascii="Cascadia Mono" w:hAnsi="Cascadia Mono"/>
                          <w:sz w:val="20"/>
                          <w:szCs w:val="20"/>
                        </w:rPr>
                      </w:pPr>
                      <w:proofErr w:type="spellStart"/>
                      <w:r w:rsidRPr="00413A96">
                        <w:rPr>
                          <w:rFonts w:ascii="Cascadia Mono" w:hAnsi="Cascadia Mono"/>
                          <w:sz w:val="20"/>
                          <w:szCs w:val="20"/>
                        </w:rPr>
                        <w:t>array</w:t>
                      </w:r>
                      <w:proofErr w:type="spellEnd"/>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tablica zawierająca dane do posortowania</w:t>
                      </w:r>
                    </w:p>
                    <w:p w14:paraId="66F8BA38" w14:textId="77777777" w:rsidR="00413A96" w:rsidRPr="00413A96" w:rsidRDefault="00413A96" w:rsidP="00413A96">
                      <w:pPr>
                        <w:rPr>
                          <w:rFonts w:ascii="Cascadia Mono" w:hAnsi="Cascadia Mono"/>
                          <w:sz w:val="20"/>
                          <w:szCs w:val="20"/>
                        </w:rPr>
                      </w:pPr>
                    </w:p>
                    <w:p w14:paraId="6F0CED41"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dane:</w:t>
                      </w:r>
                    </w:p>
                    <w:p w14:paraId="5DF6BA91" w14:textId="77777777" w:rsidR="00413A96" w:rsidRPr="00413A96" w:rsidRDefault="00413A96" w:rsidP="00413A96">
                      <w:pPr>
                        <w:rPr>
                          <w:rFonts w:ascii="Cascadia Mono" w:hAnsi="Cascadia Mono"/>
                          <w:sz w:val="20"/>
                          <w:szCs w:val="20"/>
                        </w:rPr>
                      </w:pPr>
                    </w:p>
                    <w:p w14:paraId="5D603280"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w:t>
                      </w: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rPr>
                        <w:tab/>
                        <w:t>- iterator przechowujący aktualną pozycję w tablicy</w:t>
                      </w:r>
                    </w:p>
                    <w:p w14:paraId="4E7E52EF" w14:textId="43CCF388" w:rsidR="00413A96" w:rsidRPr="00413A96" w:rsidRDefault="00413A96" w:rsidP="00413A96">
                      <w:pPr>
                        <w:ind w:left="2124" w:hanging="2124"/>
                        <w:rPr>
                          <w:rFonts w:ascii="Cascadia Mono" w:hAnsi="Cascadia Mono"/>
                          <w:sz w:val="20"/>
                          <w:szCs w:val="20"/>
                        </w:rPr>
                      </w:pPr>
                      <w:r w:rsidRPr="00413A96">
                        <w:rPr>
                          <w:rFonts w:ascii="Cascadia Mono" w:hAnsi="Cascadia Mono"/>
                          <w:sz w:val="20"/>
                          <w:szCs w:val="20"/>
                        </w:rPr>
                        <w:t>j</w:t>
                      </w:r>
                      <w:r w:rsidRPr="00413A96">
                        <w:rPr>
                          <w:rFonts w:ascii="Cascadia Mono" w:hAnsi="Cascadia Mono"/>
                          <w:sz w:val="20"/>
                          <w:szCs w:val="20"/>
                        </w:rPr>
                        <w:tab/>
                      </w:r>
                      <w:r w:rsidRPr="00413A96">
                        <w:rPr>
                          <w:rFonts w:ascii="Cascadia Mono" w:hAnsi="Cascadia Mono"/>
                          <w:sz w:val="20"/>
                          <w:szCs w:val="20"/>
                        </w:rPr>
                        <w:tab/>
                        <w:t>- iterator przechowujący następną nieposortowaną pozycję</w:t>
                      </w:r>
                    </w:p>
                    <w:p w14:paraId="5F406D05" w14:textId="77777777" w:rsidR="00413A96" w:rsidRPr="00413A96" w:rsidRDefault="00413A96" w:rsidP="00413A96">
                      <w:pPr>
                        <w:rPr>
                          <w:rFonts w:ascii="Cascadia Mono" w:hAnsi="Cascadia Mono"/>
                          <w:sz w:val="20"/>
                          <w:szCs w:val="20"/>
                        </w:rPr>
                      </w:pPr>
                    </w:p>
                    <w:p w14:paraId="45A33C9F"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algorytm:</w:t>
                      </w:r>
                    </w:p>
                    <w:p w14:paraId="22597781" w14:textId="77777777" w:rsidR="00413A96" w:rsidRPr="00413A96" w:rsidRDefault="00413A96" w:rsidP="00413A96">
                      <w:pPr>
                        <w:rPr>
                          <w:rFonts w:ascii="Cascadia Mono" w:hAnsi="Cascadia Mono"/>
                          <w:sz w:val="20"/>
                          <w:szCs w:val="20"/>
                        </w:rPr>
                      </w:pPr>
                    </w:p>
                    <w:p w14:paraId="5D4A5E3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 xml:space="preserve">jeżeli rozmiar tablicy </w:t>
                      </w:r>
                      <w:proofErr w:type="spellStart"/>
                      <w:r w:rsidRPr="00413A96">
                        <w:rPr>
                          <w:rFonts w:ascii="Cascadia Mono" w:hAnsi="Cascadia Mono"/>
                          <w:sz w:val="20"/>
                          <w:szCs w:val="20"/>
                        </w:rPr>
                        <w:t>array</w:t>
                      </w:r>
                      <w:proofErr w:type="spellEnd"/>
                      <w:r w:rsidRPr="00413A96">
                        <w:rPr>
                          <w:rFonts w:ascii="Cascadia Mono" w:hAnsi="Cascadia Mono"/>
                          <w:sz w:val="20"/>
                          <w:szCs w:val="20"/>
                        </w:rPr>
                        <w:t xml:space="preserve"> jest &lt;= od 1:</w:t>
                      </w:r>
                    </w:p>
                    <w:p w14:paraId="090E23DA"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 xml:space="preserve">zwróć tablicę </w:t>
                      </w:r>
                      <w:proofErr w:type="spellStart"/>
                      <w:r w:rsidRPr="00413A96">
                        <w:rPr>
                          <w:rFonts w:ascii="Cascadia Mono" w:hAnsi="Cascadia Mono"/>
                          <w:sz w:val="20"/>
                          <w:szCs w:val="20"/>
                        </w:rPr>
                        <w:t>array</w:t>
                      </w:r>
                      <w:proofErr w:type="spellEnd"/>
                    </w:p>
                    <w:p w14:paraId="7E8225ED" w14:textId="77777777" w:rsidR="00413A96" w:rsidRPr="00413A96" w:rsidRDefault="00413A96" w:rsidP="00413A96">
                      <w:pPr>
                        <w:rPr>
                          <w:rFonts w:ascii="Cascadia Mono" w:hAnsi="Cascadia Mono"/>
                          <w:sz w:val="20"/>
                          <w:szCs w:val="20"/>
                        </w:rPr>
                      </w:pPr>
                    </w:p>
                    <w:p w14:paraId="61F5FD17"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i &lt;- 1</w:t>
                      </w:r>
                    </w:p>
                    <w:p w14:paraId="34FB4F4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j &lt;- 2</w:t>
                      </w:r>
                    </w:p>
                    <w:p w14:paraId="281CE3D5"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 xml:space="preserve">dopóki i &lt; rozmiar tablicy </w:t>
                      </w:r>
                      <w:proofErr w:type="spellStart"/>
                      <w:r w:rsidRPr="00413A96">
                        <w:rPr>
                          <w:rFonts w:ascii="Cascadia Mono" w:hAnsi="Cascadia Mono"/>
                          <w:sz w:val="20"/>
                          <w:szCs w:val="20"/>
                        </w:rPr>
                        <w:t>array</w:t>
                      </w:r>
                      <w:proofErr w:type="spellEnd"/>
                      <w:r w:rsidRPr="00413A96">
                        <w:rPr>
                          <w:rFonts w:ascii="Cascadia Mono" w:hAnsi="Cascadia Mono"/>
                          <w:sz w:val="20"/>
                          <w:szCs w:val="20"/>
                        </w:rPr>
                        <w:t>:</w:t>
                      </w:r>
                    </w:p>
                    <w:p w14:paraId="775D2D1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 xml:space="preserve">jeżeli i == 0 lub </w:t>
                      </w:r>
                      <w:proofErr w:type="spellStart"/>
                      <w:r w:rsidRPr="00413A96">
                        <w:rPr>
                          <w:rFonts w:ascii="Cascadia Mono" w:hAnsi="Cascadia Mono"/>
                          <w:sz w:val="20"/>
                          <w:szCs w:val="20"/>
                        </w:rPr>
                        <w:t>array</w:t>
                      </w:r>
                      <w:proofErr w:type="spellEnd"/>
                      <w:r w:rsidRPr="00413A96">
                        <w:rPr>
                          <w:rFonts w:ascii="Cascadia Mono" w:hAnsi="Cascadia Mono"/>
                          <w:sz w:val="20"/>
                          <w:szCs w:val="20"/>
                        </w:rPr>
                        <w:t xml:space="preserve">[i - 1] &lt;= </w:t>
                      </w:r>
                      <w:proofErr w:type="spellStart"/>
                      <w:r w:rsidRPr="00413A96">
                        <w:rPr>
                          <w:rFonts w:ascii="Cascadia Mono" w:hAnsi="Cascadia Mono"/>
                          <w:sz w:val="20"/>
                          <w:szCs w:val="20"/>
                        </w:rPr>
                        <w:t>array</w:t>
                      </w:r>
                      <w:proofErr w:type="spellEnd"/>
                      <w:r w:rsidRPr="00413A96">
                        <w:rPr>
                          <w:rFonts w:ascii="Cascadia Mono" w:hAnsi="Cascadia Mono"/>
                          <w:sz w:val="20"/>
                          <w:szCs w:val="20"/>
                        </w:rPr>
                        <w:t>[i]:</w:t>
                      </w:r>
                    </w:p>
                    <w:p w14:paraId="4C975C24"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i &lt;- j</w:t>
                      </w:r>
                    </w:p>
                    <w:p w14:paraId="65B69EE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r>
                      <w:r w:rsidRPr="00413A96">
                        <w:rPr>
                          <w:rFonts w:ascii="Cascadia Mono" w:hAnsi="Cascadia Mono"/>
                          <w:sz w:val="20"/>
                          <w:szCs w:val="20"/>
                        </w:rPr>
                        <w:tab/>
                        <w:t>j &lt;- j + 1</w:t>
                      </w:r>
                    </w:p>
                    <w:p w14:paraId="29FBDFBD" w14:textId="77777777" w:rsidR="00413A96" w:rsidRPr="00413A96" w:rsidRDefault="00413A96" w:rsidP="00413A96">
                      <w:pPr>
                        <w:rPr>
                          <w:rFonts w:ascii="Cascadia Mono" w:hAnsi="Cascadia Mono"/>
                          <w:sz w:val="20"/>
                          <w:szCs w:val="20"/>
                        </w:rPr>
                      </w:pPr>
                      <w:r w:rsidRPr="00413A96">
                        <w:rPr>
                          <w:rFonts w:ascii="Cascadia Mono" w:hAnsi="Cascadia Mono"/>
                          <w:sz w:val="20"/>
                          <w:szCs w:val="20"/>
                        </w:rPr>
                        <w:tab/>
                        <w:t>w przeciwnym przypadku:</w:t>
                      </w:r>
                    </w:p>
                    <w:p w14:paraId="3EC30FE1"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rPr>
                        <w:tab/>
                      </w:r>
                      <w:r w:rsidRPr="00413A96">
                        <w:rPr>
                          <w:rFonts w:ascii="Cascadia Mono" w:hAnsi="Cascadia Mono"/>
                          <w:sz w:val="20"/>
                          <w:szCs w:val="20"/>
                        </w:rPr>
                        <w:tab/>
                      </w:r>
                      <w:r w:rsidRPr="00413A96">
                        <w:rPr>
                          <w:rFonts w:ascii="Cascadia Mono" w:hAnsi="Cascadia Mono"/>
                          <w:sz w:val="20"/>
                          <w:szCs w:val="20"/>
                          <w:lang w:val="en-US"/>
                        </w:rPr>
                        <w:t>array[</w:t>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 xml:space="preserve"> - 1] &lt;-&gt; array[</w:t>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w:t>
                      </w:r>
                    </w:p>
                    <w:p w14:paraId="5C4509BF" w14:textId="77777777" w:rsidR="00413A96" w:rsidRPr="00413A96" w:rsidRDefault="00413A96" w:rsidP="00413A96">
                      <w:pPr>
                        <w:rPr>
                          <w:rFonts w:ascii="Cascadia Mono" w:hAnsi="Cascadia Mono"/>
                          <w:sz w:val="20"/>
                          <w:szCs w:val="20"/>
                          <w:lang w:val="en-US"/>
                        </w:rPr>
                      </w:pPr>
                      <w:r w:rsidRPr="00413A96">
                        <w:rPr>
                          <w:rFonts w:ascii="Cascadia Mono" w:hAnsi="Cascadia Mono"/>
                          <w:sz w:val="20"/>
                          <w:szCs w:val="20"/>
                          <w:lang w:val="en-US"/>
                        </w:rPr>
                        <w:tab/>
                      </w:r>
                      <w:r w:rsidRPr="00413A96">
                        <w:rPr>
                          <w:rFonts w:ascii="Cascadia Mono" w:hAnsi="Cascadia Mono"/>
                          <w:sz w:val="20"/>
                          <w:szCs w:val="20"/>
                          <w:lang w:val="en-US"/>
                        </w:rPr>
                        <w:tab/>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 xml:space="preserve"> &lt;- </w:t>
                      </w:r>
                      <w:proofErr w:type="spellStart"/>
                      <w:r w:rsidRPr="00413A96">
                        <w:rPr>
                          <w:rFonts w:ascii="Cascadia Mono" w:hAnsi="Cascadia Mono"/>
                          <w:sz w:val="20"/>
                          <w:szCs w:val="20"/>
                          <w:lang w:val="en-US"/>
                        </w:rPr>
                        <w:t>i</w:t>
                      </w:r>
                      <w:proofErr w:type="spellEnd"/>
                      <w:r w:rsidRPr="00413A96">
                        <w:rPr>
                          <w:rFonts w:ascii="Cascadia Mono" w:hAnsi="Cascadia Mono"/>
                          <w:sz w:val="20"/>
                          <w:szCs w:val="20"/>
                          <w:lang w:val="en-US"/>
                        </w:rPr>
                        <w:t xml:space="preserve"> - 1</w:t>
                      </w:r>
                    </w:p>
                    <w:p w14:paraId="3C6E0980" w14:textId="5F93CA83" w:rsidR="002F32DB" w:rsidRPr="00885329" w:rsidRDefault="00413A96" w:rsidP="00413A96">
                      <w:pPr>
                        <w:rPr>
                          <w:rFonts w:ascii="Cascadia Mono" w:hAnsi="Cascadia Mono"/>
                          <w:sz w:val="20"/>
                          <w:szCs w:val="20"/>
                        </w:rPr>
                      </w:pPr>
                      <w:r w:rsidRPr="00413A96">
                        <w:rPr>
                          <w:rFonts w:ascii="Cascadia Mono" w:hAnsi="Cascadia Mono"/>
                          <w:sz w:val="20"/>
                          <w:szCs w:val="20"/>
                        </w:rPr>
                        <w:t xml:space="preserve">zwróć tablicę </w:t>
                      </w:r>
                      <w:proofErr w:type="spellStart"/>
                      <w:r w:rsidRPr="00413A96">
                        <w:rPr>
                          <w:rFonts w:ascii="Cascadia Mono" w:hAnsi="Cascadia Mono"/>
                          <w:sz w:val="20"/>
                          <w:szCs w:val="20"/>
                        </w:rPr>
                        <w:t>array</w:t>
                      </w:r>
                      <w:proofErr w:type="spellEnd"/>
                    </w:p>
                  </w:txbxContent>
                </v:textbox>
                <w10:anchorlock/>
              </v:shape>
            </w:pict>
          </mc:Fallback>
        </mc:AlternateContent>
      </w:r>
    </w:p>
    <w:p w14:paraId="3BA2D1F7" w14:textId="77777777" w:rsidR="00965C21" w:rsidRDefault="00965C21">
      <w:pPr>
        <w:rPr>
          <w:rFonts w:eastAsiaTheme="majorEastAsia" w:cstheme="majorBidi"/>
          <w:b/>
          <w:sz w:val="28"/>
          <w:szCs w:val="26"/>
        </w:rPr>
      </w:pPr>
      <w:r>
        <w:br w:type="page"/>
      </w:r>
    </w:p>
    <w:p w14:paraId="4948162E" w14:textId="77777777" w:rsidR="00B87A2B" w:rsidRDefault="00885329" w:rsidP="00B87A2B">
      <w:pPr>
        <w:pStyle w:val="Nagwek2"/>
      </w:pPr>
      <w:bookmarkStart w:id="13" w:name="_Toc125072780"/>
      <w:r>
        <w:lastRenderedPageBreak/>
        <w:t>Schemat blokowy</w:t>
      </w:r>
      <w:bookmarkEnd w:id="13"/>
    </w:p>
    <w:p w14:paraId="35400D4E" w14:textId="61245119" w:rsidR="00FA78E7" w:rsidRDefault="00965C21" w:rsidP="00B87A2B">
      <w:pPr>
        <w:pStyle w:val="Tekstakapitu"/>
      </w:pPr>
      <w:r>
        <w:rPr>
          <w:noProof/>
        </w:rPr>
        <w:drawing>
          <wp:inline distT="0" distB="0" distL="0" distR="0" wp14:anchorId="75218809" wp14:editId="13E4E639">
            <wp:extent cx="4435475" cy="7435215"/>
            <wp:effectExtent l="0" t="0" r="317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475" cy="7435215"/>
                    </a:xfrm>
                    <a:prstGeom prst="rect">
                      <a:avLst/>
                    </a:prstGeom>
                    <a:noFill/>
                    <a:ln>
                      <a:noFill/>
                    </a:ln>
                  </pic:spPr>
                </pic:pic>
              </a:graphicData>
            </a:graphic>
          </wp:inline>
        </w:drawing>
      </w:r>
    </w:p>
    <w:p w14:paraId="243EBB31" w14:textId="4C8D7F8B" w:rsidR="00885329" w:rsidRPr="00965C21" w:rsidRDefault="00FA78E7" w:rsidP="00FA78E7">
      <w:pPr>
        <w:pStyle w:val="Legenda"/>
        <w:rPr>
          <w:rFonts w:eastAsiaTheme="majorEastAsia" w:cstheme="majorBidi"/>
        </w:rPr>
      </w:pPr>
      <w:bookmarkStart w:id="14" w:name="_Toc125072789"/>
      <w:r>
        <w:t xml:space="preserve">Rys </w:t>
      </w:r>
      <w:fldSimple w:instr=" SEQ Rys \* ARABIC ">
        <w:r w:rsidR="001C08A6">
          <w:rPr>
            <w:noProof/>
          </w:rPr>
          <w:t>1</w:t>
        </w:r>
      </w:fldSimple>
      <w:r w:rsidR="000741C8">
        <w:t xml:space="preserve"> – schemat blokowy algorytmu sortowania gnoma</w:t>
      </w:r>
      <w:r w:rsidR="0078321B">
        <w:t>.</w:t>
      </w:r>
      <w:bookmarkEnd w:id="14"/>
    </w:p>
    <w:p w14:paraId="484578A9" w14:textId="77777777" w:rsidR="00965C21" w:rsidRDefault="00965C21">
      <w:pPr>
        <w:rPr>
          <w:rFonts w:eastAsiaTheme="majorEastAsia" w:cstheme="majorBidi"/>
          <w:b/>
          <w:sz w:val="28"/>
          <w:szCs w:val="26"/>
        </w:rPr>
      </w:pPr>
      <w:r>
        <w:br w:type="page"/>
      </w:r>
    </w:p>
    <w:p w14:paraId="27F5301F" w14:textId="3FD8DE76" w:rsidR="00E2664E" w:rsidRDefault="00250E25" w:rsidP="002C6603">
      <w:pPr>
        <w:pStyle w:val="Nagwek2"/>
      </w:pPr>
      <w:bookmarkStart w:id="15" w:name="_Toc125072781"/>
      <w:r>
        <w:lastRenderedPageBreak/>
        <w:t>Złożoność obliczeniowa</w:t>
      </w:r>
      <w:bookmarkEnd w:id="15"/>
    </w:p>
    <w:p w14:paraId="7DDB2077" w14:textId="7A8AD264" w:rsidR="002C6603" w:rsidRPr="002C6603" w:rsidRDefault="002C6603" w:rsidP="002C6603">
      <w:pPr>
        <w:pStyle w:val="Tekstakapitu"/>
        <w:rPr>
          <w:rFonts w:eastAsiaTheme="minorEastAsia"/>
        </w:rPr>
      </w:pPr>
      <w:r>
        <w:t>Algorytm wyróżnia się prostotą, nie zawiera zagnieżdżonych pętli. Jego złożoność obliczeniowa to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 średnim przypadku, jednak zbliża się do O(n), jeśli zbiór wejściowy jest prawie posortowany lub jego elementy znajdują się niedaleko miejsc, na których znalazły by się po sortowaniu.</w:t>
      </w:r>
    </w:p>
    <w:p w14:paraId="40D35E92" w14:textId="39C08B04" w:rsidR="00E00C9C" w:rsidRDefault="00E00C9C" w:rsidP="00E2664E">
      <w:pPr>
        <w:pStyle w:val="Tekstakapitu"/>
        <w:ind w:firstLine="0"/>
        <w:rPr>
          <w:rFonts w:eastAsiaTheme="minorEastAsia"/>
        </w:rPr>
      </w:pPr>
    </w:p>
    <w:p w14:paraId="21079FE7" w14:textId="77777777" w:rsidR="00FA78E7" w:rsidRDefault="009775FD" w:rsidP="00FE6C7F">
      <w:pPr>
        <w:pStyle w:val="Tekstakapitu"/>
        <w:keepNext/>
        <w:spacing w:after="0"/>
        <w:ind w:firstLine="0"/>
      </w:pPr>
      <w:r>
        <w:rPr>
          <w:noProof/>
        </w:rPr>
        <w:drawing>
          <wp:inline distT="0" distB="0" distL="0" distR="0" wp14:anchorId="237270AD" wp14:editId="7F0DB65E">
            <wp:extent cx="5607050" cy="2974554"/>
            <wp:effectExtent l="0" t="0" r="12700" b="16510"/>
            <wp:docPr id="1" name="Wykres 1">
              <a:extLst xmlns:a="http://schemas.openxmlformats.org/drawingml/2006/main">
                <a:ext uri="{FF2B5EF4-FFF2-40B4-BE49-F238E27FC236}">
                  <a16:creationId xmlns:a16="http://schemas.microsoft.com/office/drawing/2014/main" id="{04210657-CB75-D2E0-35B9-ED26362DB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A1EE19" w14:textId="56EF4CC9" w:rsidR="009775FD" w:rsidRDefault="00FA78E7" w:rsidP="00FA78E7">
      <w:pPr>
        <w:pStyle w:val="Legenda"/>
        <w:jc w:val="both"/>
      </w:pPr>
      <w:bookmarkStart w:id="16" w:name="_Toc125072790"/>
      <w:r>
        <w:t xml:space="preserve">Rys </w:t>
      </w:r>
      <w:fldSimple w:instr=" SEQ Rys \* ARABIC ">
        <w:r w:rsidR="001C08A6">
          <w:rPr>
            <w:noProof/>
          </w:rPr>
          <w:t>2</w:t>
        </w:r>
      </w:fldSimple>
      <w:r w:rsidR="00AD0A10">
        <w:t xml:space="preserve"> – Wykres złożoności czasowej algorytmu sortowania gnoma</w:t>
      </w:r>
      <w:r w:rsidR="00D14E5B">
        <w:t>.</w:t>
      </w:r>
      <w:bookmarkEnd w:id="16"/>
    </w:p>
    <w:p w14:paraId="2FD78B09" w14:textId="7AFDAEF5" w:rsidR="00E00C9C" w:rsidRDefault="00E00C9C" w:rsidP="00E2664E">
      <w:pPr>
        <w:pStyle w:val="Tekstakapitu"/>
        <w:ind w:firstLine="0"/>
      </w:pPr>
    </w:p>
    <w:p w14:paraId="712DF346" w14:textId="0ADAB174" w:rsidR="00E00C9C" w:rsidRDefault="00E00C9C" w:rsidP="00E2664E">
      <w:pPr>
        <w:pStyle w:val="Tekstakapitu"/>
        <w:ind w:firstLine="0"/>
      </w:pPr>
    </w:p>
    <w:p w14:paraId="02D66DB6" w14:textId="773B85ED" w:rsidR="00E00C9C" w:rsidRDefault="00E00C9C" w:rsidP="00E2664E">
      <w:pPr>
        <w:pStyle w:val="Tekstakapitu"/>
        <w:ind w:firstLine="0"/>
      </w:pPr>
    </w:p>
    <w:p w14:paraId="418DD8C0" w14:textId="79C10DB2" w:rsidR="00E00C9C" w:rsidRDefault="00E00C9C" w:rsidP="00E2664E">
      <w:pPr>
        <w:pStyle w:val="Tekstakapitu"/>
        <w:ind w:firstLine="0"/>
      </w:pPr>
    </w:p>
    <w:p w14:paraId="7E375E98" w14:textId="2D34F404" w:rsidR="00E00C9C" w:rsidRDefault="00E00C9C" w:rsidP="00E2664E">
      <w:pPr>
        <w:pStyle w:val="Tekstakapitu"/>
        <w:ind w:firstLine="0"/>
      </w:pPr>
    </w:p>
    <w:p w14:paraId="63820E99" w14:textId="0F76F8EC" w:rsidR="00E00C9C" w:rsidRDefault="00E00C9C" w:rsidP="00E2664E">
      <w:pPr>
        <w:pStyle w:val="Tekstakapitu"/>
        <w:ind w:firstLine="0"/>
      </w:pPr>
    </w:p>
    <w:p w14:paraId="62383A71" w14:textId="2226F08C" w:rsidR="00E00C9C" w:rsidRDefault="00E00C9C" w:rsidP="00E2664E">
      <w:pPr>
        <w:pStyle w:val="Tekstakapitu"/>
        <w:ind w:firstLine="0"/>
      </w:pPr>
    </w:p>
    <w:p w14:paraId="4AE6E920" w14:textId="178A484B" w:rsidR="00E00C9C" w:rsidRDefault="00E00C9C">
      <w:pPr>
        <w:rPr>
          <w:color w:val="000000" w:themeColor="text1"/>
        </w:rPr>
      </w:pPr>
      <w:r>
        <w:br w:type="page"/>
      </w:r>
    </w:p>
    <w:p w14:paraId="48487159" w14:textId="3505400D" w:rsidR="00E00C9C" w:rsidRDefault="00E00C9C" w:rsidP="009A261C">
      <w:pPr>
        <w:pStyle w:val="Nagwek1"/>
      </w:pPr>
      <w:bookmarkStart w:id="17" w:name="_Toc125072782"/>
      <w:r>
        <w:lastRenderedPageBreak/>
        <w:t xml:space="preserve">Opis działania algorytmu </w:t>
      </w:r>
      <w:r w:rsidR="009775FD">
        <w:t>sortowania kubełkowego</w:t>
      </w:r>
      <w:bookmarkEnd w:id="17"/>
    </w:p>
    <w:p w14:paraId="25770C57" w14:textId="08CA1C1B" w:rsidR="004A7D50" w:rsidRDefault="004A7D50" w:rsidP="004A7D50">
      <w:pPr>
        <w:pStyle w:val="Tekstakapitu"/>
      </w:pPr>
      <w:r>
        <w:t xml:space="preserve">Algorytm sortowania kubełkowego jest algorytmem wykorzystywanym najczęściej, gdy sortowany zbiór posiada dużą liczbę elementów o małym zbiorze wartości. Polega on na utworzeniu dodatkowej tablicy o rozmiarze będącym ilością liczb całkowitych w zbiorze wartości podanym jako argument a następnie iterowaniu przez kolejne elementy </w:t>
      </w:r>
      <w:r w:rsidR="00350D84">
        <w:t>ciągu wejściowego, inkrementując wartości dodatkowej tablicy pod indeksem odpowiadającym wartości tego elementu. Tak utworzoną tablicę możemy wykorzystać do utworzenia ciągu będącą posortowaną tablicą wejściową. Aby to zrobić, należy iterując przez każdy element tablicy dodatkowej spisać do nowej tablicy tyle elementów równych aktualnemu indeksowi ile wynosi wartość elementu, na które ten indeks wskazuje.</w:t>
      </w:r>
    </w:p>
    <w:p w14:paraId="4CA4FD31" w14:textId="33043F22" w:rsidR="000A2B3A" w:rsidRDefault="000A2B3A" w:rsidP="004A7D50">
      <w:pPr>
        <w:pStyle w:val="Tekstakapitu"/>
      </w:pPr>
      <w:r>
        <w:t>W implementacji algorytmu, którą napisałem, nie tworzę tabeli na wartości zwracane. Tak samo jak w przypadku algorytmu sortowania gnoma wykorzystuję tablicę wejściową jako obiekt, w którym przechowuję dane wyjściowe aż do ich zwrócenia.</w:t>
      </w:r>
    </w:p>
    <w:p w14:paraId="44F6C382" w14:textId="49B728FE" w:rsidR="000A2B3A" w:rsidRDefault="000A2B3A" w:rsidP="004A7D50">
      <w:pPr>
        <w:pStyle w:val="Tekstakapitu"/>
      </w:pPr>
    </w:p>
    <w:p w14:paraId="12AC7F27" w14:textId="1E1A4754" w:rsidR="000A2B3A" w:rsidRDefault="000A2B3A" w:rsidP="004A7D50">
      <w:pPr>
        <w:pStyle w:val="Tekstakapitu"/>
      </w:pPr>
      <w:r>
        <w:t>Sortowanie kubełkowe jest jednym z</w:t>
      </w:r>
      <w:r w:rsidR="00F11F4D">
        <w:t xml:space="preserve"> </w:t>
      </w:r>
      <w:r>
        <w:t xml:space="preserve">szybszych algorytmów sortowania, jednak ma on swoje ograniczenia. Jeżeli zakres wartości podany jako argument jest bardzo duży to tablica do zliczania elementów zajmuje odpowiednio dużo pamięci, co może być problemem na przykład w systemach wbudowanych, gdzie </w:t>
      </w:r>
      <w:r w:rsidR="00A23D4A">
        <w:t>odpowiednie zarządzanie pamięcią jest bardzo istotne.</w:t>
      </w:r>
      <w:r w:rsidR="003A0B36">
        <w:t xml:space="preserve"> Dużym ograniczeniem jest też wymaganie posiadania wiedzy na temat dokładnego rozstępu zbioru (różnicę między największą i najmniejszą wartością do posortowania).</w:t>
      </w:r>
    </w:p>
    <w:p w14:paraId="7E401D6C" w14:textId="77777777" w:rsidR="00A23D4A" w:rsidRPr="004A7D50" w:rsidRDefault="00A23D4A" w:rsidP="004A7D50">
      <w:pPr>
        <w:pStyle w:val="Tekstakapitu"/>
      </w:pPr>
    </w:p>
    <w:p w14:paraId="31CA32A2" w14:textId="68AEE2E3" w:rsidR="009775FD" w:rsidRPr="00A23D4A" w:rsidRDefault="004A7D50">
      <w:r>
        <w:br w:type="page"/>
      </w:r>
    </w:p>
    <w:p w14:paraId="0DBEF727" w14:textId="59B1C196" w:rsidR="00E00C9C" w:rsidRDefault="009A261C" w:rsidP="009A261C">
      <w:pPr>
        <w:pStyle w:val="Nagwek2"/>
      </w:pPr>
      <w:bookmarkStart w:id="18" w:name="_Toc125072783"/>
      <w:r>
        <w:lastRenderedPageBreak/>
        <w:t>Pseudokod</w:t>
      </w:r>
      <w:bookmarkEnd w:id="18"/>
    </w:p>
    <w:p w14:paraId="25504AA5" w14:textId="5CDD9AA8" w:rsidR="009A261C" w:rsidRDefault="009A261C" w:rsidP="009A261C">
      <w:pPr>
        <w:pStyle w:val="Tekstakapitu"/>
        <w:ind w:firstLine="0"/>
      </w:pPr>
      <w:r>
        <w:rPr>
          <w:noProof/>
        </w:rPr>
        <mc:AlternateContent>
          <mc:Choice Requires="wps">
            <w:drawing>
              <wp:inline distT="0" distB="0" distL="0" distR="0" wp14:anchorId="3C831139" wp14:editId="459F88FE">
                <wp:extent cx="5516880" cy="1404620"/>
                <wp:effectExtent l="0" t="0" r="26670" b="10795"/>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540D823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wejście:</w:t>
                            </w:r>
                          </w:p>
                          <w:p w14:paraId="2549234A" w14:textId="77777777" w:rsidR="00A23D4A" w:rsidRPr="00A23D4A" w:rsidRDefault="00A23D4A" w:rsidP="00A23D4A">
                            <w:pPr>
                              <w:rPr>
                                <w:rFonts w:ascii="Cascadia Mono" w:hAnsi="Cascadia Mono"/>
                                <w:sz w:val="20"/>
                                <w:szCs w:val="20"/>
                              </w:rPr>
                            </w:pPr>
                          </w:p>
                          <w:p w14:paraId="01DBA747"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array</w:t>
                            </w:r>
                            <w:proofErr w:type="spellEnd"/>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tablica zawierająca dane do posortowania</w:t>
                            </w:r>
                          </w:p>
                          <w:p w14:paraId="62ACF6A7"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range_min</w:t>
                            </w:r>
                            <w:proofErr w:type="spellEnd"/>
                            <w:r w:rsidRPr="00A23D4A">
                              <w:rPr>
                                <w:rFonts w:ascii="Cascadia Mono" w:hAnsi="Cascadia Mono"/>
                                <w:sz w:val="20"/>
                                <w:szCs w:val="20"/>
                              </w:rPr>
                              <w:tab/>
                            </w:r>
                            <w:r w:rsidRPr="00A23D4A">
                              <w:rPr>
                                <w:rFonts w:ascii="Cascadia Mono" w:hAnsi="Cascadia Mono"/>
                                <w:sz w:val="20"/>
                                <w:szCs w:val="20"/>
                              </w:rPr>
                              <w:tab/>
                              <w:t>- najmniejsza możliwa wartość w tablicy</w:t>
                            </w:r>
                          </w:p>
                          <w:p w14:paraId="207F56CA"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range_max</w:t>
                            </w:r>
                            <w:proofErr w:type="spellEnd"/>
                            <w:r w:rsidRPr="00A23D4A">
                              <w:rPr>
                                <w:rFonts w:ascii="Cascadia Mono" w:hAnsi="Cascadia Mono"/>
                                <w:sz w:val="20"/>
                                <w:szCs w:val="20"/>
                              </w:rPr>
                              <w:tab/>
                            </w:r>
                            <w:r w:rsidRPr="00A23D4A">
                              <w:rPr>
                                <w:rFonts w:ascii="Cascadia Mono" w:hAnsi="Cascadia Mono"/>
                                <w:sz w:val="20"/>
                                <w:szCs w:val="20"/>
                              </w:rPr>
                              <w:tab/>
                              <w:t>- największa możliwa wartość w tablicy</w:t>
                            </w:r>
                          </w:p>
                          <w:p w14:paraId="50314000" w14:textId="77777777" w:rsidR="00A23D4A" w:rsidRPr="00A23D4A" w:rsidRDefault="00A23D4A" w:rsidP="00A23D4A">
                            <w:pPr>
                              <w:rPr>
                                <w:rFonts w:ascii="Cascadia Mono" w:hAnsi="Cascadia Mono"/>
                                <w:sz w:val="20"/>
                                <w:szCs w:val="20"/>
                              </w:rPr>
                            </w:pPr>
                          </w:p>
                          <w:p w14:paraId="0C7117D2"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dane:</w:t>
                            </w:r>
                          </w:p>
                          <w:p w14:paraId="69AB8244" w14:textId="77777777" w:rsidR="00A23D4A" w:rsidRPr="00A23D4A" w:rsidRDefault="00A23D4A" w:rsidP="00A23D4A">
                            <w:pPr>
                              <w:rPr>
                                <w:rFonts w:ascii="Cascadia Mono" w:hAnsi="Cascadia Mono"/>
                                <w:sz w:val="20"/>
                                <w:szCs w:val="20"/>
                              </w:rPr>
                            </w:pPr>
                          </w:p>
                          <w:p w14:paraId="73B166A2"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range_size</w:t>
                            </w:r>
                            <w:proofErr w:type="spellEnd"/>
                            <w:r w:rsidRPr="00A23D4A">
                              <w:rPr>
                                <w:rFonts w:ascii="Cascadia Mono" w:hAnsi="Cascadia Mono"/>
                                <w:sz w:val="20"/>
                                <w:szCs w:val="20"/>
                              </w:rPr>
                              <w:tab/>
                            </w:r>
                            <w:r w:rsidRPr="00A23D4A">
                              <w:rPr>
                                <w:rFonts w:ascii="Cascadia Mono" w:hAnsi="Cascadia Mono"/>
                                <w:sz w:val="20"/>
                                <w:szCs w:val="20"/>
                              </w:rPr>
                              <w:tab/>
                              <w:t>- zmienna przechowująca rozmiar zakresu danych</w:t>
                            </w:r>
                          </w:p>
                          <w:p w14:paraId="77BB3F52" w14:textId="1A825282"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buckets</w:t>
                            </w:r>
                            <w:proofErr w:type="spellEnd"/>
                            <w:r w:rsidRPr="00A23D4A">
                              <w:rPr>
                                <w:rFonts w:ascii="Cascadia Mono" w:hAnsi="Cascadia Mono"/>
                                <w:sz w:val="20"/>
                                <w:szCs w:val="20"/>
                              </w:rPr>
                              <w:tab/>
                            </w:r>
                            <w:r w:rsidRPr="00A23D4A">
                              <w:rPr>
                                <w:rFonts w:ascii="Cascadia Mono" w:hAnsi="Cascadia Mono"/>
                                <w:sz w:val="20"/>
                                <w:szCs w:val="20"/>
                              </w:rPr>
                              <w:tab/>
                              <w:t>- tablica przechowująca liczniki sortowanych wartości</w:t>
                            </w:r>
                          </w:p>
                          <w:p w14:paraId="6579315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w:t>
                            </w:r>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iterator przechowujący aktualną pozycję w tablicy</w:t>
                            </w:r>
                          </w:p>
                          <w:p w14:paraId="75669684" w14:textId="14A40106" w:rsidR="00A23D4A" w:rsidRPr="00A23D4A" w:rsidRDefault="00A23D4A" w:rsidP="00A23D4A">
                            <w:pPr>
                              <w:ind w:left="2124" w:hanging="2124"/>
                              <w:rPr>
                                <w:rFonts w:ascii="Cascadia Mono" w:hAnsi="Cascadia Mono"/>
                                <w:sz w:val="20"/>
                                <w:szCs w:val="20"/>
                              </w:rPr>
                            </w:pPr>
                            <w:r w:rsidRPr="00A23D4A">
                              <w:rPr>
                                <w:rFonts w:ascii="Cascadia Mono" w:hAnsi="Cascadia Mono"/>
                                <w:sz w:val="20"/>
                                <w:szCs w:val="20"/>
                              </w:rPr>
                              <w:t>j</w:t>
                            </w:r>
                            <w:r w:rsidRPr="00A23D4A">
                              <w:rPr>
                                <w:rFonts w:ascii="Cascadia Mono" w:hAnsi="Cascadia Mono"/>
                                <w:sz w:val="20"/>
                                <w:szCs w:val="20"/>
                              </w:rPr>
                              <w:tab/>
                            </w:r>
                            <w:r w:rsidRPr="00A23D4A">
                              <w:rPr>
                                <w:rFonts w:ascii="Cascadia Mono" w:hAnsi="Cascadia Mono"/>
                                <w:sz w:val="20"/>
                                <w:szCs w:val="20"/>
                              </w:rPr>
                              <w:tab/>
                              <w:t>- iterator wskazujący następne nienadpisane pole w tabeli wejściowej</w:t>
                            </w:r>
                          </w:p>
                          <w:p w14:paraId="7BA943D4" w14:textId="77777777" w:rsidR="00A23D4A" w:rsidRPr="00A23D4A" w:rsidRDefault="00A23D4A" w:rsidP="00A23D4A">
                            <w:pPr>
                              <w:rPr>
                                <w:rFonts w:ascii="Cascadia Mono" w:hAnsi="Cascadia Mono"/>
                                <w:sz w:val="20"/>
                                <w:szCs w:val="20"/>
                              </w:rPr>
                            </w:pPr>
                          </w:p>
                          <w:p w14:paraId="279C223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algorytm:</w:t>
                            </w:r>
                          </w:p>
                          <w:p w14:paraId="2BD957BF" w14:textId="77777777" w:rsidR="00A23D4A" w:rsidRPr="00A23D4A" w:rsidRDefault="00A23D4A" w:rsidP="00A23D4A">
                            <w:pPr>
                              <w:rPr>
                                <w:rFonts w:ascii="Cascadia Mono" w:hAnsi="Cascadia Mono"/>
                                <w:sz w:val="20"/>
                                <w:szCs w:val="20"/>
                              </w:rPr>
                            </w:pPr>
                          </w:p>
                          <w:p w14:paraId="4C0803F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 xml:space="preserve">jeżeli rozmiar tablicy </w:t>
                            </w:r>
                            <w:proofErr w:type="spellStart"/>
                            <w:r w:rsidRPr="00A23D4A">
                              <w:rPr>
                                <w:rFonts w:ascii="Cascadia Mono" w:hAnsi="Cascadia Mono"/>
                                <w:sz w:val="20"/>
                                <w:szCs w:val="20"/>
                              </w:rPr>
                              <w:t>array</w:t>
                            </w:r>
                            <w:proofErr w:type="spellEnd"/>
                            <w:r w:rsidRPr="00A23D4A">
                              <w:rPr>
                                <w:rFonts w:ascii="Cascadia Mono" w:hAnsi="Cascadia Mono"/>
                                <w:sz w:val="20"/>
                                <w:szCs w:val="20"/>
                              </w:rPr>
                              <w:t xml:space="preserve"> jest &lt;= od 1:</w:t>
                            </w:r>
                          </w:p>
                          <w:p w14:paraId="6A8D02CE"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proofErr w:type="spellStart"/>
                            <w:r w:rsidRPr="00A23D4A">
                              <w:rPr>
                                <w:rFonts w:ascii="Cascadia Mono" w:hAnsi="Cascadia Mono"/>
                                <w:sz w:val="20"/>
                                <w:szCs w:val="20"/>
                                <w:lang w:val="en-US"/>
                              </w:rPr>
                              <w:t>zwróć</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tablicę</w:t>
                            </w:r>
                            <w:proofErr w:type="spellEnd"/>
                            <w:r w:rsidRPr="00A23D4A">
                              <w:rPr>
                                <w:rFonts w:ascii="Cascadia Mono" w:hAnsi="Cascadia Mono"/>
                                <w:sz w:val="20"/>
                                <w:szCs w:val="20"/>
                                <w:lang w:val="en-US"/>
                              </w:rPr>
                              <w:t xml:space="preserve"> array</w:t>
                            </w:r>
                          </w:p>
                          <w:p w14:paraId="3EB17E24" w14:textId="77777777" w:rsidR="00A23D4A" w:rsidRPr="00A23D4A" w:rsidRDefault="00A23D4A" w:rsidP="00A23D4A">
                            <w:pPr>
                              <w:rPr>
                                <w:rFonts w:ascii="Cascadia Mono" w:hAnsi="Cascadia Mono"/>
                                <w:sz w:val="20"/>
                                <w:szCs w:val="20"/>
                                <w:lang w:val="en-US"/>
                              </w:rPr>
                            </w:pPr>
                          </w:p>
                          <w:p w14:paraId="3A40F4BC" w14:textId="77777777" w:rsidR="00A23D4A" w:rsidRPr="00A23D4A" w:rsidRDefault="00A23D4A" w:rsidP="00A23D4A">
                            <w:pPr>
                              <w:rPr>
                                <w:rFonts w:ascii="Cascadia Mono" w:hAnsi="Cascadia Mono"/>
                                <w:sz w:val="20"/>
                                <w:szCs w:val="20"/>
                                <w:lang w:val="en-US"/>
                              </w:rPr>
                            </w:pPr>
                            <w:proofErr w:type="spellStart"/>
                            <w:r w:rsidRPr="00A23D4A">
                              <w:rPr>
                                <w:rFonts w:ascii="Cascadia Mono" w:hAnsi="Cascadia Mono"/>
                                <w:sz w:val="20"/>
                                <w:szCs w:val="20"/>
                                <w:lang w:val="en-US"/>
                              </w:rPr>
                              <w:t>range_size</w:t>
                            </w:r>
                            <w:proofErr w:type="spellEnd"/>
                            <w:r w:rsidRPr="00A23D4A">
                              <w:rPr>
                                <w:rFonts w:ascii="Cascadia Mono" w:hAnsi="Cascadia Mono"/>
                                <w:sz w:val="20"/>
                                <w:szCs w:val="20"/>
                                <w:lang w:val="en-US"/>
                              </w:rPr>
                              <w:t xml:space="preserve"> &lt;- </w:t>
                            </w:r>
                            <w:proofErr w:type="spellStart"/>
                            <w:r w:rsidRPr="00A23D4A">
                              <w:rPr>
                                <w:rFonts w:ascii="Cascadia Mono" w:hAnsi="Cascadia Mono"/>
                                <w:sz w:val="20"/>
                                <w:szCs w:val="20"/>
                                <w:lang w:val="en-US"/>
                              </w:rPr>
                              <w:t>range_max</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r w:rsidRPr="00A23D4A">
                              <w:rPr>
                                <w:rFonts w:ascii="Cascadia Mono" w:hAnsi="Cascadia Mono"/>
                                <w:sz w:val="20"/>
                                <w:szCs w:val="20"/>
                                <w:lang w:val="en-US"/>
                              </w:rPr>
                              <w:t xml:space="preserve"> + 1</w:t>
                            </w:r>
                          </w:p>
                          <w:p w14:paraId="68F998FA" w14:textId="77777777" w:rsidR="00A23D4A" w:rsidRPr="00A23D4A" w:rsidRDefault="00A23D4A" w:rsidP="00A23D4A">
                            <w:pPr>
                              <w:rPr>
                                <w:rFonts w:ascii="Cascadia Mono" w:hAnsi="Cascadia Mono"/>
                                <w:sz w:val="20"/>
                                <w:szCs w:val="20"/>
                                <w:lang w:val="en-US"/>
                              </w:rPr>
                            </w:pPr>
                          </w:p>
                          <w:p w14:paraId="4A6E9001"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 xml:space="preserve">buckets &lt;- </w:t>
                            </w:r>
                            <w:proofErr w:type="spellStart"/>
                            <w:r w:rsidRPr="00A23D4A">
                              <w:rPr>
                                <w:rFonts w:ascii="Cascadia Mono" w:hAnsi="Cascadia Mono"/>
                                <w:sz w:val="20"/>
                                <w:szCs w:val="20"/>
                                <w:lang w:val="en-US"/>
                              </w:rPr>
                              <w:t>tablica</w:t>
                            </w:r>
                            <w:proofErr w:type="spellEnd"/>
                            <w:r w:rsidRPr="00A23D4A">
                              <w:rPr>
                                <w:rFonts w:ascii="Cascadia Mono" w:hAnsi="Cascadia Mono"/>
                                <w:sz w:val="20"/>
                                <w:szCs w:val="20"/>
                                <w:lang w:val="en-US"/>
                              </w:rPr>
                              <w:t xml:space="preserve"> o </w:t>
                            </w:r>
                            <w:proofErr w:type="spellStart"/>
                            <w:r w:rsidRPr="00A23D4A">
                              <w:rPr>
                                <w:rFonts w:ascii="Cascadia Mono" w:hAnsi="Cascadia Mono"/>
                                <w:sz w:val="20"/>
                                <w:szCs w:val="20"/>
                                <w:lang w:val="en-US"/>
                              </w:rPr>
                              <w:t>rozmiarze</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range_size</w:t>
                            </w:r>
                            <w:proofErr w:type="spellEnd"/>
                          </w:p>
                          <w:p w14:paraId="0E974065" w14:textId="77777777" w:rsidR="00A23D4A" w:rsidRPr="00A23D4A" w:rsidRDefault="00A23D4A" w:rsidP="00A23D4A">
                            <w:pPr>
                              <w:rPr>
                                <w:rFonts w:ascii="Cascadia Mono" w:hAnsi="Cascadia Mono"/>
                                <w:sz w:val="20"/>
                                <w:szCs w:val="20"/>
                                <w:lang w:val="en-US"/>
                              </w:rPr>
                            </w:pPr>
                          </w:p>
                          <w:p w14:paraId="5B8E27D9" w14:textId="77777777" w:rsidR="00A23D4A" w:rsidRPr="00A23D4A" w:rsidRDefault="00A23D4A" w:rsidP="00A23D4A">
                            <w:pPr>
                              <w:rPr>
                                <w:rFonts w:ascii="Cascadia Mono" w:hAnsi="Cascadia Mono"/>
                                <w:sz w:val="20"/>
                                <w:szCs w:val="20"/>
                                <w:lang w:val="en-US"/>
                              </w:rPr>
                            </w:pP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&lt;- 0</w:t>
                            </w:r>
                          </w:p>
                          <w:p w14:paraId="779BA2C5" w14:textId="77777777" w:rsidR="00A23D4A" w:rsidRPr="00A23D4A" w:rsidRDefault="00A23D4A" w:rsidP="00A23D4A">
                            <w:pPr>
                              <w:rPr>
                                <w:rFonts w:ascii="Cascadia Mono" w:hAnsi="Cascadia Mono"/>
                                <w:sz w:val="20"/>
                                <w:szCs w:val="20"/>
                                <w:lang w:val="en-US"/>
                              </w:rPr>
                            </w:pPr>
                            <w:proofErr w:type="spellStart"/>
                            <w:r w:rsidRPr="00A23D4A">
                              <w:rPr>
                                <w:rFonts w:ascii="Cascadia Mono" w:hAnsi="Cascadia Mono"/>
                                <w:sz w:val="20"/>
                                <w:szCs w:val="20"/>
                                <w:lang w:val="en-US"/>
                              </w:rPr>
                              <w:t>dopóki</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&lt; </w:t>
                            </w:r>
                            <w:proofErr w:type="spellStart"/>
                            <w:r w:rsidRPr="00A23D4A">
                              <w:rPr>
                                <w:rFonts w:ascii="Cascadia Mono" w:hAnsi="Cascadia Mono"/>
                                <w:sz w:val="20"/>
                                <w:szCs w:val="20"/>
                                <w:lang w:val="en-US"/>
                              </w:rPr>
                              <w:t>rozmiar</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tablicy</w:t>
                            </w:r>
                            <w:proofErr w:type="spellEnd"/>
                            <w:r w:rsidRPr="00A23D4A">
                              <w:rPr>
                                <w:rFonts w:ascii="Cascadia Mono" w:hAnsi="Cascadia Mono"/>
                                <w:sz w:val="20"/>
                                <w:szCs w:val="20"/>
                                <w:lang w:val="en-US"/>
                              </w:rPr>
                              <w:t xml:space="preserve"> array:</w:t>
                            </w:r>
                          </w:p>
                          <w:p w14:paraId="28C051D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t>buckets[array[</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r w:rsidRPr="00A23D4A">
                              <w:rPr>
                                <w:rFonts w:ascii="Cascadia Mono" w:hAnsi="Cascadia Mono"/>
                                <w:sz w:val="20"/>
                                <w:szCs w:val="20"/>
                                <w:lang w:val="en-US"/>
                              </w:rPr>
                              <w:t>] &lt;- buckets[array[</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r w:rsidRPr="00A23D4A">
                              <w:rPr>
                                <w:rFonts w:ascii="Cascadia Mono" w:hAnsi="Cascadia Mono"/>
                                <w:sz w:val="20"/>
                                <w:szCs w:val="20"/>
                                <w:lang w:val="en-US"/>
                              </w:rPr>
                              <w:t>] + 1</w:t>
                            </w:r>
                          </w:p>
                          <w:p w14:paraId="7510325D"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09691FC3" w14:textId="77777777" w:rsidR="00A23D4A" w:rsidRPr="00A23D4A" w:rsidRDefault="00A23D4A" w:rsidP="00A23D4A">
                            <w:pPr>
                              <w:rPr>
                                <w:rFonts w:ascii="Cascadia Mono" w:hAnsi="Cascadia Mono"/>
                                <w:sz w:val="20"/>
                                <w:szCs w:val="20"/>
                              </w:rPr>
                            </w:pPr>
                          </w:p>
                          <w:p w14:paraId="20F426A0"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 &lt;- 0</w:t>
                            </w:r>
                          </w:p>
                          <w:p w14:paraId="517A9719"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j &lt;- 0</w:t>
                            </w:r>
                          </w:p>
                          <w:p w14:paraId="67038527" w14:textId="77777777" w:rsidR="00A23D4A" w:rsidRPr="00A23D4A" w:rsidRDefault="00A23D4A" w:rsidP="00A23D4A">
                            <w:pPr>
                              <w:rPr>
                                <w:rFonts w:ascii="Cascadia Mono" w:hAnsi="Cascadia Mono"/>
                                <w:sz w:val="20"/>
                                <w:szCs w:val="20"/>
                              </w:rPr>
                            </w:pPr>
                          </w:p>
                          <w:p w14:paraId="0D1818AA"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 xml:space="preserve">dopóki i &lt; </w:t>
                            </w:r>
                            <w:proofErr w:type="spellStart"/>
                            <w:r w:rsidRPr="00A23D4A">
                              <w:rPr>
                                <w:rFonts w:ascii="Cascadia Mono" w:hAnsi="Cascadia Mono"/>
                                <w:sz w:val="20"/>
                                <w:szCs w:val="20"/>
                              </w:rPr>
                              <w:t>range_size</w:t>
                            </w:r>
                            <w:proofErr w:type="spellEnd"/>
                            <w:r w:rsidRPr="00A23D4A">
                              <w:rPr>
                                <w:rFonts w:ascii="Cascadia Mono" w:hAnsi="Cascadia Mono"/>
                                <w:sz w:val="20"/>
                                <w:szCs w:val="20"/>
                              </w:rPr>
                              <w:t>:</w:t>
                            </w:r>
                          </w:p>
                          <w:p w14:paraId="7076F00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proofErr w:type="spellStart"/>
                            <w:r w:rsidRPr="00A23D4A">
                              <w:rPr>
                                <w:rFonts w:ascii="Cascadia Mono" w:hAnsi="Cascadia Mono"/>
                                <w:sz w:val="20"/>
                                <w:szCs w:val="20"/>
                                <w:lang w:val="en-US"/>
                              </w:rPr>
                              <w:t>dopóki</w:t>
                            </w:r>
                            <w:proofErr w:type="spellEnd"/>
                            <w:r w:rsidRPr="00A23D4A">
                              <w:rPr>
                                <w:rFonts w:ascii="Cascadia Mono" w:hAnsi="Cascadia Mono"/>
                                <w:sz w:val="20"/>
                                <w:szCs w:val="20"/>
                                <w:lang w:val="en-US"/>
                              </w:rPr>
                              <w:t xml:space="preserve"> buckets[</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&gt; 0:</w:t>
                            </w:r>
                          </w:p>
                          <w:p w14:paraId="1DE2EDD9"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 xml:space="preserve">array[j] &lt;- </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p>
                          <w:p w14:paraId="25CB6564"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j &lt;- j + 1</w:t>
                            </w:r>
                          </w:p>
                          <w:p w14:paraId="06FD72B7"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buckets[</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&lt;- buckets[</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- 1</w:t>
                            </w:r>
                          </w:p>
                          <w:p w14:paraId="44269199"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16AC807D" w14:textId="77777777" w:rsidR="00A23D4A" w:rsidRPr="00A23D4A" w:rsidRDefault="00A23D4A" w:rsidP="00A23D4A">
                            <w:pPr>
                              <w:rPr>
                                <w:rFonts w:ascii="Cascadia Mono" w:hAnsi="Cascadia Mono"/>
                                <w:sz w:val="20"/>
                                <w:szCs w:val="20"/>
                              </w:rPr>
                            </w:pPr>
                          </w:p>
                          <w:p w14:paraId="72C9F015"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 xml:space="preserve">zwróć tablicę </w:t>
                            </w:r>
                            <w:proofErr w:type="spellStart"/>
                            <w:r w:rsidRPr="00A23D4A">
                              <w:rPr>
                                <w:rFonts w:ascii="Cascadia Mono" w:hAnsi="Cascadia Mono"/>
                                <w:sz w:val="20"/>
                                <w:szCs w:val="20"/>
                              </w:rPr>
                              <w:t>array</w:t>
                            </w:r>
                            <w:proofErr w:type="spellEnd"/>
                          </w:p>
                          <w:p w14:paraId="480C4A11" w14:textId="77777777" w:rsidR="00A23D4A" w:rsidRPr="00A23D4A" w:rsidRDefault="00A23D4A" w:rsidP="00A23D4A">
                            <w:pPr>
                              <w:rPr>
                                <w:rFonts w:ascii="Cascadia Mono" w:hAnsi="Cascadia Mono"/>
                                <w:sz w:val="20"/>
                                <w:szCs w:val="20"/>
                              </w:rPr>
                            </w:pPr>
                          </w:p>
                          <w:p w14:paraId="44F52139" w14:textId="12806A9D" w:rsidR="009A261C" w:rsidRPr="00885329" w:rsidRDefault="009A261C" w:rsidP="009A261C">
                            <w:pPr>
                              <w:rPr>
                                <w:rFonts w:ascii="Cascadia Mono" w:hAnsi="Cascadia Mono"/>
                                <w:sz w:val="20"/>
                                <w:szCs w:val="20"/>
                              </w:rPr>
                            </w:pPr>
                          </w:p>
                        </w:txbxContent>
                      </wps:txbx>
                      <wps:bodyPr rot="0" vert="horz" wrap="square" lIns="91440" tIns="45720" rIns="91440" bIns="45720" anchor="t" anchorCtr="0">
                        <a:spAutoFit/>
                      </wps:bodyPr>
                    </wps:wsp>
                  </a:graphicData>
                </a:graphic>
              </wp:inline>
            </w:drawing>
          </mc:Choice>
          <mc:Fallback>
            <w:pict>
              <v:shape w14:anchorId="3C831139" id="_x0000_s1028" type="#_x0000_t202" style="width:43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">
                <v:textbox style="mso-fit-shape-to-text:t">
                  <w:txbxContent>
                    <w:p w14:paraId="540D823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wejście:</w:t>
                      </w:r>
                    </w:p>
                    <w:p w14:paraId="2549234A" w14:textId="77777777" w:rsidR="00A23D4A" w:rsidRPr="00A23D4A" w:rsidRDefault="00A23D4A" w:rsidP="00A23D4A">
                      <w:pPr>
                        <w:rPr>
                          <w:rFonts w:ascii="Cascadia Mono" w:hAnsi="Cascadia Mono"/>
                          <w:sz w:val="20"/>
                          <w:szCs w:val="20"/>
                        </w:rPr>
                      </w:pPr>
                    </w:p>
                    <w:p w14:paraId="01DBA747"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array</w:t>
                      </w:r>
                      <w:proofErr w:type="spellEnd"/>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tablica zawierająca dane do posortowania</w:t>
                      </w:r>
                    </w:p>
                    <w:p w14:paraId="62ACF6A7"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range_min</w:t>
                      </w:r>
                      <w:proofErr w:type="spellEnd"/>
                      <w:r w:rsidRPr="00A23D4A">
                        <w:rPr>
                          <w:rFonts w:ascii="Cascadia Mono" w:hAnsi="Cascadia Mono"/>
                          <w:sz w:val="20"/>
                          <w:szCs w:val="20"/>
                        </w:rPr>
                        <w:tab/>
                      </w:r>
                      <w:r w:rsidRPr="00A23D4A">
                        <w:rPr>
                          <w:rFonts w:ascii="Cascadia Mono" w:hAnsi="Cascadia Mono"/>
                          <w:sz w:val="20"/>
                          <w:szCs w:val="20"/>
                        </w:rPr>
                        <w:tab/>
                        <w:t>- najmniejsza możliwa wartość w tablicy</w:t>
                      </w:r>
                    </w:p>
                    <w:p w14:paraId="207F56CA"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range_max</w:t>
                      </w:r>
                      <w:proofErr w:type="spellEnd"/>
                      <w:r w:rsidRPr="00A23D4A">
                        <w:rPr>
                          <w:rFonts w:ascii="Cascadia Mono" w:hAnsi="Cascadia Mono"/>
                          <w:sz w:val="20"/>
                          <w:szCs w:val="20"/>
                        </w:rPr>
                        <w:tab/>
                      </w:r>
                      <w:r w:rsidRPr="00A23D4A">
                        <w:rPr>
                          <w:rFonts w:ascii="Cascadia Mono" w:hAnsi="Cascadia Mono"/>
                          <w:sz w:val="20"/>
                          <w:szCs w:val="20"/>
                        </w:rPr>
                        <w:tab/>
                        <w:t>- największa możliwa wartość w tablicy</w:t>
                      </w:r>
                    </w:p>
                    <w:p w14:paraId="50314000" w14:textId="77777777" w:rsidR="00A23D4A" w:rsidRPr="00A23D4A" w:rsidRDefault="00A23D4A" w:rsidP="00A23D4A">
                      <w:pPr>
                        <w:rPr>
                          <w:rFonts w:ascii="Cascadia Mono" w:hAnsi="Cascadia Mono"/>
                          <w:sz w:val="20"/>
                          <w:szCs w:val="20"/>
                        </w:rPr>
                      </w:pPr>
                    </w:p>
                    <w:p w14:paraId="0C7117D2"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dane:</w:t>
                      </w:r>
                    </w:p>
                    <w:p w14:paraId="69AB8244" w14:textId="77777777" w:rsidR="00A23D4A" w:rsidRPr="00A23D4A" w:rsidRDefault="00A23D4A" w:rsidP="00A23D4A">
                      <w:pPr>
                        <w:rPr>
                          <w:rFonts w:ascii="Cascadia Mono" w:hAnsi="Cascadia Mono"/>
                          <w:sz w:val="20"/>
                          <w:szCs w:val="20"/>
                        </w:rPr>
                      </w:pPr>
                    </w:p>
                    <w:p w14:paraId="73B166A2" w14:textId="77777777"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range_size</w:t>
                      </w:r>
                      <w:proofErr w:type="spellEnd"/>
                      <w:r w:rsidRPr="00A23D4A">
                        <w:rPr>
                          <w:rFonts w:ascii="Cascadia Mono" w:hAnsi="Cascadia Mono"/>
                          <w:sz w:val="20"/>
                          <w:szCs w:val="20"/>
                        </w:rPr>
                        <w:tab/>
                      </w:r>
                      <w:r w:rsidRPr="00A23D4A">
                        <w:rPr>
                          <w:rFonts w:ascii="Cascadia Mono" w:hAnsi="Cascadia Mono"/>
                          <w:sz w:val="20"/>
                          <w:szCs w:val="20"/>
                        </w:rPr>
                        <w:tab/>
                        <w:t>- zmienna przechowująca rozmiar zakresu danych</w:t>
                      </w:r>
                    </w:p>
                    <w:p w14:paraId="77BB3F52" w14:textId="1A825282" w:rsidR="00A23D4A" w:rsidRPr="00A23D4A" w:rsidRDefault="00A23D4A" w:rsidP="00A23D4A">
                      <w:pPr>
                        <w:rPr>
                          <w:rFonts w:ascii="Cascadia Mono" w:hAnsi="Cascadia Mono"/>
                          <w:sz w:val="20"/>
                          <w:szCs w:val="20"/>
                        </w:rPr>
                      </w:pPr>
                      <w:proofErr w:type="spellStart"/>
                      <w:r w:rsidRPr="00A23D4A">
                        <w:rPr>
                          <w:rFonts w:ascii="Cascadia Mono" w:hAnsi="Cascadia Mono"/>
                          <w:sz w:val="20"/>
                          <w:szCs w:val="20"/>
                        </w:rPr>
                        <w:t>buckets</w:t>
                      </w:r>
                      <w:proofErr w:type="spellEnd"/>
                      <w:r w:rsidRPr="00A23D4A">
                        <w:rPr>
                          <w:rFonts w:ascii="Cascadia Mono" w:hAnsi="Cascadia Mono"/>
                          <w:sz w:val="20"/>
                          <w:szCs w:val="20"/>
                        </w:rPr>
                        <w:tab/>
                      </w:r>
                      <w:r w:rsidRPr="00A23D4A">
                        <w:rPr>
                          <w:rFonts w:ascii="Cascadia Mono" w:hAnsi="Cascadia Mono"/>
                          <w:sz w:val="20"/>
                          <w:szCs w:val="20"/>
                        </w:rPr>
                        <w:tab/>
                        <w:t>- tablica przechowująca liczniki sortowanych wartości</w:t>
                      </w:r>
                    </w:p>
                    <w:p w14:paraId="65793156"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w:t>
                      </w:r>
                      <w:r w:rsidRPr="00A23D4A">
                        <w:rPr>
                          <w:rFonts w:ascii="Cascadia Mono" w:hAnsi="Cascadia Mono"/>
                          <w:sz w:val="20"/>
                          <w:szCs w:val="20"/>
                        </w:rPr>
                        <w:tab/>
                      </w:r>
                      <w:r w:rsidRPr="00A23D4A">
                        <w:rPr>
                          <w:rFonts w:ascii="Cascadia Mono" w:hAnsi="Cascadia Mono"/>
                          <w:sz w:val="20"/>
                          <w:szCs w:val="20"/>
                        </w:rPr>
                        <w:tab/>
                      </w:r>
                      <w:r w:rsidRPr="00A23D4A">
                        <w:rPr>
                          <w:rFonts w:ascii="Cascadia Mono" w:hAnsi="Cascadia Mono"/>
                          <w:sz w:val="20"/>
                          <w:szCs w:val="20"/>
                        </w:rPr>
                        <w:tab/>
                        <w:t>- iterator przechowujący aktualną pozycję w tablicy</w:t>
                      </w:r>
                    </w:p>
                    <w:p w14:paraId="75669684" w14:textId="14A40106" w:rsidR="00A23D4A" w:rsidRPr="00A23D4A" w:rsidRDefault="00A23D4A" w:rsidP="00A23D4A">
                      <w:pPr>
                        <w:ind w:left="2124" w:hanging="2124"/>
                        <w:rPr>
                          <w:rFonts w:ascii="Cascadia Mono" w:hAnsi="Cascadia Mono"/>
                          <w:sz w:val="20"/>
                          <w:szCs w:val="20"/>
                        </w:rPr>
                      </w:pPr>
                      <w:r w:rsidRPr="00A23D4A">
                        <w:rPr>
                          <w:rFonts w:ascii="Cascadia Mono" w:hAnsi="Cascadia Mono"/>
                          <w:sz w:val="20"/>
                          <w:szCs w:val="20"/>
                        </w:rPr>
                        <w:t>j</w:t>
                      </w:r>
                      <w:r w:rsidRPr="00A23D4A">
                        <w:rPr>
                          <w:rFonts w:ascii="Cascadia Mono" w:hAnsi="Cascadia Mono"/>
                          <w:sz w:val="20"/>
                          <w:szCs w:val="20"/>
                        </w:rPr>
                        <w:tab/>
                      </w:r>
                      <w:r w:rsidRPr="00A23D4A">
                        <w:rPr>
                          <w:rFonts w:ascii="Cascadia Mono" w:hAnsi="Cascadia Mono"/>
                          <w:sz w:val="20"/>
                          <w:szCs w:val="20"/>
                        </w:rPr>
                        <w:tab/>
                        <w:t>- iterator wskazujący następne nienadpisane pole w tabeli wejściowej</w:t>
                      </w:r>
                    </w:p>
                    <w:p w14:paraId="7BA943D4" w14:textId="77777777" w:rsidR="00A23D4A" w:rsidRPr="00A23D4A" w:rsidRDefault="00A23D4A" w:rsidP="00A23D4A">
                      <w:pPr>
                        <w:rPr>
                          <w:rFonts w:ascii="Cascadia Mono" w:hAnsi="Cascadia Mono"/>
                          <w:sz w:val="20"/>
                          <w:szCs w:val="20"/>
                        </w:rPr>
                      </w:pPr>
                    </w:p>
                    <w:p w14:paraId="279C223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algorytm:</w:t>
                      </w:r>
                    </w:p>
                    <w:p w14:paraId="2BD957BF" w14:textId="77777777" w:rsidR="00A23D4A" w:rsidRPr="00A23D4A" w:rsidRDefault="00A23D4A" w:rsidP="00A23D4A">
                      <w:pPr>
                        <w:rPr>
                          <w:rFonts w:ascii="Cascadia Mono" w:hAnsi="Cascadia Mono"/>
                          <w:sz w:val="20"/>
                          <w:szCs w:val="20"/>
                        </w:rPr>
                      </w:pPr>
                    </w:p>
                    <w:p w14:paraId="4C0803F7"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 xml:space="preserve">jeżeli rozmiar tablicy </w:t>
                      </w:r>
                      <w:proofErr w:type="spellStart"/>
                      <w:r w:rsidRPr="00A23D4A">
                        <w:rPr>
                          <w:rFonts w:ascii="Cascadia Mono" w:hAnsi="Cascadia Mono"/>
                          <w:sz w:val="20"/>
                          <w:szCs w:val="20"/>
                        </w:rPr>
                        <w:t>array</w:t>
                      </w:r>
                      <w:proofErr w:type="spellEnd"/>
                      <w:r w:rsidRPr="00A23D4A">
                        <w:rPr>
                          <w:rFonts w:ascii="Cascadia Mono" w:hAnsi="Cascadia Mono"/>
                          <w:sz w:val="20"/>
                          <w:szCs w:val="20"/>
                        </w:rPr>
                        <w:t xml:space="preserve"> jest &lt;= od 1:</w:t>
                      </w:r>
                    </w:p>
                    <w:p w14:paraId="6A8D02CE"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proofErr w:type="spellStart"/>
                      <w:r w:rsidRPr="00A23D4A">
                        <w:rPr>
                          <w:rFonts w:ascii="Cascadia Mono" w:hAnsi="Cascadia Mono"/>
                          <w:sz w:val="20"/>
                          <w:szCs w:val="20"/>
                          <w:lang w:val="en-US"/>
                        </w:rPr>
                        <w:t>zwróć</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tablicę</w:t>
                      </w:r>
                      <w:proofErr w:type="spellEnd"/>
                      <w:r w:rsidRPr="00A23D4A">
                        <w:rPr>
                          <w:rFonts w:ascii="Cascadia Mono" w:hAnsi="Cascadia Mono"/>
                          <w:sz w:val="20"/>
                          <w:szCs w:val="20"/>
                          <w:lang w:val="en-US"/>
                        </w:rPr>
                        <w:t xml:space="preserve"> array</w:t>
                      </w:r>
                    </w:p>
                    <w:p w14:paraId="3EB17E24" w14:textId="77777777" w:rsidR="00A23D4A" w:rsidRPr="00A23D4A" w:rsidRDefault="00A23D4A" w:rsidP="00A23D4A">
                      <w:pPr>
                        <w:rPr>
                          <w:rFonts w:ascii="Cascadia Mono" w:hAnsi="Cascadia Mono"/>
                          <w:sz w:val="20"/>
                          <w:szCs w:val="20"/>
                          <w:lang w:val="en-US"/>
                        </w:rPr>
                      </w:pPr>
                    </w:p>
                    <w:p w14:paraId="3A40F4BC" w14:textId="77777777" w:rsidR="00A23D4A" w:rsidRPr="00A23D4A" w:rsidRDefault="00A23D4A" w:rsidP="00A23D4A">
                      <w:pPr>
                        <w:rPr>
                          <w:rFonts w:ascii="Cascadia Mono" w:hAnsi="Cascadia Mono"/>
                          <w:sz w:val="20"/>
                          <w:szCs w:val="20"/>
                          <w:lang w:val="en-US"/>
                        </w:rPr>
                      </w:pPr>
                      <w:proofErr w:type="spellStart"/>
                      <w:r w:rsidRPr="00A23D4A">
                        <w:rPr>
                          <w:rFonts w:ascii="Cascadia Mono" w:hAnsi="Cascadia Mono"/>
                          <w:sz w:val="20"/>
                          <w:szCs w:val="20"/>
                          <w:lang w:val="en-US"/>
                        </w:rPr>
                        <w:t>range_size</w:t>
                      </w:r>
                      <w:proofErr w:type="spellEnd"/>
                      <w:r w:rsidRPr="00A23D4A">
                        <w:rPr>
                          <w:rFonts w:ascii="Cascadia Mono" w:hAnsi="Cascadia Mono"/>
                          <w:sz w:val="20"/>
                          <w:szCs w:val="20"/>
                          <w:lang w:val="en-US"/>
                        </w:rPr>
                        <w:t xml:space="preserve"> &lt;- </w:t>
                      </w:r>
                      <w:proofErr w:type="spellStart"/>
                      <w:r w:rsidRPr="00A23D4A">
                        <w:rPr>
                          <w:rFonts w:ascii="Cascadia Mono" w:hAnsi="Cascadia Mono"/>
                          <w:sz w:val="20"/>
                          <w:szCs w:val="20"/>
                          <w:lang w:val="en-US"/>
                        </w:rPr>
                        <w:t>range_max</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r w:rsidRPr="00A23D4A">
                        <w:rPr>
                          <w:rFonts w:ascii="Cascadia Mono" w:hAnsi="Cascadia Mono"/>
                          <w:sz w:val="20"/>
                          <w:szCs w:val="20"/>
                          <w:lang w:val="en-US"/>
                        </w:rPr>
                        <w:t xml:space="preserve"> + 1</w:t>
                      </w:r>
                    </w:p>
                    <w:p w14:paraId="68F998FA" w14:textId="77777777" w:rsidR="00A23D4A" w:rsidRPr="00A23D4A" w:rsidRDefault="00A23D4A" w:rsidP="00A23D4A">
                      <w:pPr>
                        <w:rPr>
                          <w:rFonts w:ascii="Cascadia Mono" w:hAnsi="Cascadia Mono"/>
                          <w:sz w:val="20"/>
                          <w:szCs w:val="20"/>
                          <w:lang w:val="en-US"/>
                        </w:rPr>
                      </w:pPr>
                    </w:p>
                    <w:p w14:paraId="4A6E9001"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 xml:space="preserve">buckets &lt;- </w:t>
                      </w:r>
                      <w:proofErr w:type="spellStart"/>
                      <w:r w:rsidRPr="00A23D4A">
                        <w:rPr>
                          <w:rFonts w:ascii="Cascadia Mono" w:hAnsi="Cascadia Mono"/>
                          <w:sz w:val="20"/>
                          <w:szCs w:val="20"/>
                          <w:lang w:val="en-US"/>
                        </w:rPr>
                        <w:t>tablica</w:t>
                      </w:r>
                      <w:proofErr w:type="spellEnd"/>
                      <w:r w:rsidRPr="00A23D4A">
                        <w:rPr>
                          <w:rFonts w:ascii="Cascadia Mono" w:hAnsi="Cascadia Mono"/>
                          <w:sz w:val="20"/>
                          <w:szCs w:val="20"/>
                          <w:lang w:val="en-US"/>
                        </w:rPr>
                        <w:t xml:space="preserve"> o </w:t>
                      </w:r>
                      <w:proofErr w:type="spellStart"/>
                      <w:r w:rsidRPr="00A23D4A">
                        <w:rPr>
                          <w:rFonts w:ascii="Cascadia Mono" w:hAnsi="Cascadia Mono"/>
                          <w:sz w:val="20"/>
                          <w:szCs w:val="20"/>
                          <w:lang w:val="en-US"/>
                        </w:rPr>
                        <w:t>rozmiarze</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range_size</w:t>
                      </w:r>
                      <w:proofErr w:type="spellEnd"/>
                    </w:p>
                    <w:p w14:paraId="0E974065" w14:textId="77777777" w:rsidR="00A23D4A" w:rsidRPr="00A23D4A" w:rsidRDefault="00A23D4A" w:rsidP="00A23D4A">
                      <w:pPr>
                        <w:rPr>
                          <w:rFonts w:ascii="Cascadia Mono" w:hAnsi="Cascadia Mono"/>
                          <w:sz w:val="20"/>
                          <w:szCs w:val="20"/>
                          <w:lang w:val="en-US"/>
                        </w:rPr>
                      </w:pPr>
                    </w:p>
                    <w:p w14:paraId="5B8E27D9" w14:textId="77777777" w:rsidR="00A23D4A" w:rsidRPr="00A23D4A" w:rsidRDefault="00A23D4A" w:rsidP="00A23D4A">
                      <w:pPr>
                        <w:rPr>
                          <w:rFonts w:ascii="Cascadia Mono" w:hAnsi="Cascadia Mono"/>
                          <w:sz w:val="20"/>
                          <w:szCs w:val="20"/>
                          <w:lang w:val="en-US"/>
                        </w:rPr>
                      </w:pP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&lt;- 0</w:t>
                      </w:r>
                    </w:p>
                    <w:p w14:paraId="779BA2C5" w14:textId="77777777" w:rsidR="00A23D4A" w:rsidRPr="00A23D4A" w:rsidRDefault="00A23D4A" w:rsidP="00A23D4A">
                      <w:pPr>
                        <w:rPr>
                          <w:rFonts w:ascii="Cascadia Mono" w:hAnsi="Cascadia Mono"/>
                          <w:sz w:val="20"/>
                          <w:szCs w:val="20"/>
                          <w:lang w:val="en-US"/>
                        </w:rPr>
                      </w:pPr>
                      <w:proofErr w:type="spellStart"/>
                      <w:r w:rsidRPr="00A23D4A">
                        <w:rPr>
                          <w:rFonts w:ascii="Cascadia Mono" w:hAnsi="Cascadia Mono"/>
                          <w:sz w:val="20"/>
                          <w:szCs w:val="20"/>
                          <w:lang w:val="en-US"/>
                        </w:rPr>
                        <w:t>dopóki</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&lt; </w:t>
                      </w:r>
                      <w:proofErr w:type="spellStart"/>
                      <w:r w:rsidRPr="00A23D4A">
                        <w:rPr>
                          <w:rFonts w:ascii="Cascadia Mono" w:hAnsi="Cascadia Mono"/>
                          <w:sz w:val="20"/>
                          <w:szCs w:val="20"/>
                          <w:lang w:val="en-US"/>
                        </w:rPr>
                        <w:t>rozmiar</w:t>
                      </w:r>
                      <w:proofErr w:type="spellEnd"/>
                      <w:r w:rsidRPr="00A23D4A">
                        <w:rPr>
                          <w:rFonts w:ascii="Cascadia Mono" w:hAnsi="Cascadia Mono"/>
                          <w:sz w:val="20"/>
                          <w:szCs w:val="20"/>
                          <w:lang w:val="en-US"/>
                        </w:rPr>
                        <w:t xml:space="preserve"> </w:t>
                      </w:r>
                      <w:proofErr w:type="spellStart"/>
                      <w:r w:rsidRPr="00A23D4A">
                        <w:rPr>
                          <w:rFonts w:ascii="Cascadia Mono" w:hAnsi="Cascadia Mono"/>
                          <w:sz w:val="20"/>
                          <w:szCs w:val="20"/>
                          <w:lang w:val="en-US"/>
                        </w:rPr>
                        <w:t>tablicy</w:t>
                      </w:r>
                      <w:proofErr w:type="spellEnd"/>
                      <w:r w:rsidRPr="00A23D4A">
                        <w:rPr>
                          <w:rFonts w:ascii="Cascadia Mono" w:hAnsi="Cascadia Mono"/>
                          <w:sz w:val="20"/>
                          <w:szCs w:val="20"/>
                          <w:lang w:val="en-US"/>
                        </w:rPr>
                        <w:t xml:space="preserve"> array:</w:t>
                      </w:r>
                    </w:p>
                    <w:p w14:paraId="28C051D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t>buckets[array[</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r w:rsidRPr="00A23D4A">
                        <w:rPr>
                          <w:rFonts w:ascii="Cascadia Mono" w:hAnsi="Cascadia Mono"/>
                          <w:sz w:val="20"/>
                          <w:szCs w:val="20"/>
                          <w:lang w:val="en-US"/>
                        </w:rPr>
                        <w:t>] &lt;- buckets[array[</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r w:rsidRPr="00A23D4A">
                        <w:rPr>
                          <w:rFonts w:ascii="Cascadia Mono" w:hAnsi="Cascadia Mono"/>
                          <w:sz w:val="20"/>
                          <w:szCs w:val="20"/>
                          <w:lang w:val="en-US"/>
                        </w:rPr>
                        <w:t>] + 1</w:t>
                      </w:r>
                    </w:p>
                    <w:p w14:paraId="7510325D"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09691FC3" w14:textId="77777777" w:rsidR="00A23D4A" w:rsidRPr="00A23D4A" w:rsidRDefault="00A23D4A" w:rsidP="00A23D4A">
                      <w:pPr>
                        <w:rPr>
                          <w:rFonts w:ascii="Cascadia Mono" w:hAnsi="Cascadia Mono"/>
                          <w:sz w:val="20"/>
                          <w:szCs w:val="20"/>
                        </w:rPr>
                      </w:pPr>
                    </w:p>
                    <w:p w14:paraId="20F426A0"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i &lt;- 0</w:t>
                      </w:r>
                    </w:p>
                    <w:p w14:paraId="517A9719"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j &lt;- 0</w:t>
                      </w:r>
                    </w:p>
                    <w:p w14:paraId="67038527" w14:textId="77777777" w:rsidR="00A23D4A" w:rsidRPr="00A23D4A" w:rsidRDefault="00A23D4A" w:rsidP="00A23D4A">
                      <w:pPr>
                        <w:rPr>
                          <w:rFonts w:ascii="Cascadia Mono" w:hAnsi="Cascadia Mono"/>
                          <w:sz w:val="20"/>
                          <w:szCs w:val="20"/>
                        </w:rPr>
                      </w:pPr>
                    </w:p>
                    <w:p w14:paraId="0D1818AA"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 xml:space="preserve">dopóki i &lt; </w:t>
                      </w:r>
                      <w:proofErr w:type="spellStart"/>
                      <w:r w:rsidRPr="00A23D4A">
                        <w:rPr>
                          <w:rFonts w:ascii="Cascadia Mono" w:hAnsi="Cascadia Mono"/>
                          <w:sz w:val="20"/>
                          <w:szCs w:val="20"/>
                        </w:rPr>
                        <w:t>range_size</w:t>
                      </w:r>
                      <w:proofErr w:type="spellEnd"/>
                      <w:r w:rsidRPr="00A23D4A">
                        <w:rPr>
                          <w:rFonts w:ascii="Cascadia Mono" w:hAnsi="Cascadia Mono"/>
                          <w:sz w:val="20"/>
                          <w:szCs w:val="20"/>
                        </w:rPr>
                        <w:t>:</w:t>
                      </w:r>
                    </w:p>
                    <w:p w14:paraId="7076F005"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rPr>
                        <w:tab/>
                      </w:r>
                      <w:proofErr w:type="spellStart"/>
                      <w:r w:rsidRPr="00A23D4A">
                        <w:rPr>
                          <w:rFonts w:ascii="Cascadia Mono" w:hAnsi="Cascadia Mono"/>
                          <w:sz w:val="20"/>
                          <w:szCs w:val="20"/>
                          <w:lang w:val="en-US"/>
                        </w:rPr>
                        <w:t>dopóki</w:t>
                      </w:r>
                      <w:proofErr w:type="spellEnd"/>
                      <w:r w:rsidRPr="00A23D4A">
                        <w:rPr>
                          <w:rFonts w:ascii="Cascadia Mono" w:hAnsi="Cascadia Mono"/>
                          <w:sz w:val="20"/>
                          <w:szCs w:val="20"/>
                          <w:lang w:val="en-US"/>
                        </w:rPr>
                        <w:t xml:space="preserve"> buckets[</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&gt; 0:</w:t>
                      </w:r>
                    </w:p>
                    <w:p w14:paraId="1DE2EDD9"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 xml:space="preserve">array[j] &lt;- </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xml:space="preserve"> + </w:t>
                      </w:r>
                      <w:proofErr w:type="spellStart"/>
                      <w:r w:rsidRPr="00A23D4A">
                        <w:rPr>
                          <w:rFonts w:ascii="Cascadia Mono" w:hAnsi="Cascadia Mono"/>
                          <w:sz w:val="20"/>
                          <w:szCs w:val="20"/>
                          <w:lang w:val="en-US"/>
                        </w:rPr>
                        <w:t>range_min</w:t>
                      </w:r>
                      <w:proofErr w:type="spellEnd"/>
                    </w:p>
                    <w:p w14:paraId="25CB6564"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j &lt;- j + 1</w:t>
                      </w:r>
                    </w:p>
                    <w:p w14:paraId="06FD72B7" w14:textId="77777777" w:rsidR="00A23D4A" w:rsidRPr="00A23D4A" w:rsidRDefault="00A23D4A" w:rsidP="00A23D4A">
                      <w:pPr>
                        <w:rPr>
                          <w:rFonts w:ascii="Cascadia Mono" w:hAnsi="Cascadia Mono"/>
                          <w:sz w:val="20"/>
                          <w:szCs w:val="20"/>
                          <w:lang w:val="en-US"/>
                        </w:rPr>
                      </w:pPr>
                      <w:r w:rsidRPr="00A23D4A">
                        <w:rPr>
                          <w:rFonts w:ascii="Cascadia Mono" w:hAnsi="Cascadia Mono"/>
                          <w:sz w:val="20"/>
                          <w:szCs w:val="20"/>
                          <w:lang w:val="en-US"/>
                        </w:rPr>
                        <w:tab/>
                      </w:r>
                      <w:r w:rsidRPr="00A23D4A">
                        <w:rPr>
                          <w:rFonts w:ascii="Cascadia Mono" w:hAnsi="Cascadia Mono"/>
                          <w:sz w:val="20"/>
                          <w:szCs w:val="20"/>
                          <w:lang w:val="en-US"/>
                        </w:rPr>
                        <w:tab/>
                        <w:t>buckets[</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&lt;- buckets[</w:t>
                      </w:r>
                      <w:proofErr w:type="spellStart"/>
                      <w:r w:rsidRPr="00A23D4A">
                        <w:rPr>
                          <w:rFonts w:ascii="Cascadia Mono" w:hAnsi="Cascadia Mono"/>
                          <w:sz w:val="20"/>
                          <w:szCs w:val="20"/>
                          <w:lang w:val="en-US"/>
                        </w:rPr>
                        <w:t>i</w:t>
                      </w:r>
                      <w:proofErr w:type="spellEnd"/>
                      <w:r w:rsidRPr="00A23D4A">
                        <w:rPr>
                          <w:rFonts w:ascii="Cascadia Mono" w:hAnsi="Cascadia Mono"/>
                          <w:sz w:val="20"/>
                          <w:szCs w:val="20"/>
                          <w:lang w:val="en-US"/>
                        </w:rPr>
                        <w:t>] - 1</w:t>
                      </w:r>
                    </w:p>
                    <w:p w14:paraId="44269199" w14:textId="77777777" w:rsidR="00A23D4A" w:rsidRPr="00A23D4A" w:rsidRDefault="00A23D4A" w:rsidP="00A23D4A">
                      <w:pPr>
                        <w:rPr>
                          <w:rFonts w:ascii="Cascadia Mono" w:hAnsi="Cascadia Mono"/>
                          <w:sz w:val="20"/>
                          <w:szCs w:val="20"/>
                        </w:rPr>
                      </w:pPr>
                      <w:r w:rsidRPr="00A23D4A">
                        <w:rPr>
                          <w:rFonts w:ascii="Cascadia Mono" w:hAnsi="Cascadia Mono"/>
                          <w:sz w:val="20"/>
                          <w:szCs w:val="20"/>
                          <w:lang w:val="en-US"/>
                        </w:rPr>
                        <w:tab/>
                      </w:r>
                      <w:r w:rsidRPr="00A23D4A">
                        <w:rPr>
                          <w:rFonts w:ascii="Cascadia Mono" w:hAnsi="Cascadia Mono"/>
                          <w:sz w:val="20"/>
                          <w:szCs w:val="20"/>
                        </w:rPr>
                        <w:t>i &lt;- i + 1</w:t>
                      </w:r>
                    </w:p>
                    <w:p w14:paraId="16AC807D" w14:textId="77777777" w:rsidR="00A23D4A" w:rsidRPr="00A23D4A" w:rsidRDefault="00A23D4A" w:rsidP="00A23D4A">
                      <w:pPr>
                        <w:rPr>
                          <w:rFonts w:ascii="Cascadia Mono" w:hAnsi="Cascadia Mono"/>
                          <w:sz w:val="20"/>
                          <w:szCs w:val="20"/>
                        </w:rPr>
                      </w:pPr>
                    </w:p>
                    <w:p w14:paraId="72C9F015" w14:textId="77777777" w:rsidR="00A23D4A" w:rsidRPr="00A23D4A" w:rsidRDefault="00A23D4A" w:rsidP="00A23D4A">
                      <w:pPr>
                        <w:rPr>
                          <w:rFonts w:ascii="Cascadia Mono" w:hAnsi="Cascadia Mono"/>
                          <w:sz w:val="20"/>
                          <w:szCs w:val="20"/>
                        </w:rPr>
                      </w:pPr>
                      <w:r w:rsidRPr="00A23D4A">
                        <w:rPr>
                          <w:rFonts w:ascii="Cascadia Mono" w:hAnsi="Cascadia Mono"/>
                          <w:sz w:val="20"/>
                          <w:szCs w:val="20"/>
                        </w:rPr>
                        <w:t xml:space="preserve">zwróć tablicę </w:t>
                      </w:r>
                      <w:proofErr w:type="spellStart"/>
                      <w:r w:rsidRPr="00A23D4A">
                        <w:rPr>
                          <w:rFonts w:ascii="Cascadia Mono" w:hAnsi="Cascadia Mono"/>
                          <w:sz w:val="20"/>
                          <w:szCs w:val="20"/>
                        </w:rPr>
                        <w:t>array</w:t>
                      </w:r>
                      <w:proofErr w:type="spellEnd"/>
                    </w:p>
                    <w:p w14:paraId="480C4A11" w14:textId="77777777" w:rsidR="00A23D4A" w:rsidRPr="00A23D4A" w:rsidRDefault="00A23D4A" w:rsidP="00A23D4A">
                      <w:pPr>
                        <w:rPr>
                          <w:rFonts w:ascii="Cascadia Mono" w:hAnsi="Cascadia Mono"/>
                          <w:sz w:val="20"/>
                          <w:szCs w:val="20"/>
                        </w:rPr>
                      </w:pPr>
                    </w:p>
                    <w:p w14:paraId="44F52139" w14:textId="12806A9D" w:rsidR="009A261C" w:rsidRPr="00885329" w:rsidRDefault="009A261C" w:rsidP="009A261C">
                      <w:pPr>
                        <w:rPr>
                          <w:rFonts w:ascii="Cascadia Mono" w:hAnsi="Cascadia Mono"/>
                          <w:sz w:val="20"/>
                          <w:szCs w:val="20"/>
                        </w:rPr>
                      </w:pPr>
                    </w:p>
                  </w:txbxContent>
                </v:textbox>
                <w10:anchorlock/>
              </v:shape>
            </w:pict>
          </mc:Fallback>
        </mc:AlternateContent>
      </w:r>
    </w:p>
    <w:p w14:paraId="506F97F2" w14:textId="6424FAA0" w:rsidR="009A261C" w:rsidRDefault="009A261C" w:rsidP="009A261C">
      <w:pPr>
        <w:pStyle w:val="Tekstakapitu"/>
      </w:pPr>
    </w:p>
    <w:p w14:paraId="79AFB28C" w14:textId="6461B0AC" w:rsidR="009A261C" w:rsidRDefault="009A261C" w:rsidP="009A261C">
      <w:pPr>
        <w:pStyle w:val="Tekstakapitu"/>
      </w:pPr>
    </w:p>
    <w:p w14:paraId="12C3B497" w14:textId="78F3D33A" w:rsidR="009A261C" w:rsidRDefault="009A261C" w:rsidP="009A261C">
      <w:pPr>
        <w:pStyle w:val="Tekstakapitu"/>
      </w:pPr>
    </w:p>
    <w:p w14:paraId="3CFB5820" w14:textId="11708770" w:rsidR="009A261C" w:rsidRDefault="009A261C" w:rsidP="009A261C">
      <w:pPr>
        <w:pStyle w:val="Tekstakapitu"/>
      </w:pPr>
    </w:p>
    <w:p w14:paraId="250895ED" w14:textId="556C6E74" w:rsidR="009A261C" w:rsidRDefault="009A261C" w:rsidP="009A261C">
      <w:pPr>
        <w:pStyle w:val="Tekstakapitu"/>
      </w:pPr>
    </w:p>
    <w:p w14:paraId="3BD62B50" w14:textId="51678080" w:rsidR="009A261C" w:rsidRDefault="009A261C" w:rsidP="009A261C">
      <w:pPr>
        <w:pStyle w:val="Tekstakapitu"/>
      </w:pPr>
    </w:p>
    <w:p w14:paraId="4C6C3D16" w14:textId="32207DA0" w:rsidR="009A261C" w:rsidRDefault="009A261C">
      <w:pPr>
        <w:rPr>
          <w:color w:val="000000" w:themeColor="text1"/>
        </w:rPr>
      </w:pPr>
      <w:r>
        <w:br w:type="page"/>
      </w:r>
    </w:p>
    <w:p w14:paraId="6E71CDF8" w14:textId="1B619082" w:rsidR="009A261C" w:rsidRDefault="009A261C" w:rsidP="00A23D4A">
      <w:pPr>
        <w:pStyle w:val="Nagwek2"/>
      </w:pPr>
      <w:bookmarkStart w:id="19" w:name="_Toc125072784"/>
      <w:r>
        <w:lastRenderedPageBreak/>
        <w:t>Schemat blokowy</w:t>
      </w:r>
      <w:bookmarkEnd w:id="19"/>
    </w:p>
    <w:p w14:paraId="7986B0C2" w14:textId="77777777" w:rsidR="00FA78E7" w:rsidRDefault="00A23D4A" w:rsidP="00FA78E7">
      <w:pPr>
        <w:pStyle w:val="Tekstakapitu"/>
        <w:keepNext/>
        <w:ind w:firstLine="0"/>
      </w:pPr>
      <w:r>
        <w:rPr>
          <w:noProof/>
        </w:rPr>
        <w:drawing>
          <wp:inline distT="0" distB="0" distL="0" distR="0" wp14:anchorId="6C738E59" wp14:editId="12D172C3">
            <wp:extent cx="5382260" cy="7435215"/>
            <wp:effectExtent l="0" t="0" r="889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260" cy="7435215"/>
                    </a:xfrm>
                    <a:prstGeom prst="rect">
                      <a:avLst/>
                    </a:prstGeom>
                    <a:noFill/>
                    <a:ln>
                      <a:noFill/>
                    </a:ln>
                  </pic:spPr>
                </pic:pic>
              </a:graphicData>
            </a:graphic>
          </wp:inline>
        </w:drawing>
      </w:r>
    </w:p>
    <w:p w14:paraId="08F1952F" w14:textId="042749B1" w:rsidR="00A23D4A" w:rsidRPr="00A23D4A" w:rsidRDefault="00FA78E7" w:rsidP="00FA78E7">
      <w:pPr>
        <w:pStyle w:val="Legenda"/>
        <w:jc w:val="both"/>
      </w:pPr>
      <w:bookmarkStart w:id="20" w:name="_Toc125072791"/>
      <w:r>
        <w:t xml:space="preserve">Rys </w:t>
      </w:r>
      <w:fldSimple w:instr=" SEQ Rys \* ARABIC ">
        <w:r w:rsidR="001C08A6">
          <w:rPr>
            <w:noProof/>
          </w:rPr>
          <w:t>3</w:t>
        </w:r>
      </w:fldSimple>
      <w:r w:rsidR="00084343">
        <w:t xml:space="preserve"> – Schemat blokowy algorytmu sortowania kubełkowego</w:t>
      </w:r>
      <w:r w:rsidR="0078321B">
        <w:t>.</w:t>
      </w:r>
      <w:bookmarkEnd w:id="20"/>
    </w:p>
    <w:p w14:paraId="151D25F6" w14:textId="77777777" w:rsidR="009A261C" w:rsidRDefault="009A261C">
      <w:pPr>
        <w:rPr>
          <w:color w:val="000000" w:themeColor="text1"/>
        </w:rPr>
      </w:pPr>
      <w:r>
        <w:br w:type="page"/>
      </w:r>
    </w:p>
    <w:p w14:paraId="1F287762" w14:textId="327F9951" w:rsidR="009A261C" w:rsidRDefault="0002725D" w:rsidP="0002725D">
      <w:pPr>
        <w:pStyle w:val="Nagwek2"/>
      </w:pPr>
      <w:bookmarkStart w:id="21" w:name="_Toc125072785"/>
      <w:r>
        <w:lastRenderedPageBreak/>
        <w:t>Złożoność obliczeniowa</w:t>
      </w:r>
      <w:bookmarkEnd w:id="21"/>
    </w:p>
    <w:p w14:paraId="5ED541AE" w14:textId="51A90560" w:rsidR="00F11F4D" w:rsidRDefault="00A23D4A" w:rsidP="00F11F4D">
      <w:pPr>
        <w:pStyle w:val="Tekstakapitu"/>
        <w:ind w:firstLine="576"/>
      </w:pPr>
      <w:r>
        <w:t xml:space="preserve">Złożoność obliczeniowa algorytmu kubełkowego jest zależna od rodzaju danych, na których operuje. </w:t>
      </w:r>
      <w:r w:rsidR="00F11F4D">
        <w:t xml:space="preserve">Algorytm ma klasę czasowej złożoności O(m + n), gdzie m oznacza ilość możliwych wartości, które mogą przyjmować elementy zbioru. </w:t>
      </w:r>
      <w:r>
        <w:t xml:space="preserve">Jeżeli </w:t>
      </w:r>
      <w:r w:rsidR="00F11F4D">
        <w:t>sortujemy dużo elementów o małym zakresie wartości</w:t>
      </w:r>
      <w:r w:rsidR="00FA78E7">
        <w:t xml:space="preserve"> to złożoność tego algorytmu </w:t>
      </w:r>
      <w:r w:rsidR="00F11F4D">
        <w:t>upraszcza się do</w:t>
      </w:r>
      <w:r w:rsidR="00FA78E7">
        <w:t xml:space="preserve"> O(n)</w:t>
      </w:r>
      <w:r w:rsidR="00F11F4D">
        <w:t>, natomiast w sytuacji odwrotnej, gdy sortujemy mało elementów o dużym zakresie, ta złożoność zredukuje się do O(m).</w:t>
      </w:r>
    </w:p>
    <w:p w14:paraId="1D604E36" w14:textId="0774FE07" w:rsidR="007B68D1" w:rsidRDefault="007B68D1" w:rsidP="00FE6C7F">
      <w:pPr>
        <w:pStyle w:val="Legenda"/>
        <w:spacing w:after="0"/>
        <w:rPr>
          <w:rStyle w:val="TekstakapituZnak"/>
        </w:rPr>
      </w:pPr>
      <w:r w:rsidRPr="00B87A2B">
        <w:rPr>
          <w:rStyle w:val="TekstakapituZnak"/>
          <w:noProof/>
        </w:rPr>
        <w:drawing>
          <wp:inline distT="0" distB="0" distL="0" distR="0" wp14:anchorId="57BA1F6B" wp14:editId="603C94B0">
            <wp:extent cx="4552771" cy="2794293"/>
            <wp:effectExtent l="0" t="0" r="635" b="6350"/>
            <wp:docPr id="20" name="Wykres 20">
              <a:extLst xmlns:a="http://schemas.openxmlformats.org/drawingml/2006/main">
                <a:ext uri="{FF2B5EF4-FFF2-40B4-BE49-F238E27FC236}">
                  <a16:creationId xmlns:a16="http://schemas.microsoft.com/office/drawing/2014/main" id="{E083A269-DF50-452A-884A-97C704158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87A2B" w:rsidRPr="00B87A2B">
        <w:rPr>
          <w:rStyle w:val="TekstakapituZnak"/>
        </w:rPr>
        <w:t xml:space="preserve"> </w:t>
      </w:r>
    </w:p>
    <w:p w14:paraId="2E42081F" w14:textId="66B3887A" w:rsidR="00B87A2B" w:rsidRPr="00B87A2B" w:rsidRDefault="00B87A2B" w:rsidP="00FE6C7F">
      <w:pPr>
        <w:pStyle w:val="Legenda"/>
        <w:spacing w:after="120"/>
      </w:pPr>
      <w:bookmarkStart w:id="22" w:name="_Toc125072792"/>
      <w:r w:rsidRPr="00B87A2B">
        <w:t xml:space="preserve">Rys </w:t>
      </w:r>
      <w:fldSimple w:instr=" SEQ Rys \* ARABIC ">
        <w:r w:rsidR="001C08A6">
          <w:rPr>
            <w:noProof/>
          </w:rPr>
          <w:t>4</w:t>
        </w:r>
      </w:fldSimple>
      <w:r w:rsidR="0065245D">
        <w:t xml:space="preserve"> – Wykres algorytmu sortowania kubełkoweg</w:t>
      </w:r>
      <w:r w:rsidR="0039543E">
        <w:t>o 1</w:t>
      </w:r>
      <w:r w:rsidR="00542530">
        <w:t>.</w:t>
      </w:r>
      <w:bookmarkEnd w:id="22"/>
    </w:p>
    <w:p w14:paraId="7595947F" w14:textId="3C931A3E" w:rsidR="00FA78E7" w:rsidRPr="00FE6C7F" w:rsidRDefault="00C24110" w:rsidP="00F11F4D">
      <w:pPr>
        <w:pStyle w:val="Tekstakapitu"/>
      </w:pPr>
      <w:r w:rsidRPr="00FE6C7F">
        <w:t>Powyższy wykres przedstawia złożoność czasową algorytmu sortowania kubełkowego w przypadku podania równomiernie rozłożonych danych z bardzo małego zakresu. Dla tego przykładu wygenerowano tablicę, w której każda liczba powtarza się około 1000 razy.</w:t>
      </w:r>
    </w:p>
    <w:p w14:paraId="238698B3" w14:textId="5A49CB65" w:rsidR="00C24110" w:rsidRDefault="00C24110" w:rsidP="00FE6C7F">
      <w:pPr>
        <w:pStyle w:val="Legenda"/>
        <w:spacing w:after="0"/>
        <w:jc w:val="both"/>
        <w:rPr>
          <w:rStyle w:val="TekstakapituZnak"/>
        </w:rPr>
      </w:pPr>
      <w:r w:rsidRPr="00B87A2B">
        <w:rPr>
          <w:rStyle w:val="TekstakapituZnak"/>
          <w:noProof/>
        </w:rPr>
        <w:lastRenderedPageBreak/>
        <w:drawing>
          <wp:inline distT="0" distB="0" distL="0" distR="0" wp14:anchorId="41085920" wp14:editId="7909E53A">
            <wp:extent cx="4552771" cy="2794293"/>
            <wp:effectExtent l="0" t="0" r="635" b="6350"/>
            <wp:docPr id="22" name="Wykres 22">
              <a:extLst xmlns:a="http://schemas.openxmlformats.org/drawingml/2006/main">
                <a:ext uri="{FF2B5EF4-FFF2-40B4-BE49-F238E27FC236}">
                  <a16:creationId xmlns:a16="http://schemas.microsoft.com/office/drawing/2014/main" id="{69C8FC18-97FE-468D-85EA-24BA36D9E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87A2B">
        <w:rPr>
          <w:rStyle w:val="TekstakapituZnak"/>
        </w:rPr>
        <w:t xml:space="preserve"> </w:t>
      </w:r>
    </w:p>
    <w:p w14:paraId="5C0CD621" w14:textId="62F02041" w:rsidR="00042010" w:rsidRPr="00042010" w:rsidRDefault="00042010" w:rsidP="00042010">
      <w:pPr>
        <w:pStyle w:val="Legenda"/>
      </w:pPr>
      <w:bookmarkStart w:id="23" w:name="_Toc125072793"/>
      <w:r>
        <w:t xml:space="preserve">Rys </w:t>
      </w:r>
      <w:fldSimple w:instr=" SEQ Rys \* ARABIC ">
        <w:r w:rsidR="001C08A6">
          <w:rPr>
            <w:noProof/>
          </w:rPr>
          <w:t>5</w:t>
        </w:r>
      </w:fldSimple>
      <w:r w:rsidR="003120C6">
        <w:t xml:space="preserve"> – Wykres algorytmu sortowania kubełkowego </w:t>
      </w:r>
      <w:r w:rsidR="0039543E">
        <w:t>2</w:t>
      </w:r>
      <w:r w:rsidR="00032B9A">
        <w:rPr>
          <w:rFonts w:eastAsiaTheme="minorEastAsia"/>
        </w:rPr>
        <w:t>.</w:t>
      </w:r>
      <w:bookmarkEnd w:id="23"/>
    </w:p>
    <w:p w14:paraId="54B4983C" w14:textId="32370326" w:rsidR="005257E6" w:rsidRPr="00FE6C7F" w:rsidRDefault="00C24110" w:rsidP="00F11F4D">
      <w:pPr>
        <w:pStyle w:val="Tekstakapitu"/>
      </w:pPr>
      <w:r w:rsidRPr="00FE6C7F">
        <w:t>powyższy wykres przedstawia złożoność czasową algorytmu sortowania kubełkowego w przypadku podania danych z bardzo małego dużego zakresu. Dla tego przykładu wygenerowana została tablica, w której dane oddalone są od siebie średnio o 1000 wartości.</w:t>
      </w:r>
    </w:p>
    <w:p w14:paraId="24DF259F" w14:textId="77777777" w:rsidR="00F11F4D" w:rsidRDefault="00F11F4D" w:rsidP="00F11F4D">
      <w:pPr>
        <w:pStyle w:val="Tekstakapitu"/>
        <w:rPr>
          <w:rFonts w:eastAsiaTheme="majorEastAsia" w:cstheme="majorBidi"/>
          <w:b/>
          <w:sz w:val="32"/>
          <w:szCs w:val="32"/>
        </w:rPr>
      </w:pPr>
      <w:bookmarkStart w:id="24" w:name="_Toc125072786"/>
      <w:r>
        <w:br w:type="page"/>
      </w:r>
    </w:p>
    <w:p w14:paraId="7DD8DEA2" w14:textId="36458A80" w:rsidR="009A261C" w:rsidRDefault="005257E6" w:rsidP="005257E6">
      <w:pPr>
        <w:pStyle w:val="Nagwek1"/>
      </w:pPr>
      <w:r>
        <w:lastRenderedPageBreak/>
        <w:t>Porównanie algorytmów</w:t>
      </w:r>
      <w:bookmarkEnd w:id="24"/>
    </w:p>
    <w:p w14:paraId="3B62BEB2" w14:textId="7007468D" w:rsidR="00CD1062" w:rsidRDefault="005257E6" w:rsidP="00CD1062">
      <w:pPr>
        <w:pStyle w:val="Tekstakapitu"/>
      </w:pPr>
      <w:r>
        <w:t>Po wykonaniu testów na obu algorytmach dla różnych rozmiarów danych otrzymałem takie wyniki:</w:t>
      </w:r>
    </w:p>
    <w:p w14:paraId="78568559" w14:textId="2A468DE9" w:rsidR="00CD1062" w:rsidRDefault="00CD1062" w:rsidP="00CD1062">
      <w:pPr>
        <w:pStyle w:val="Tekstakapitu"/>
      </w:pPr>
    </w:p>
    <w:p w14:paraId="6FBEF0BE" w14:textId="4B80F66F" w:rsidR="00CD1062" w:rsidRDefault="00CD1062" w:rsidP="00CD1062">
      <w:pPr>
        <w:pStyle w:val="Tekstakapitu"/>
      </w:pPr>
      <w:r>
        <w:t xml:space="preserve">Wykonanie algorytmów sortowania dla </w:t>
      </w:r>
      <w:r w:rsidR="0054340E">
        <w:t>przedziałów</w:t>
      </w:r>
      <w:r>
        <w:t xml:space="preserve"> danych z częstymi powtórzeniami elementów zwróciło wyniki po następujących czasach pracy:</w:t>
      </w:r>
    </w:p>
    <w:tbl>
      <w:tblPr>
        <w:tblStyle w:val="Tabelasiatki1jasna"/>
        <w:tblW w:w="8905" w:type="dxa"/>
        <w:tblLook w:val="04A0" w:firstRow="1" w:lastRow="0" w:firstColumn="1" w:lastColumn="0" w:noHBand="0" w:noVBand="1"/>
      </w:tblPr>
      <w:tblGrid>
        <w:gridCol w:w="1795"/>
        <w:gridCol w:w="3600"/>
        <w:gridCol w:w="3510"/>
      </w:tblGrid>
      <w:tr w:rsidR="00CD1062" w:rsidRPr="00CD1062" w14:paraId="31C2C2CD" w14:textId="77777777" w:rsidTr="008411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C4DEBE3" w14:textId="64AFCDD2" w:rsidR="00CD1062" w:rsidRPr="00CD1062" w:rsidRDefault="00CD1062" w:rsidP="008411E0">
            <w:pPr>
              <w:pStyle w:val="Danatekstowatabeli"/>
              <w:jc w:val="center"/>
            </w:pPr>
            <w:r w:rsidRPr="00CD1062">
              <w:t>Ilość danych</w:t>
            </w:r>
          </w:p>
        </w:tc>
        <w:tc>
          <w:tcPr>
            <w:tcW w:w="3600" w:type="dxa"/>
            <w:noWrap/>
            <w:hideMark/>
          </w:tcPr>
          <w:p w14:paraId="445F3968" w14:textId="5824D916" w:rsidR="00CD1062" w:rsidRPr="00CD1062" w:rsidRDefault="00CD106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rsidRPr="00CD1062">
              <w:t>s</w:t>
            </w:r>
            <w:r w:rsidR="001668A2">
              <w:t>ortowanie</w:t>
            </w:r>
            <w:r w:rsidRPr="00CD1062">
              <w:t xml:space="preserve"> gnoma</w:t>
            </w:r>
          </w:p>
        </w:tc>
        <w:tc>
          <w:tcPr>
            <w:tcW w:w="3510" w:type="dxa"/>
            <w:noWrap/>
            <w:hideMark/>
          </w:tcPr>
          <w:p w14:paraId="142A31BC" w14:textId="6088BBF8" w:rsidR="00CD1062" w:rsidRPr="00CD1062" w:rsidRDefault="001668A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t>sortowanie</w:t>
            </w:r>
            <w:r w:rsidR="00CD1062" w:rsidRPr="00CD1062">
              <w:t xml:space="preserve"> kubełkowe</w:t>
            </w:r>
          </w:p>
        </w:tc>
      </w:tr>
      <w:tr w:rsidR="00CD1062" w:rsidRPr="00CD1062" w14:paraId="3C3E5CD5"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7B81395" w14:textId="77777777" w:rsidR="00CD1062" w:rsidRPr="008411E0" w:rsidRDefault="00CD1062" w:rsidP="008411E0">
            <w:pPr>
              <w:pStyle w:val="Danaliczbowatabeli"/>
            </w:pPr>
            <w:r w:rsidRPr="008411E0">
              <w:t>2000</w:t>
            </w:r>
          </w:p>
        </w:tc>
        <w:tc>
          <w:tcPr>
            <w:tcW w:w="3600" w:type="dxa"/>
            <w:noWrap/>
            <w:hideMark/>
          </w:tcPr>
          <w:p w14:paraId="0BD3FE31"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0.007003</w:t>
            </w:r>
          </w:p>
        </w:tc>
        <w:tc>
          <w:tcPr>
            <w:tcW w:w="3510" w:type="dxa"/>
            <w:noWrap/>
            <w:hideMark/>
          </w:tcPr>
          <w:p w14:paraId="5ECB6714"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00C66583"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F7C26CE" w14:textId="77777777" w:rsidR="00CD1062" w:rsidRPr="008411E0" w:rsidRDefault="00CD1062" w:rsidP="008411E0">
            <w:pPr>
              <w:pStyle w:val="Danaliczbowatabeli"/>
              <w:rPr>
                <w:b w:val="0"/>
                <w:bCs w:val="0"/>
              </w:rPr>
            </w:pPr>
            <w:r w:rsidRPr="008411E0">
              <w:rPr>
                <w:b w:val="0"/>
                <w:bCs w:val="0"/>
              </w:rPr>
              <w:t>4000</w:t>
            </w:r>
          </w:p>
        </w:tc>
        <w:tc>
          <w:tcPr>
            <w:tcW w:w="3600" w:type="dxa"/>
            <w:noWrap/>
            <w:hideMark/>
          </w:tcPr>
          <w:p w14:paraId="18E974FF"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0.035855</w:t>
            </w:r>
          </w:p>
        </w:tc>
        <w:tc>
          <w:tcPr>
            <w:tcW w:w="3510" w:type="dxa"/>
            <w:noWrap/>
            <w:hideMark/>
          </w:tcPr>
          <w:p w14:paraId="4F3A0B0A"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368566E7"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6311520" w14:textId="77777777" w:rsidR="00CD1062" w:rsidRPr="008411E0" w:rsidRDefault="00CD1062" w:rsidP="008411E0">
            <w:pPr>
              <w:pStyle w:val="Danaliczbowatabeli"/>
              <w:rPr>
                <w:b w:val="0"/>
                <w:bCs w:val="0"/>
              </w:rPr>
            </w:pPr>
            <w:r w:rsidRPr="008411E0">
              <w:rPr>
                <w:b w:val="0"/>
                <w:bCs w:val="0"/>
              </w:rPr>
              <w:t>8000</w:t>
            </w:r>
          </w:p>
        </w:tc>
        <w:tc>
          <w:tcPr>
            <w:tcW w:w="3600" w:type="dxa"/>
            <w:noWrap/>
            <w:hideMark/>
          </w:tcPr>
          <w:p w14:paraId="340451DB"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0.160199</w:t>
            </w:r>
          </w:p>
        </w:tc>
        <w:tc>
          <w:tcPr>
            <w:tcW w:w="3510" w:type="dxa"/>
            <w:noWrap/>
            <w:hideMark/>
          </w:tcPr>
          <w:p w14:paraId="24C50CB6"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02C1AE09"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6C97C04" w14:textId="77777777" w:rsidR="00CD1062" w:rsidRPr="008411E0" w:rsidRDefault="00CD1062" w:rsidP="008411E0">
            <w:pPr>
              <w:pStyle w:val="Danaliczbowatabeli"/>
              <w:rPr>
                <w:b w:val="0"/>
                <w:bCs w:val="0"/>
              </w:rPr>
            </w:pPr>
            <w:r w:rsidRPr="008411E0">
              <w:rPr>
                <w:b w:val="0"/>
                <w:bCs w:val="0"/>
              </w:rPr>
              <w:t>16000</w:t>
            </w:r>
          </w:p>
        </w:tc>
        <w:tc>
          <w:tcPr>
            <w:tcW w:w="3600" w:type="dxa"/>
            <w:noWrap/>
            <w:hideMark/>
          </w:tcPr>
          <w:p w14:paraId="6AA785F5"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0.673587</w:t>
            </w:r>
          </w:p>
        </w:tc>
        <w:tc>
          <w:tcPr>
            <w:tcW w:w="3510" w:type="dxa"/>
            <w:noWrap/>
            <w:hideMark/>
          </w:tcPr>
          <w:p w14:paraId="37CB0669"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0.000000</w:t>
            </w:r>
          </w:p>
        </w:tc>
      </w:tr>
      <w:tr w:rsidR="00CD1062" w:rsidRPr="00CD1062" w14:paraId="613BACC3"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B3E321C" w14:textId="77777777" w:rsidR="00CD1062" w:rsidRPr="008411E0" w:rsidRDefault="00CD1062" w:rsidP="008411E0">
            <w:pPr>
              <w:pStyle w:val="Danaliczbowatabeli"/>
              <w:rPr>
                <w:b w:val="0"/>
                <w:bCs w:val="0"/>
              </w:rPr>
            </w:pPr>
            <w:r w:rsidRPr="008411E0">
              <w:rPr>
                <w:b w:val="0"/>
                <w:bCs w:val="0"/>
              </w:rPr>
              <w:t>32000</w:t>
            </w:r>
          </w:p>
        </w:tc>
        <w:tc>
          <w:tcPr>
            <w:tcW w:w="3600" w:type="dxa"/>
            <w:noWrap/>
            <w:hideMark/>
          </w:tcPr>
          <w:p w14:paraId="7C1547C5"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2.784370</w:t>
            </w:r>
          </w:p>
        </w:tc>
        <w:tc>
          <w:tcPr>
            <w:tcW w:w="3510" w:type="dxa"/>
            <w:noWrap/>
            <w:hideMark/>
          </w:tcPr>
          <w:p w14:paraId="576F3B1D"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0.001036</w:t>
            </w:r>
          </w:p>
        </w:tc>
      </w:tr>
      <w:tr w:rsidR="00CD1062" w:rsidRPr="00CD1062" w14:paraId="4B708E29"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95F9DE4" w14:textId="77777777" w:rsidR="00CD1062" w:rsidRPr="008411E0" w:rsidRDefault="00CD1062" w:rsidP="008411E0">
            <w:pPr>
              <w:pStyle w:val="Danaliczbowatabeli"/>
              <w:rPr>
                <w:b w:val="0"/>
                <w:bCs w:val="0"/>
              </w:rPr>
            </w:pPr>
            <w:r w:rsidRPr="008411E0">
              <w:rPr>
                <w:b w:val="0"/>
                <w:bCs w:val="0"/>
              </w:rPr>
              <w:t>64000</w:t>
            </w:r>
          </w:p>
        </w:tc>
        <w:tc>
          <w:tcPr>
            <w:tcW w:w="3600" w:type="dxa"/>
            <w:noWrap/>
            <w:hideMark/>
          </w:tcPr>
          <w:p w14:paraId="743900A0"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11.297500</w:t>
            </w:r>
          </w:p>
        </w:tc>
        <w:tc>
          <w:tcPr>
            <w:tcW w:w="3510" w:type="dxa"/>
            <w:noWrap/>
            <w:hideMark/>
          </w:tcPr>
          <w:p w14:paraId="49DA014C"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0.001508</w:t>
            </w:r>
          </w:p>
        </w:tc>
      </w:tr>
      <w:tr w:rsidR="00CD1062" w:rsidRPr="00CD1062" w14:paraId="163CB312"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80A94A9" w14:textId="77777777" w:rsidR="00CD1062" w:rsidRPr="008411E0" w:rsidRDefault="00CD1062" w:rsidP="008411E0">
            <w:pPr>
              <w:pStyle w:val="Danaliczbowatabeli"/>
              <w:rPr>
                <w:b w:val="0"/>
                <w:bCs w:val="0"/>
              </w:rPr>
            </w:pPr>
            <w:r w:rsidRPr="008411E0">
              <w:rPr>
                <w:b w:val="0"/>
                <w:bCs w:val="0"/>
              </w:rPr>
              <w:t>128000</w:t>
            </w:r>
          </w:p>
        </w:tc>
        <w:tc>
          <w:tcPr>
            <w:tcW w:w="3600" w:type="dxa"/>
            <w:noWrap/>
            <w:hideMark/>
          </w:tcPr>
          <w:p w14:paraId="08F5E21A"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46.141500</w:t>
            </w:r>
          </w:p>
        </w:tc>
        <w:tc>
          <w:tcPr>
            <w:tcW w:w="3510" w:type="dxa"/>
            <w:noWrap/>
            <w:hideMark/>
          </w:tcPr>
          <w:p w14:paraId="5BEFB697"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0.001999</w:t>
            </w:r>
          </w:p>
        </w:tc>
      </w:tr>
    </w:tbl>
    <w:p w14:paraId="30E36801" w14:textId="7FA8BB61" w:rsidR="00CD1062" w:rsidRDefault="00CD1062">
      <w:pPr>
        <w:rPr>
          <w:color w:val="000000" w:themeColor="text1"/>
        </w:rPr>
      </w:pPr>
    </w:p>
    <w:p w14:paraId="35E77DB7" w14:textId="77777777" w:rsidR="001668A2" w:rsidRDefault="001668A2" w:rsidP="001668A2">
      <w:pPr>
        <w:pStyle w:val="Tekstakapitu"/>
        <w:ind w:firstLine="0"/>
      </w:pPr>
    </w:p>
    <w:p w14:paraId="4228CE47" w14:textId="1B49D914" w:rsidR="00F340A1" w:rsidRDefault="00F340A1" w:rsidP="001668A2">
      <w:pPr>
        <w:pStyle w:val="Tekstakapitu"/>
        <w:ind w:firstLine="0"/>
      </w:pPr>
      <w:r>
        <w:tab/>
        <w:t xml:space="preserve">Wykonanie tych samych algorytmów dla </w:t>
      </w:r>
      <w:r w:rsidR="0054340E">
        <w:t>rzadkiego rozłożenia elementów w tablicach, dla sortowania gnoma zajęło bardzo podobną ilość czasu, natomiast w przypadku sortowania kubełkowego, zgonie z wcześniejszymi założeniami, czas sortowania znacznie wzrósł</w:t>
      </w:r>
      <w:r w:rsidR="001668A2">
        <w:t>:</w:t>
      </w:r>
    </w:p>
    <w:tbl>
      <w:tblPr>
        <w:tblStyle w:val="Tabelasiatki1jasna"/>
        <w:tblW w:w="8905" w:type="dxa"/>
        <w:tblLook w:val="04A0" w:firstRow="1" w:lastRow="0" w:firstColumn="1" w:lastColumn="0" w:noHBand="0" w:noVBand="1"/>
      </w:tblPr>
      <w:tblGrid>
        <w:gridCol w:w="1795"/>
        <w:gridCol w:w="3600"/>
        <w:gridCol w:w="3510"/>
      </w:tblGrid>
      <w:tr w:rsidR="00CD1062" w:rsidRPr="00CD1062" w14:paraId="5D496CE4" w14:textId="77777777" w:rsidTr="008411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8DA6CC8" w14:textId="77777777" w:rsidR="00CD1062" w:rsidRPr="00CD1062" w:rsidRDefault="00CD1062" w:rsidP="008411E0">
            <w:pPr>
              <w:pStyle w:val="Danatekstowatabeli"/>
              <w:jc w:val="center"/>
            </w:pPr>
            <w:r w:rsidRPr="00CD1062">
              <w:t>ilość danych</w:t>
            </w:r>
          </w:p>
        </w:tc>
        <w:tc>
          <w:tcPr>
            <w:tcW w:w="3600" w:type="dxa"/>
            <w:noWrap/>
            <w:hideMark/>
          </w:tcPr>
          <w:p w14:paraId="4E8C1B4F" w14:textId="16031077" w:rsidR="00CD1062" w:rsidRPr="00CD1062" w:rsidRDefault="00CD106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rsidRPr="00CD1062">
              <w:t>s</w:t>
            </w:r>
            <w:r w:rsidR="001668A2">
              <w:t>ortowanie</w:t>
            </w:r>
            <w:r w:rsidRPr="00CD1062">
              <w:t xml:space="preserve"> gnoma</w:t>
            </w:r>
          </w:p>
        </w:tc>
        <w:tc>
          <w:tcPr>
            <w:tcW w:w="3510" w:type="dxa"/>
            <w:noWrap/>
            <w:hideMark/>
          </w:tcPr>
          <w:p w14:paraId="700079B1" w14:textId="158D7161" w:rsidR="00CD1062" w:rsidRPr="00CD1062" w:rsidRDefault="001668A2" w:rsidP="008411E0">
            <w:pPr>
              <w:pStyle w:val="Danatekstowatabeli"/>
              <w:jc w:val="center"/>
              <w:cnfStyle w:val="100000000000" w:firstRow="1" w:lastRow="0" w:firstColumn="0" w:lastColumn="0" w:oddVBand="0" w:evenVBand="0" w:oddHBand="0" w:evenHBand="0" w:firstRowFirstColumn="0" w:firstRowLastColumn="0" w:lastRowFirstColumn="0" w:lastRowLastColumn="0"/>
            </w:pPr>
            <w:r>
              <w:t xml:space="preserve">sortowanie </w:t>
            </w:r>
            <w:r w:rsidR="00CD1062" w:rsidRPr="00CD1062">
              <w:t>kubełkowe</w:t>
            </w:r>
          </w:p>
        </w:tc>
      </w:tr>
      <w:tr w:rsidR="00CD1062" w:rsidRPr="00CD1062" w14:paraId="161EFD23"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4E34EC0" w14:textId="77777777" w:rsidR="00CD1062" w:rsidRPr="008411E0" w:rsidRDefault="00CD1062" w:rsidP="008411E0">
            <w:pPr>
              <w:pStyle w:val="Danaliczbowatabeli"/>
            </w:pPr>
            <w:r w:rsidRPr="008411E0">
              <w:t>2000</w:t>
            </w:r>
          </w:p>
        </w:tc>
        <w:tc>
          <w:tcPr>
            <w:tcW w:w="3600" w:type="dxa"/>
            <w:noWrap/>
            <w:hideMark/>
          </w:tcPr>
          <w:p w14:paraId="7F51197A"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0.011002</w:t>
            </w:r>
          </w:p>
        </w:tc>
        <w:tc>
          <w:tcPr>
            <w:tcW w:w="3510" w:type="dxa"/>
            <w:noWrap/>
            <w:hideMark/>
          </w:tcPr>
          <w:p w14:paraId="654B5594"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0.008469</w:t>
            </w:r>
          </w:p>
        </w:tc>
      </w:tr>
      <w:tr w:rsidR="00CD1062" w:rsidRPr="00CD1062" w14:paraId="202D1559"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DE1F08C" w14:textId="77777777" w:rsidR="00CD1062" w:rsidRPr="008411E0" w:rsidRDefault="00CD1062" w:rsidP="008411E0">
            <w:pPr>
              <w:pStyle w:val="Danaliczbowatabeli"/>
              <w:rPr>
                <w:b w:val="0"/>
                <w:bCs w:val="0"/>
              </w:rPr>
            </w:pPr>
            <w:r w:rsidRPr="008411E0">
              <w:rPr>
                <w:b w:val="0"/>
                <w:bCs w:val="0"/>
              </w:rPr>
              <w:t>4000</w:t>
            </w:r>
          </w:p>
        </w:tc>
        <w:tc>
          <w:tcPr>
            <w:tcW w:w="3600" w:type="dxa"/>
            <w:noWrap/>
            <w:hideMark/>
          </w:tcPr>
          <w:p w14:paraId="1FD5F39E"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0.048022</w:t>
            </w:r>
          </w:p>
        </w:tc>
        <w:tc>
          <w:tcPr>
            <w:tcW w:w="3510" w:type="dxa"/>
            <w:noWrap/>
            <w:hideMark/>
          </w:tcPr>
          <w:p w14:paraId="6DEFB62F"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0.017056</w:t>
            </w:r>
          </w:p>
        </w:tc>
      </w:tr>
      <w:tr w:rsidR="00CD1062" w:rsidRPr="00CD1062" w14:paraId="255B1AB7"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C98BCF0" w14:textId="77777777" w:rsidR="00CD1062" w:rsidRPr="008411E0" w:rsidRDefault="00CD1062" w:rsidP="008411E0">
            <w:pPr>
              <w:pStyle w:val="Danaliczbowatabeli"/>
              <w:rPr>
                <w:b w:val="0"/>
                <w:bCs w:val="0"/>
              </w:rPr>
            </w:pPr>
            <w:r w:rsidRPr="008411E0">
              <w:rPr>
                <w:b w:val="0"/>
                <w:bCs w:val="0"/>
              </w:rPr>
              <w:t>8000</w:t>
            </w:r>
          </w:p>
        </w:tc>
        <w:tc>
          <w:tcPr>
            <w:tcW w:w="3600" w:type="dxa"/>
            <w:noWrap/>
            <w:hideMark/>
          </w:tcPr>
          <w:p w14:paraId="0A953994"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0.181780</w:t>
            </w:r>
          </w:p>
        </w:tc>
        <w:tc>
          <w:tcPr>
            <w:tcW w:w="3510" w:type="dxa"/>
            <w:noWrap/>
            <w:hideMark/>
          </w:tcPr>
          <w:p w14:paraId="19CE95F2"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0.033567</w:t>
            </w:r>
          </w:p>
        </w:tc>
      </w:tr>
      <w:tr w:rsidR="00CD1062" w:rsidRPr="00CD1062" w14:paraId="327D88DA"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31CA1FE" w14:textId="77777777" w:rsidR="00CD1062" w:rsidRPr="008411E0" w:rsidRDefault="00CD1062" w:rsidP="008411E0">
            <w:pPr>
              <w:pStyle w:val="Danaliczbowatabeli"/>
              <w:rPr>
                <w:b w:val="0"/>
                <w:bCs w:val="0"/>
              </w:rPr>
            </w:pPr>
            <w:r w:rsidRPr="008411E0">
              <w:rPr>
                <w:b w:val="0"/>
                <w:bCs w:val="0"/>
              </w:rPr>
              <w:t>16000</w:t>
            </w:r>
          </w:p>
        </w:tc>
        <w:tc>
          <w:tcPr>
            <w:tcW w:w="3600" w:type="dxa"/>
            <w:noWrap/>
            <w:hideMark/>
          </w:tcPr>
          <w:p w14:paraId="6C7F59FF"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0.722450</w:t>
            </w:r>
          </w:p>
        </w:tc>
        <w:tc>
          <w:tcPr>
            <w:tcW w:w="3510" w:type="dxa"/>
            <w:noWrap/>
            <w:hideMark/>
          </w:tcPr>
          <w:p w14:paraId="6CAC8BD6"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0.064446</w:t>
            </w:r>
          </w:p>
        </w:tc>
      </w:tr>
      <w:tr w:rsidR="00CD1062" w:rsidRPr="00CD1062" w14:paraId="5CDA769E"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4F7F3A2" w14:textId="77777777" w:rsidR="00CD1062" w:rsidRPr="008411E0" w:rsidRDefault="00CD1062" w:rsidP="008411E0">
            <w:pPr>
              <w:pStyle w:val="Danaliczbowatabeli"/>
              <w:rPr>
                <w:b w:val="0"/>
                <w:bCs w:val="0"/>
              </w:rPr>
            </w:pPr>
            <w:r w:rsidRPr="008411E0">
              <w:rPr>
                <w:b w:val="0"/>
                <w:bCs w:val="0"/>
              </w:rPr>
              <w:t>32000</w:t>
            </w:r>
          </w:p>
        </w:tc>
        <w:tc>
          <w:tcPr>
            <w:tcW w:w="3600" w:type="dxa"/>
            <w:noWrap/>
            <w:hideMark/>
          </w:tcPr>
          <w:p w14:paraId="074A3891"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2.906400</w:t>
            </w:r>
          </w:p>
        </w:tc>
        <w:tc>
          <w:tcPr>
            <w:tcW w:w="3510" w:type="dxa"/>
            <w:noWrap/>
            <w:hideMark/>
          </w:tcPr>
          <w:p w14:paraId="4568B452"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0.152528</w:t>
            </w:r>
          </w:p>
        </w:tc>
      </w:tr>
      <w:tr w:rsidR="00CD1062" w:rsidRPr="00CD1062" w14:paraId="574FD760"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057A84" w14:textId="77777777" w:rsidR="00CD1062" w:rsidRPr="008411E0" w:rsidRDefault="00CD1062" w:rsidP="008411E0">
            <w:pPr>
              <w:pStyle w:val="Danaliczbowatabeli"/>
              <w:rPr>
                <w:b w:val="0"/>
                <w:bCs w:val="0"/>
              </w:rPr>
            </w:pPr>
            <w:r w:rsidRPr="008411E0">
              <w:rPr>
                <w:b w:val="0"/>
                <w:bCs w:val="0"/>
              </w:rPr>
              <w:t>64000</w:t>
            </w:r>
          </w:p>
        </w:tc>
        <w:tc>
          <w:tcPr>
            <w:tcW w:w="3600" w:type="dxa"/>
            <w:noWrap/>
            <w:hideMark/>
          </w:tcPr>
          <w:p w14:paraId="213A021B"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11.528600</w:t>
            </w:r>
          </w:p>
        </w:tc>
        <w:tc>
          <w:tcPr>
            <w:tcW w:w="3510" w:type="dxa"/>
            <w:noWrap/>
            <w:hideMark/>
          </w:tcPr>
          <w:p w14:paraId="496F8BB7"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0.280779</w:t>
            </w:r>
          </w:p>
        </w:tc>
      </w:tr>
      <w:tr w:rsidR="00CD1062" w:rsidRPr="00CD1062" w14:paraId="41832492" w14:textId="77777777" w:rsidTr="008411E0">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D066D4B" w14:textId="77777777" w:rsidR="00CD1062" w:rsidRPr="008411E0" w:rsidRDefault="00CD1062" w:rsidP="008411E0">
            <w:pPr>
              <w:pStyle w:val="Danaliczbowatabeli"/>
              <w:rPr>
                <w:b w:val="0"/>
                <w:bCs w:val="0"/>
              </w:rPr>
            </w:pPr>
            <w:r w:rsidRPr="008411E0">
              <w:rPr>
                <w:b w:val="0"/>
                <w:bCs w:val="0"/>
              </w:rPr>
              <w:t>128000</w:t>
            </w:r>
          </w:p>
        </w:tc>
        <w:tc>
          <w:tcPr>
            <w:tcW w:w="3600" w:type="dxa"/>
            <w:noWrap/>
            <w:hideMark/>
          </w:tcPr>
          <w:p w14:paraId="6A9BB3E7"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46.437900</w:t>
            </w:r>
          </w:p>
        </w:tc>
        <w:tc>
          <w:tcPr>
            <w:tcW w:w="3510" w:type="dxa"/>
            <w:noWrap/>
            <w:hideMark/>
          </w:tcPr>
          <w:p w14:paraId="7251A711" w14:textId="77777777" w:rsidR="00CD1062" w:rsidRPr="00CD1062" w:rsidRDefault="00CD1062" w:rsidP="008411E0">
            <w:pPr>
              <w:pStyle w:val="Danaliczbowatabeli"/>
              <w:cnfStyle w:val="000000000000" w:firstRow="0" w:lastRow="0" w:firstColumn="0" w:lastColumn="0" w:oddVBand="0" w:evenVBand="0" w:oddHBand="0" w:evenHBand="0" w:firstRowFirstColumn="0" w:firstRowLastColumn="0" w:lastRowFirstColumn="0" w:lastRowLastColumn="0"/>
            </w:pPr>
            <w:r w:rsidRPr="00CD1062">
              <w:t>0.535190</w:t>
            </w:r>
          </w:p>
        </w:tc>
      </w:tr>
    </w:tbl>
    <w:p w14:paraId="52691811" w14:textId="77777777" w:rsidR="00BA3F58" w:rsidRDefault="00BA3F58" w:rsidP="00BA3F58"/>
    <w:p w14:paraId="12B7F701" w14:textId="77777777" w:rsidR="00F11F4D" w:rsidRDefault="00F11F4D" w:rsidP="00F11F4D">
      <w:pPr>
        <w:pStyle w:val="Tekstakapitu"/>
      </w:pPr>
    </w:p>
    <w:p w14:paraId="6B0B3C60" w14:textId="18871EDE" w:rsidR="00BA3F58" w:rsidRDefault="00F11F4D" w:rsidP="00F11F4D">
      <w:pPr>
        <w:pStyle w:val="Tekstakapitu"/>
      </w:pPr>
      <w:r>
        <w:t>Tabela przedstawiająca złożoności czasowe obu algorytmów:</w:t>
      </w:r>
    </w:p>
    <w:tbl>
      <w:tblPr>
        <w:tblStyle w:val="Tabela-Siatka"/>
        <w:tblW w:w="0" w:type="auto"/>
        <w:tblLook w:val="04A0" w:firstRow="1" w:lastRow="0" w:firstColumn="1" w:lastColumn="0" w:noHBand="0" w:noVBand="1"/>
      </w:tblPr>
      <w:tblGrid>
        <w:gridCol w:w="1799"/>
        <w:gridCol w:w="2385"/>
        <w:gridCol w:w="2213"/>
        <w:gridCol w:w="2380"/>
      </w:tblGrid>
      <w:tr w:rsidR="00F11F4D" w14:paraId="03FA3790" w14:textId="77777777" w:rsidTr="00F11F4D">
        <w:tc>
          <w:tcPr>
            <w:tcW w:w="1799" w:type="dxa"/>
          </w:tcPr>
          <w:p w14:paraId="0C24E45E" w14:textId="3FEB3A04" w:rsidR="00F11F4D" w:rsidRPr="00F11F4D" w:rsidRDefault="00F11F4D" w:rsidP="00F11F4D">
            <w:pPr>
              <w:pStyle w:val="Danatekstowatabeli"/>
            </w:pPr>
            <w:r>
              <w:t>Algorytm</w:t>
            </w:r>
          </w:p>
        </w:tc>
        <w:tc>
          <w:tcPr>
            <w:tcW w:w="2385" w:type="dxa"/>
          </w:tcPr>
          <w:p w14:paraId="4A41DD38" w14:textId="41E2E1DB" w:rsidR="00F11F4D" w:rsidRDefault="00F11F4D" w:rsidP="00F11F4D">
            <w:pPr>
              <w:pStyle w:val="Danatekstowatabeli"/>
            </w:pPr>
            <w:r>
              <w:t>pesymistyczna</w:t>
            </w:r>
          </w:p>
        </w:tc>
        <w:tc>
          <w:tcPr>
            <w:tcW w:w="2213" w:type="dxa"/>
          </w:tcPr>
          <w:p w14:paraId="5BD08755" w14:textId="0AE8AAB7" w:rsidR="00F11F4D" w:rsidRDefault="00F11F4D" w:rsidP="00F11F4D">
            <w:pPr>
              <w:pStyle w:val="Danatekstowatabeli"/>
            </w:pPr>
            <w:r>
              <w:t>typowa</w:t>
            </w:r>
          </w:p>
        </w:tc>
        <w:tc>
          <w:tcPr>
            <w:tcW w:w="2380" w:type="dxa"/>
          </w:tcPr>
          <w:p w14:paraId="69E4A77C" w14:textId="1AE9E58E" w:rsidR="00F11F4D" w:rsidRDefault="00F11F4D" w:rsidP="00F11F4D">
            <w:pPr>
              <w:pStyle w:val="Danatekstowatabeli"/>
            </w:pPr>
            <w:r>
              <w:t>optymistyczna</w:t>
            </w:r>
          </w:p>
        </w:tc>
      </w:tr>
      <w:tr w:rsidR="00F11F4D" w14:paraId="369AEC25" w14:textId="77777777" w:rsidTr="00F11F4D">
        <w:trPr>
          <w:trHeight w:val="188"/>
        </w:trPr>
        <w:tc>
          <w:tcPr>
            <w:tcW w:w="1799" w:type="dxa"/>
          </w:tcPr>
          <w:p w14:paraId="4DC4A306" w14:textId="3712DD92" w:rsidR="00F11F4D" w:rsidRPr="00F11F4D" w:rsidRDefault="00F11F4D" w:rsidP="00F11F4D">
            <w:pPr>
              <w:pStyle w:val="Danatekstowatabeli"/>
            </w:pPr>
            <w:r>
              <w:t>gnoma</w:t>
            </w:r>
          </w:p>
        </w:tc>
        <w:tc>
          <w:tcPr>
            <w:tcW w:w="2385" w:type="dxa"/>
          </w:tcPr>
          <w:p w14:paraId="313237ED" w14:textId="7EA05F80" w:rsidR="00F11F4D" w:rsidRDefault="0039543E" w:rsidP="00F11F4D">
            <w:pPr>
              <w:pStyle w:val="Danatekstowatabeli"/>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2213" w:type="dxa"/>
          </w:tcPr>
          <w:p w14:paraId="6E9843CE" w14:textId="23D94F7C" w:rsidR="00F11F4D" w:rsidRDefault="0039543E" w:rsidP="00F11F4D">
            <w:pPr>
              <w:pStyle w:val="Danatekstowatabeli"/>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2380" w:type="dxa"/>
          </w:tcPr>
          <w:p w14:paraId="626E2554" w14:textId="30A140D1" w:rsidR="00F11F4D" w:rsidRDefault="003C47EC" w:rsidP="00F11F4D">
            <w:pPr>
              <w:pStyle w:val="Danatekstowatabeli"/>
            </w:pPr>
            <w:r>
              <w:t>O(n)</w:t>
            </w:r>
          </w:p>
        </w:tc>
      </w:tr>
      <w:tr w:rsidR="00F11F4D" w14:paraId="20CDEC13" w14:textId="77777777" w:rsidTr="00F11F4D">
        <w:trPr>
          <w:trHeight w:val="341"/>
        </w:trPr>
        <w:tc>
          <w:tcPr>
            <w:tcW w:w="1799" w:type="dxa"/>
          </w:tcPr>
          <w:p w14:paraId="5127D96C" w14:textId="59BBA779" w:rsidR="00F11F4D" w:rsidRPr="00F11F4D" w:rsidRDefault="00F11F4D" w:rsidP="00F11F4D">
            <w:pPr>
              <w:pStyle w:val="Danatekstowatabeli"/>
            </w:pPr>
            <w:r>
              <w:t>kubełkowy</w:t>
            </w:r>
          </w:p>
        </w:tc>
        <w:tc>
          <w:tcPr>
            <w:tcW w:w="2385" w:type="dxa"/>
          </w:tcPr>
          <w:p w14:paraId="70621F1B" w14:textId="40BF198B" w:rsidR="00F11F4D" w:rsidRDefault="00F11F4D" w:rsidP="00F11F4D">
            <w:pPr>
              <w:pStyle w:val="Danatekstowatabeli"/>
            </w:pPr>
            <w:r>
              <w:t>O(</w:t>
            </w:r>
            <w:proofErr w:type="spellStart"/>
            <w:r>
              <w:t>m</w:t>
            </w:r>
            <w:r w:rsidR="002B709F">
              <w:t>+n</w:t>
            </w:r>
            <w:proofErr w:type="spellEnd"/>
            <w:r>
              <w:t>)</w:t>
            </w:r>
          </w:p>
        </w:tc>
        <w:tc>
          <w:tcPr>
            <w:tcW w:w="2213" w:type="dxa"/>
          </w:tcPr>
          <w:p w14:paraId="7F503C93" w14:textId="7793E261" w:rsidR="00F11F4D" w:rsidRDefault="00F11F4D" w:rsidP="00F11F4D">
            <w:pPr>
              <w:pStyle w:val="Danatekstowatabeli"/>
            </w:pPr>
            <w:r>
              <w:t>O(</w:t>
            </w:r>
            <w:proofErr w:type="spellStart"/>
            <w:r>
              <w:t>m+n</w:t>
            </w:r>
            <w:proofErr w:type="spellEnd"/>
            <w:r>
              <w:t>)</w:t>
            </w:r>
          </w:p>
        </w:tc>
        <w:tc>
          <w:tcPr>
            <w:tcW w:w="2380" w:type="dxa"/>
          </w:tcPr>
          <w:p w14:paraId="4430D7A7" w14:textId="5252DA32" w:rsidR="00F11F4D" w:rsidRDefault="00F11F4D" w:rsidP="00F11F4D">
            <w:pPr>
              <w:pStyle w:val="Danatekstowatabeli"/>
            </w:pPr>
            <w:r>
              <w:t>O(n)</w:t>
            </w:r>
          </w:p>
        </w:tc>
      </w:tr>
    </w:tbl>
    <w:p w14:paraId="1BFEB031" w14:textId="77777777" w:rsidR="00BA3F58" w:rsidRDefault="00BA3F58">
      <w:r>
        <w:br w:type="page"/>
      </w:r>
    </w:p>
    <w:p w14:paraId="67BB5F93" w14:textId="4ACE40F9" w:rsidR="00BA3F58" w:rsidRDefault="00BA3F58" w:rsidP="00BA3F58">
      <w:pPr>
        <w:pStyle w:val="Nagwek1"/>
      </w:pPr>
      <w:bookmarkStart w:id="25" w:name="_Toc125072787"/>
      <w:r>
        <w:lastRenderedPageBreak/>
        <w:t>Kod pr</w:t>
      </w:r>
      <w:r w:rsidR="005B7B88">
        <w:t>o</w:t>
      </w:r>
      <w:r>
        <w:t>gramu</w:t>
      </w:r>
      <w:bookmarkEnd w:id="25"/>
    </w:p>
    <w:p w14:paraId="5570DCC6" w14:textId="58FC7257" w:rsidR="00AA17F0" w:rsidRDefault="00AA17F0" w:rsidP="002B7B15">
      <w:pPr>
        <w:pStyle w:val="Tekstakapitu"/>
      </w:pPr>
      <w:r>
        <w:t>Wybrane funkcje kodu programu:</w:t>
      </w:r>
    </w:p>
    <w:p w14:paraId="27739054" w14:textId="77777777" w:rsidR="002B7B15" w:rsidRPr="002B7B15" w:rsidRDefault="002B7B15" w:rsidP="002B7B15">
      <w:pPr>
        <w:autoSpaceDE w:val="0"/>
        <w:autoSpaceDN w:val="0"/>
        <w:adjustRightInd w:val="0"/>
        <w:rPr>
          <w:rFonts w:ascii="Cascadia Mono" w:hAnsi="Cascadia Mono" w:cs="Cascadia Mono"/>
          <w:color w:val="000000"/>
          <w:sz w:val="18"/>
          <w:szCs w:val="18"/>
        </w:rPr>
      </w:pPr>
      <w:proofErr w:type="spellStart"/>
      <w:r w:rsidRPr="002B7B15">
        <w:rPr>
          <w:rFonts w:ascii="Cascadia Mono" w:hAnsi="Cascadia Mono" w:cs="Cascadia Mono"/>
          <w:color w:val="0000FF"/>
          <w:sz w:val="18"/>
          <w:szCs w:val="18"/>
        </w:rPr>
        <w:t>int</w:t>
      </w:r>
      <w:proofErr w:type="spellEnd"/>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main</w:t>
      </w:r>
      <w:proofErr w:type="spellEnd"/>
      <w:r w:rsidRPr="002B7B15">
        <w:rPr>
          <w:rFonts w:ascii="Cascadia Mono" w:hAnsi="Cascadia Mono" w:cs="Cascadia Mono"/>
          <w:color w:val="000000"/>
          <w:sz w:val="18"/>
          <w:szCs w:val="18"/>
        </w:rPr>
        <w:t>()</w:t>
      </w:r>
    </w:p>
    <w:p w14:paraId="1774BA4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w:t>
      </w:r>
    </w:p>
    <w:p w14:paraId="741B5F3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inicjalizacja funkcji pomocniczych</w:t>
      </w:r>
    </w:p>
    <w:p w14:paraId="5920422E"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pro::</w:t>
      </w:r>
      <w:proofErr w:type="spellStart"/>
      <w:r w:rsidRPr="002B7B15">
        <w:rPr>
          <w:rFonts w:ascii="Cascadia Mono" w:hAnsi="Cascadia Mono" w:cs="Cascadia Mono"/>
          <w:color w:val="000000"/>
          <w:sz w:val="18"/>
          <w:szCs w:val="18"/>
        </w:rPr>
        <w:t>init</w:t>
      </w:r>
      <w:proofErr w:type="spellEnd"/>
      <w:r w:rsidRPr="002B7B15">
        <w:rPr>
          <w:rFonts w:ascii="Cascadia Mono" w:hAnsi="Cascadia Mono" w:cs="Cascadia Mono"/>
          <w:color w:val="000000"/>
          <w:sz w:val="18"/>
          <w:szCs w:val="18"/>
        </w:rPr>
        <w:t>();</w:t>
      </w:r>
    </w:p>
    <w:p w14:paraId="4597B4F4"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805D11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stworzenie wybranego zakresu początkowego dla wszystkich testów</w:t>
      </w:r>
    </w:p>
    <w:p w14:paraId="4233B1D4"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pair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&gt; range = { 0, 1 };</w:t>
      </w:r>
    </w:p>
    <w:p w14:paraId="5439F49F"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4E6A531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wykonanie trzech zestawów testów</w:t>
      </w:r>
    </w:p>
    <w:p w14:paraId="6002D00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for</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FF"/>
          <w:sz w:val="18"/>
          <w:szCs w:val="18"/>
        </w:rPr>
        <w:t>int</w:t>
      </w:r>
      <w:proofErr w:type="spellEnd"/>
      <w:r w:rsidRPr="002B7B15">
        <w:rPr>
          <w:rFonts w:ascii="Cascadia Mono" w:hAnsi="Cascadia Mono" w:cs="Cascadia Mono"/>
          <w:color w:val="000000"/>
          <w:sz w:val="18"/>
          <w:szCs w:val="18"/>
        </w:rPr>
        <w:t xml:space="preserve"> i = 1; i &lt;= 3; i++)</w:t>
      </w:r>
    </w:p>
    <w:p w14:paraId="66F3969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29E567AA"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0C6B6C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xml:space="preserve">// przechwytywanie wszystkich błędów typu </w:t>
      </w:r>
      <w:proofErr w:type="spellStart"/>
      <w:r w:rsidRPr="002B7B15">
        <w:rPr>
          <w:rFonts w:ascii="Cascadia Mono" w:hAnsi="Cascadia Mono" w:cs="Cascadia Mono"/>
          <w:color w:val="008000"/>
          <w:sz w:val="18"/>
          <w:szCs w:val="18"/>
        </w:rPr>
        <w:t>std</w:t>
      </w:r>
      <w:proofErr w:type="spellEnd"/>
      <w:r w:rsidRPr="002B7B15">
        <w:rPr>
          <w:rFonts w:ascii="Cascadia Mono" w:hAnsi="Cascadia Mono" w:cs="Cascadia Mono"/>
          <w:color w:val="008000"/>
          <w:sz w:val="18"/>
          <w:szCs w:val="18"/>
        </w:rPr>
        <w:t>::string</w:t>
      </w:r>
    </w:p>
    <w:p w14:paraId="425FD2B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FF"/>
          <w:sz w:val="18"/>
          <w:szCs w:val="18"/>
        </w:rPr>
        <w:t>try</w:t>
      </w:r>
      <w:proofErr w:type="spellEnd"/>
    </w:p>
    <w:p w14:paraId="7123235F"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6C10E78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wyników testów do tabeli</w:t>
      </w:r>
    </w:p>
    <w:p w14:paraId="5F8DFA3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auto</w:t>
      </w:r>
      <w:r w:rsidRPr="002B7B15">
        <w:rPr>
          <w:rFonts w:ascii="Cascadia Mono" w:hAnsi="Cascadia Mono" w:cs="Cascadia Mono"/>
          <w:color w:val="000000"/>
          <w:sz w:val="18"/>
          <w:szCs w:val="18"/>
        </w:rPr>
        <w:t xml:space="preserve"> wyniki = testy(8, 1000, </w:t>
      </w:r>
      <w:proofErr w:type="spellStart"/>
      <w:r w:rsidRPr="002B7B15">
        <w:rPr>
          <w:rFonts w:ascii="Cascadia Mono" w:hAnsi="Cascadia Mono" w:cs="Cascadia Mono"/>
          <w:color w:val="000000"/>
          <w:sz w:val="18"/>
          <w:szCs w:val="18"/>
        </w:rPr>
        <w:t>range</w:t>
      </w:r>
      <w:proofErr w:type="spellEnd"/>
      <w:r w:rsidRPr="002B7B15">
        <w:rPr>
          <w:rFonts w:ascii="Cascadia Mono" w:hAnsi="Cascadia Mono" w:cs="Cascadia Mono"/>
          <w:color w:val="000000"/>
          <w:sz w:val="18"/>
          <w:szCs w:val="18"/>
        </w:rPr>
        <w:t>, 2);</w:t>
      </w:r>
    </w:p>
    <w:p w14:paraId="64C59674"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0B29C4FF"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zapisanie tabeli do pliku odpowiadającego zestawowi testów</w:t>
      </w:r>
    </w:p>
    <w:p w14:paraId="5C7730D8"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string</w:t>
      </w:r>
      <w:r w:rsidRPr="002B7B15">
        <w:rPr>
          <w:rFonts w:ascii="Cascadia Mono" w:hAnsi="Cascadia Mono" w:cs="Cascadia Mono"/>
          <w:color w:val="000000"/>
          <w:sz w:val="18"/>
          <w:szCs w:val="18"/>
          <w:lang w:val="en-US"/>
        </w:rPr>
        <w:t xml:space="preserve"> filename = std::</w:t>
      </w:r>
      <w:r w:rsidRPr="002B7B15">
        <w:rPr>
          <w:rFonts w:ascii="Cascadia Mono" w:hAnsi="Cascadia Mono" w:cs="Cascadia Mono"/>
          <w:color w:val="2B91AF"/>
          <w:sz w:val="18"/>
          <w:szCs w:val="18"/>
          <w:lang w:val="en-US"/>
        </w:rPr>
        <w:t>string</w:t>
      </w:r>
      <w:r w:rsidRPr="002B7B15">
        <w:rPr>
          <w:rFonts w:ascii="Cascadia Mono" w:hAnsi="Cascadia Mono" w:cs="Cascadia Mono"/>
          <w:color w:val="000000"/>
          <w:sz w:val="18"/>
          <w:szCs w:val="18"/>
          <w:lang w:val="en-US"/>
        </w:rPr>
        <w:t>(</w:t>
      </w:r>
      <w:r w:rsidRPr="002B7B15">
        <w:rPr>
          <w:rFonts w:ascii="Cascadia Mono" w:hAnsi="Cascadia Mono" w:cs="Cascadia Mono"/>
          <w:color w:val="A31515"/>
          <w:sz w:val="18"/>
          <w:szCs w:val="18"/>
          <w:lang w:val="en-US"/>
        </w:rPr>
        <w:t>"test/Testy "</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w:t>
      </w:r>
      <w:proofErr w:type="spellStart"/>
      <w:r w:rsidRPr="002B7B15">
        <w:rPr>
          <w:rFonts w:ascii="Cascadia Mono" w:hAnsi="Cascadia Mono" w:cs="Cascadia Mono"/>
          <w:color w:val="000000"/>
          <w:sz w:val="18"/>
          <w:szCs w:val="18"/>
          <w:lang w:val="en-US"/>
        </w:rPr>
        <w:t>to_string</w:t>
      </w:r>
      <w:proofErr w:type="spellEnd"/>
      <w:r w:rsidRPr="002B7B15">
        <w:rPr>
          <w:rFonts w:ascii="Cascadia Mono" w:hAnsi="Cascadia Mono" w:cs="Cascadia Mono"/>
          <w:color w:val="000000"/>
          <w:sz w:val="18"/>
          <w:szCs w:val="18"/>
          <w:lang w:val="en-US"/>
        </w:rPr>
        <w:t>(</w:t>
      </w:r>
      <w:proofErr w:type="spellStart"/>
      <w:r w:rsidRPr="002B7B15">
        <w:rPr>
          <w:rFonts w:ascii="Cascadia Mono" w:hAnsi="Cascadia Mono" w:cs="Cascadia Mono"/>
          <w:color w:val="000000"/>
          <w:sz w:val="18"/>
          <w:szCs w:val="18"/>
          <w:lang w:val="en-US"/>
        </w:rPr>
        <w:t>i</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".txt"</w:t>
      </w:r>
      <w:r w:rsidRPr="002B7B15">
        <w:rPr>
          <w:rFonts w:ascii="Cascadia Mono" w:hAnsi="Cascadia Mono" w:cs="Cascadia Mono"/>
          <w:color w:val="000000"/>
          <w:sz w:val="18"/>
          <w:szCs w:val="18"/>
          <w:lang w:val="en-US"/>
        </w:rPr>
        <w:t>;</w:t>
      </w:r>
    </w:p>
    <w:p w14:paraId="6399AFE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00"/>
          <w:sz w:val="18"/>
          <w:szCs w:val="18"/>
        </w:rPr>
        <w:t>pro::zapisz_ciag_2d_do_pliku(</w:t>
      </w:r>
      <w:proofErr w:type="spellStart"/>
      <w:r w:rsidRPr="002B7B15">
        <w:rPr>
          <w:rFonts w:ascii="Cascadia Mono" w:hAnsi="Cascadia Mono" w:cs="Cascadia Mono"/>
          <w:color w:val="000000"/>
          <w:sz w:val="18"/>
          <w:szCs w:val="18"/>
        </w:rPr>
        <w:t>filename.c_str</w:t>
      </w:r>
      <w:proofErr w:type="spellEnd"/>
      <w:r w:rsidRPr="002B7B15">
        <w:rPr>
          <w:rFonts w:ascii="Cascadia Mono" w:hAnsi="Cascadia Mono" w:cs="Cascadia Mono"/>
          <w:color w:val="000000"/>
          <w:sz w:val="18"/>
          <w:szCs w:val="18"/>
        </w:rPr>
        <w:t>(), wyniki);</w:t>
      </w:r>
    </w:p>
    <w:p w14:paraId="19FD035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"Wyniki zapisane w pliku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filename</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1A74CCD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0DE3E1A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FF"/>
          <w:sz w:val="18"/>
          <w:szCs w:val="18"/>
        </w:rPr>
        <w:t>catch</w:t>
      </w:r>
      <w:proofErr w:type="spellEnd"/>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r w:rsidRPr="002B7B15">
        <w:rPr>
          <w:rFonts w:ascii="Cascadia Mono" w:hAnsi="Cascadia Mono" w:cs="Cascadia Mono"/>
          <w:color w:val="2B91AF"/>
          <w:sz w:val="18"/>
          <w:szCs w:val="18"/>
        </w:rPr>
        <w:t>string</w:t>
      </w:r>
      <w:r w:rsidRPr="002B7B15">
        <w:rPr>
          <w:rFonts w:ascii="Cascadia Mono" w:hAnsi="Cascadia Mono" w:cs="Cascadia Mono"/>
          <w:color w:val="000000"/>
          <w:sz w:val="18"/>
          <w:szCs w:val="18"/>
        </w:rPr>
        <w:t>&amp; e)</w:t>
      </w:r>
    </w:p>
    <w:p w14:paraId="7A537876"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6F412FB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wypisanie przechwyconego błędu</w:t>
      </w:r>
    </w:p>
    <w:p w14:paraId="32CF77A3"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proofErr w:type="spellStart"/>
      <w:r w:rsidRPr="002B7B15">
        <w:rPr>
          <w:rFonts w:ascii="Cascadia Mono" w:hAnsi="Cascadia Mono" w:cs="Cascadia Mono"/>
          <w:color w:val="000000"/>
          <w:sz w:val="18"/>
          <w:szCs w:val="18"/>
          <w:lang w:val="en-US"/>
        </w:rPr>
        <w:t>cout</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"Error: "</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"\n"</w:t>
      </w:r>
      <w:r w:rsidRPr="002B7B15">
        <w:rPr>
          <w:rFonts w:ascii="Cascadia Mono" w:hAnsi="Cascadia Mono" w:cs="Cascadia Mono"/>
          <w:color w:val="000000"/>
          <w:sz w:val="18"/>
          <w:szCs w:val="18"/>
          <w:lang w:val="en-US"/>
        </w:rPr>
        <w:t>;</w:t>
      </w:r>
    </w:p>
    <w:p w14:paraId="5C2D7610"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
    <w:p w14:paraId="57173973"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3103D15C"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range.first</w:t>
      </w:r>
      <w:proofErr w:type="spellEnd"/>
      <w:r w:rsidRPr="002B7B15">
        <w:rPr>
          <w:rFonts w:ascii="Cascadia Mono" w:hAnsi="Cascadia Mono" w:cs="Cascadia Mono"/>
          <w:color w:val="000000"/>
          <w:sz w:val="18"/>
          <w:szCs w:val="18"/>
          <w:lang w:val="en-US"/>
        </w:rPr>
        <w:t xml:space="preserve"> *= 500;</w:t>
      </w:r>
    </w:p>
    <w:p w14:paraId="7A83956D"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range.second</w:t>
      </w:r>
      <w:proofErr w:type="spellEnd"/>
      <w:r w:rsidRPr="002B7B15">
        <w:rPr>
          <w:rFonts w:ascii="Cascadia Mono" w:hAnsi="Cascadia Mono" w:cs="Cascadia Mono"/>
          <w:color w:val="000000"/>
          <w:sz w:val="18"/>
          <w:szCs w:val="18"/>
          <w:lang w:val="en-US"/>
        </w:rPr>
        <w:t xml:space="preserve"> *= 500;</w:t>
      </w:r>
    </w:p>
    <w:p w14:paraId="25088317"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
    <w:p w14:paraId="5299D302"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7240E2C4"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3E4880C0"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7E800FD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return</w:t>
      </w:r>
      <w:r w:rsidRPr="002B7B15">
        <w:rPr>
          <w:rFonts w:ascii="Cascadia Mono" w:hAnsi="Cascadia Mono" w:cs="Cascadia Mono"/>
          <w:color w:val="000000"/>
          <w:sz w:val="18"/>
          <w:szCs w:val="18"/>
          <w:lang w:val="en-US"/>
        </w:rPr>
        <w:t xml:space="preserve"> 0;</w:t>
      </w:r>
    </w:p>
    <w:p w14:paraId="11ED10B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w:t>
      </w:r>
    </w:p>
    <w:p w14:paraId="1F150705" w14:textId="77777777" w:rsidR="00AA17F0" w:rsidRPr="002B7B15" w:rsidRDefault="00AA17F0" w:rsidP="00AA17F0">
      <w:pPr>
        <w:pStyle w:val="Tekstakapitu"/>
        <w:ind w:firstLine="0"/>
      </w:pPr>
    </w:p>
    <w:p w14:paraId="48E4A991" w14:textId="417D3C43"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8000"/>
          <w:sz w:val="18"/>
          <w:szCs w:val="18"/>
        </w:rPr>
        <w:t>funkcja wywołująca testy czasów na obu algorytmach</w:t>
      </w:r>
    </w:p>
    <w:p w14:paraId="0749EAAF"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double</w:t>
      </w:r>
      <w:r w:rsidRPr="002B7B15">
        <w:rPr>
          <w:rFonts w:ascii="Cascadia Mono" w:hAnsi="Cascadia Mono" w:cs="Cascadia Mono"/>
          <w:color w:val="000000"/>
          <w:sz w:val="18"/>
          <w:szCs w:val="18"/>
          <w:lang w:val="en-US"/>
        </w:rPr>
        <w:t>&gt;&gt; testy(</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808080"/>
          <w:sz w:val="18"/>
          <w:szCs w:val="18"/>
          <w:lang w:val="en-US"/>
        </w:rPr>
        <w:t>ilosc_testow</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808080"/>
          <w:sz w:val="18"/>
          <w:szCs w:val="18"/>
          <w:lang w:val="en-US"/>
        </w:rPr>
        <w:t>start_len</w:t>
      </w:r>
      <w:proofErr w:type="spellEnd"/>
      <w:r w:rsidRPr="002B7B15">
        <w:rPr>
          <w:rFonts w:ascii="Cascadia Mono" w:hAnsi="Cascadia Mono" w:cs="Cascadia Mono"/>
          <w:color w:val="000000"/>
          <w:sz w:val="18"/>
          <w:szCs w:val="18"/>
          <w:lang w:val="en-US"/>
        </w:rPr>
        <w:t>, std::</w:t>
      </w:r>
      <w:r w:rsidRPr="002B7B15">
        <w:rPr>
          <w:rFonts w:ascii="Cascadia Mono" w:hAnsi="Cascadia Mono" w:cs="Cascadia Mono"/>
          <w:color w:val="2B91AF"/>
          <w:sz w:val="18"/>
          <w:szCs w:val="18"/>
          <w:lang w:val="en-US"/>
        </w:rPr>
        <w:t>pair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&gt; </w:t>
      </w:r>
      <w:r w:rsidRPr="002B7B15">
        <w:rPr>
          <w:rFonts w:ascii="Cascadia Mono" w:hAnsi="Cascadia Mono" w:cs="Cascadia Mono"/>
          <w:color w:val="808080"/>
          <w:sz w:val="18"/>
          <w:szCs w:val="18"/>
          <w:lang w:val="en-US"/>
        </w:rPr>
        <w:t>range_</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808080"/>
          <w:sz w:val="18"/>
          <w:szCs w:val="18"/>
          <w:lang w:val="en-US"/>
        </w:rPr>
        <w:t>multiplier</w:t>
      </w:r>
      <w:r w:rsidRPr="002B7B15">
        <w:rPr>
          <w:rFonts w:ascii="Cascadia Mono" w:hAnsi="Cascadia Mono" w:cs="Cascadia Mono"/>
          <w:color w:val="000000"/>
          <w:sz w:val="18"/>
          <w:szCs w:val="18"/>
          <w:lang w:val="en-US"/>
        </w:rPr>
        <w:t>)</w:t>
      </w:r>
    </w:p>
    <w:p w14:paraId="39BCE83B"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w:t>
      </w:r>
    </w:p>
    <w:p w14:paraId="1F26032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inicjalizacja</w:t>
      </w:r>
      <w:proofErr w:type="spellEnd"/>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struktur</w:t>
      </w:r>
      <w:proofErr w:type="spellEnd"/>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czasu</w:t>
      </w:r>
      <w:proofErr w:type="spellEnd"/>
    </w:p>
    <w:p w14:paraId="10543309"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std::chrono::</w:t>
      </w:r>
      <w:proofErr w:type="spellStart"/>
      <w:r w:rsidRPr="002B7B15">
        <w:rPr>
          <w:rFonts w:ascii="Cascadia Mono" w:hAnsi="Cascadia Mono" w:cs="Cascadia Mono"/>
          <w:color w:val="2B91AF"/>
          <w:sz w:val="18"/>
          <w:szCs w:val="18"/>
          <w:lang w:val="en-US"/>
        </w:rPr>
        <w:t>high_resolution_clock</w:t>
      </w:r>
      <w:proofErr w:type="spellEnd"/>
      <w:r w:rsidRPr="002B7B15">
        <w:rPr>
          <w:rFonts w:ascii="Cascadia Mono" w:hAnsi="Cascadia Mono" w:cs="Cascadia Mono"/>
          <w:color w:val="000000"/>
          <w:sz w:val="18"/>
          <w:szCs w:val="18"/>
          <w:lang w:val="en-US"/>
        </w:rPr>
        <w:t>::</w:t>
      </w:r>
      <w:proofErr w:type="spellStart"/>
      <w:r w:rsidRPr="002B7B15">
        <w:rPr>
          <w:rFonts w:ascii="Cascadia Mono" w:hAnsi="Cascadia Mono" w:cs="Cascadia Mono"/>
          <w:color w:val="2B91AF"/>
          <w:sz w:val="18"/>
          <w:szCs w:val="18"/>
          <w:lang w:val="en-US"/>
        </w:rPr>
        <w:t>time_point</w:t>
      </w:r>
      <w:proofErr w:type="spellEnd"/>
      <w:r w:rsidRPr="002B7B15">
        <w:rPr>
          <w:rFonts w:ascii="Cascadia Mono" w:hAnsi="Cascadia Mono" w:cs="Cascadia Mono"/>
          <w:color w:val="000000"/>
          <w:sz w:val="18"/>
          <w:szCs w:val="18"/>
          <w:lang w:val="en-US"/>
        </w:rPr>
        <w:t xml:space="preserve"> start, stop;</w:t>
      </w:r>
    </w:p>
    <w:p w14:paraId="09368C68"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std::chrono::</w:t>
      </w:r>
      <w:r w:rsidRPr="002B7B15">
        <w:rPr>
          <w:rFonts w:ascii="Cascadia Mono" w:hAnsi="Cascadia Mono" w:cs="Cascadia Mono"/>
          <w:color w:val="2B91AF"/>
          <w:sz w:val="18"/>
          <w:szCs w:val="18"/>
          <w:lang w:val="en-US"/>
        </w:rPr>
        <w:t>duration</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double</w:t>
      </w:r>
      <w:r w:rsidRPr="002B7B15">
        <w:rPr>
          <w:rFonts w:ascii="Cascadia Mono" w:hAnsi="Cascadia Mono" w:cs="Cascadia Mono"/>
          <w:color w:val="000000"/>
          <w:sz w:val="18"/>
          <w:szCs w:val="18"/>
          <w:lang w:val="en-US"/>
        </w:rPr>
        <w:t xml:space="preserve">&gt; </w:t>
      </w:r>
      <w:proofErr w:type="spellStart"/>
      <w:r w:rsidRPr="002B7B15">
        <w:rPr>
          <w:rFonts w:ascii="Cascadia Mono" w:hAnsi="Cascadia Mono" w:cs="Cascadia Mono"/>
          <w:color w:val="000000"/>
          <w:sz w:val="18"/>
          <w:szCs w:val="18"/>
          <w:lang w:val="en-US"/>
        </w:rPr>
        <w:t>timediff</w:t>
      </w:r>
      <w:proofErr w:type="spellEnd"/>
      <w:r w:rsidRPr="002B7B15">
        <w:rPr>
          <w:rFonts w:ascii="Cascadia Mono" w:hAnsi="Cascadia Mono" w:cs="Cascadia Mono"/>
          <w:color w:val="000000"/>
          <w:sz w:val="18"/>
          <w:szCs w:val="18"/>
          <w:lang w:val="en-US"/>
        </w:rPr>
        <w:t>;</w:t>
      </w:r>
    </w:p>
    <w:p w14:paraId="0CB524BC"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1C4F078E"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definicja tabeli wyników czasów trwania i obliczeń</w:t>
      </w:r>
    </w:p>
    <w:p w14:paraId="1EE1A276"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&lt;std::</w:t>
      </w:r>
      <w:r w:rsidRPr="002B7B15">
        <w:rPr>
          <w:rFonts w:ascii="Cascadia Mono" w:hAnsi="Cascadia Mono" w:cs="Cascadia Mono"/>
          <w:color w:val="2B91AF"/>
          <w:sz w:val="18"/>
          <w:szCs w:val="18"/>
          <w:lang w:val="en-US"/>
        </w:rPr>
        <w:t>vector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double</w:t>
      </w:r>
      <w:r w:rsidRPr="002B7B15">
        <w:rPr>
          <w:rFonts w:ascii="Cascadia Mono" w:hAnsi="Cascadia Mono" w:cs="Cascadia Mono"/>
          <w:color w:val="000000"/>
          <w:sz w:val="18"/>
          <w:szCs w:val="18"/>
          <w:lang w:val="en-US"/>
        </w:rPr>
        <w:t xml:space="preserve">&gt;&gt; </w:t>
      </w:r>
      <w:proofErr w:type="spellStart"/>
      <w:r w:rsidRPr="002B7B15">
        <w:rPr>
          <w:rFonts w:ascii="Cascadia Mono" w:hAnsi="Cascadia Mono" w:cs="Cascadia Mono"/>
          <w:color w:val="000000"/>
          <w:sz w:val="18"/>
          <w:szCs w:val="18"/>
          <w:lang w:val="en-US"/>
        </w:rPr>
        <w:t>wyniki</w:t>
      </w:r>
      <w:proofErr w:type="spellEnd"/>
      <w:r w:rsidRPr="002B7B15">
        <w:rPr>
          <w:rFonts w:ascii="Cascadia Mono" w:hAnsi="Cascadia Mono" w:cs="Cascadia Mono"/>
          <w:color w:val="000000"/>
          <w:sz w:val="18"/>
          <w:szCs w:val="18"/>
          <w:lang w:val="en-US"/>
        </w:rPr>
        <w:t>;</w:t>
      </w:r>
    </w:p>
    <w:p w14:paraId="51225478"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2B91AF"/>
          <w:sz w:val="18"/>
          <w:szCs w:val="18"/>
        </w:rPr>
        <w:t>vector</w:t>
      </w:r>
      <w:proofErr w:type="spellEnd"/>
      <w:r w:rsidRPr="002B7B15">
        <w:rPr>
          <w:rFonts w:ascii="Cascadia Mono" w:hAnsi="Cascadia Mono" w:cs="Cascadia Mono"/>
          <w:color w:val="000000"/>
          <w:sz w:val="18"/>
          <w:szCs w:val="18"/>
        </w:rPr>
        <w:t>&lt;</w:t>
      </w:r>
      <w:proofErr w:type="spellStart"/>
      <w:r w:rsidRPr="002B7B15">
        <w:rPr>
          <w:rFonts w:ascii="Cascadia Mono" w:hAnsi="Cascadia Mono" w:cs="Cascadia Mono"/>
          <w:color w:val="0000FF"/>
          <w:sz w:val="18"/>
          <w:szCs w:val="18"/>
        </w:rPr>
        <w:t>int</w:t>
      </w:r>
      <w:proofErr w:type="spellEnd"/>
      <w:r w:rsidRPr="002B7B15">
        <w:rPr>
          <w:rFonts w:ascii="Cascadia Mono" w:hAnsi="Cascadia Mono" w:cs="Cascadia Mono"/>
          <w:color w:val="000000"/>
          <w:sz w:val="18"/>
          <w:szCs w:val="18"/>
        </w:rPr>
        <w:t xml:space="preserve">&gt; </w:t>
      </w:r>
      <w:proofErr w:type="spellStart"/>
      <w:r w:rsidRPr="002B7B15">
        <w:rPr>
          <w:rFonts w:ascii="Cascadia Mono" w:hAnsi="Cascadia Mono" w:cs="Cascadia Mono"/>
          <w:color w:val="000000"/>
          <w:sz w:val="18"/>
          <w:szCs w:val="18"/>
        </w:rPr>
        <w:t>wynik_obliczen</w:t>
      </w:r>
      <w:proofErr w:type="spellEnd"/>
      <w:r w:rsidRPr="002B7B15">
        <w:rPr>
          <w:rFonts w:ascii="Cascadia Mono" w:hAnsi="Cascadia Mono" w:cs="Cascadia Mono"/>
          <w:color w:val="000000"/>
          <w:sz w:val="18"/>
          <w:szCs w:val="18"/>
        </w:rPr>
        <w:t>;</w:t>
      </w:r>
    </w:p>
    <w:p w14:paraId="2D0F6400"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427C16C3"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FF"/>
          <w:sz w:val="18"/>
          <w:szCs w:val="18"/>
        </w:rPr>
        <w:t>int</w:t>
      </w:r>
      <w:proofErr w:type="spellEnd"/>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arr_len</w:t>
      </w:r>
      <w:proofErr w:type="spellEnd"/>
      <w:r w:rsidRPr="002B7B15">
        <w:rPr>
          <w:rFonts w:ascii="Cascadia Mono" w:hAnsi="Cascadia Mono" w:cs="Cascadia Mono"/>
          <w:color w:val="000000"/>
          <w:sz w:val="18"/>
          <w:szCs w:val="18"/>
        </w:rPr>
        <w:t>;</w:t>
      </w:r>
    </w:p>
    <w:p w14:paraId="2D820A9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7AD73DA8" w14:textId="77777777" w:rsid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
    <w:p w14:paraId="028CF7D2" w14:textId="77777777" w:rsidR="002B7B15" w:rsidRDefault="002B7B15">
      <w:pPr>
        <w:rPr>
          <w:rFonts w:ascii="Cascadia Mono" w:hAnsi="Cascadia Mono" w:cs="Cascadia Mono"/>
          <w:color w:val="000000"/>
          <w:sz w:val="18"/>
          <w:szCs w:val="18"/>
        </w:rPr>
      </w:pPr>
      <w:r>
        <w:rPr>
          <w:rFonts w:ascii="Cascadia Mono" w:hAnsi="Cascadia Mono" w:cs="Cascadia Mono"/>
          <w:color w:val="000000"/>
          <w:sz w:val="18"/>
          <w:szCs w:val="18"/>
        </w:rPr>
        <w:br w:type="page"/>
      </w:r>
    </w:p>
    <w:p w14:paraId="70DDDF5B" w14:textId="319E61EB" w:rsidR="002B7B15" w:rsidRPr="002B7B15" w:rsidRDefault="002B7B15" w:rsidP="002B7B15">
      <w:pPr>
        <w:autoSpaceDE w:val="0"/>
        <w:autoSpaceDN w:val="0"/>
        <w:adjustRightInd w:val="0"/>
        <w:rPr>
          <w:rFonts w:ascii="Cascadia Mono" w:hAnsi="Cascadia Mono" w:cs="Cascadia Mono"/>
          <w:color w:val="000000"/>
          <w:sz w:val="18"/>
          <w:szCs w:val="18"/>
        </w:rPr>
      </w:pPr>
      <w:r>
        <w:rPr>
          <w:rFonts w:ascii="Cascadia Mono" w:hAnsi="Cascadia Mono" w:cs="Cascadia Mono"/>
          <w:color w:val="008000"/>
          <w:sz w:val="18"/>
          <w:szCs w:val="18"/>
        </w:rPr>
        <w:lastRenderedPageBreak/>
        <w:t xml:space="preserve">    </w:t>
      </w:r>
      <w:r w:rsidRPr="002B7B15">
        <w:rPr>
          <w:rFonts w:ascii="Cascadia Mono" w:hAnsi="Cascadia Mono" w:cs="Cascadia Mono"/>
          <w:color w:val="008000"/>
          <w:sz w:val="18"/>
          <w:szCs w:val="18"/>
        </w:rPr>
        <w:t>// dla podanej ilości testów</w:t>
      </w:r>
    </w:p>
    <w:p w14:paraId="0ACE9A5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lang w:val="en-US"/>
        </w:rPr>
        <w:t>for</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nr_testu</w:t>
      </w:r>
      <w:proofErr w:type="spellEnd"/>
      <w:r w:rsidRPr="002B7B15">
        <w:rPr>
          <w:rFonts w:ascii="Cascadia Mono" w:hAnsi="Cascadia Mono" w:cs="Cascadia Mono"/>
          <w:color w:val="000000"/>
          <w:sz w:val="18"/>
          <w:szCs w:val="18"/>
          <w:lang w:val="en-US"/>
        </w:rPr>
        <w:t xml:space="preserve"> = 0; </w:t>
      </w:r>
      <w:proofErr w:type="spellStart"/>
      <w:r w:rsidRPr="002B7B15">
        <w:rPr>
          <w:rFonts w:ascii="Cascadia Mono" w:hAnsi="Cascadia Mono" w:cs="Cascadia Mono"/>
          <w:color w:val="000000"/>
          <w:sz w:val="18"/>
          <w:szCs w:val="18"/>
          <w:lang w:val="en-US"/>
        </w:rPr>
        <w:t>nr_testu</w:t>
      </w:r>
      <w:proofErr w:type="spellEnd"/>
      <w:r w:rsidRPr="002B7B15">
        <w:rPr>
          <w:rFonts w:ascii="Cascadia Mono" w:hAnsi="Cascadia Mono" w:cs="Cascadia Mono"/>
          <w:color w:val="000000"/>
          <w:sz w:val="18"/>
          <w:szCs w:val="18"/>
          <w:lang w:val="en-US"/>
        </w:rPr>
        <w:t xml:space="preserve"> &lt; </w:t>
      </w:r>
      <w:proofErr w:type="spellStart"/>
      <w:r w:rsidRPr="002B7B15">
        <w:rPr>
          <w:rFonts w:ascii="Cascadia Mono" w:hAnsi="Cascadia Mono" w:cs="Cascadia Mono"/>
          <w:color w:val="808080"/>
          <w:sz w:val="18"/>
          <w:szCs w:val="18"/>
          <w:lang w:val="en-US"/>
        </w:rPr>
        <w:t>ilosc_testow</w:t>
      </w:r>
      <w:proofErr w:type="spellEnd"/>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nr_testu</w:t>
      </w:r>
      <w:proofErr w:type="spellEnd"/>
      <w:r w:rsidRPr="002B7B15">
        <w:rPr>
          <w:rFonts w:ascii="Cascadia Mono" w:hAnsi="Cascadia Mono" w:cs="Cascadia Mono"/>
          <w:color w:val="000000"/>
          <w:sz w:val="18"/>
          <w:szCs w:val="18"/>
          <w:lang w:val="en-US"/>
        </w:rPr>
        <w:t>++)</w:t>
      </w:r>
    </w:p>
    <w:p w14:paraId="33041E93"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00"/>
          <w:sz w:val="18"/>
          <w:szCs w:val="18"/>
        </w:rPr>
        <w:t>{</w:t>
      </w:r>
    </w:p>
    <w:p w14:paraId="4015C9D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obliczanie mnożnika dla aktualnego numeru testu</w:t>
      </w:r>
    </w:p>
    <w:p w14:paraId="2BE93CBA" w14:textId="12464B7C"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mp_pow</w:t>
      </w:r>
      <w:proofErr w:type="spellEnd"/>
      <w:r w:rsidRPr="002B7B15">
        <w:rPr>
          <w:rFonts w:ascii="Cascadia Mono" w:hAnsi="Cascadia Mono" w:cs="Cascadia Mono"/>
          <w:color w:val="000000"/>
          <w:sz w:val="18"/>
          <w:szCs w:val="18"/>
          <w:lang w:val="en-US"/>
        </w:rPr>
        <w:t xml:space="preserve"> = std::pow(</w:t>
      </w:r>
      <w:r w:rsidRPr="002B7B15">
        <w:rPr>
          <w:rFonts w:ascii="Cascadia Mono" w:hAnsi="Cascadia Mono" w:cs="Cascadia Mono"/>
          <w:color w:val="808080"/>
          <w:sz w:val="18"/>
          <w:szCs w:val="18"/>
          <w:lang w:val="en-US"/>
        </w:rPr>
        <w:t>multiplier</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nr_testu</w:t>
      </w:r>
      <w:proofErr w:type="spellEnd"/>
      <w:r w:rsidRPr="002B7B15">
        <w:rPr>
          <w:rFonts w:ascii="Cascadia Mono" w:hAnsi="Cascadia Mono" w:cs="Cascadia Mono"/>
          <w:color w:val="000000"/>
          <w:sz w:val="18"/>
          <w:szCs w:val="18"/>
          <w:lang w:val="en-US"/>
        </w:rPr>
        <w:t>);</w:t>
      </w:r>
    </w:p>
    <w:p w14:paraId="2DCB86E9"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obliczenie</w:t>
      </w:r>
      <w:proofErr w:type="spellEnd"/>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zakresu</w:t>
      </w:r>
      <w:proofErr w:type="spellEnd"/>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losowanych</w:t>
      </w:r>
      <w:proofErr w:type="spellEnd"/>
      <w:r w:rsidRPr="002B7B15">
        <w:rPr>
          <w:rFonts w:ascii="Cascadia Mono" w:hAnsi="Cascadia Mono" w:cs="Cascadia Mono"/>
          <w:color w:val="008000"/>
          <w:sz w:val="18"/>
          <w:szCs w:val="18"/>
          <w:lang w:val="en-US"/>
        </w:rPr>
        <w:t xml:space="preserve"> </w:t>
      </w:r>
      <w:proofErr w:type="spellStart"/>
      <w:r w:rsidRPr="002B7B15">
        <w:rPr>
          <w:rFonts w:ascii="Cascadia Mono" w:hAnsi="Cascadia Mono" w:cs="Cascadia Mono"/>
          <w:color w:val="008000"/>
          <w:sz w:val="18"/>
          <w:szCs w:val="18"/>
          <w:lang w:val="en-US"/>
        </w:rPr>
        <w:t>liczb</w:t>
      </w:r>
      <w:proofErr w:type="spellEnd"/>
    </w:p>
    <w:p w14:paraId="3FF61721" w14:textId="22781280"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w:t>
      </w:r>
      <w:r w:rsidRPr="002B7B15">
        <w:rPr>
          <w:rFonts w:ascii="Cascadia Mono" w:hAnsi="Cascadia Mono" w:cs="Cascadia Mono"/>
          <w:color w:val="2B91AF"/>
          <w:sz w:val="18"/>
          <w:szCs w:val="18"/>
          <w:lang w:val="en-US"/>
        </w:rPr>
        <w:t>pair</w:t>
      </w:r>
      <w:r w:rsidRPr="002B7B15">
        <w:rPr>
          <w:rFonts w:ascii="Cascadia Mono" w:hAnsi="Cascadia Mono" w:cs="Cascadia Mono"/>
          <w:color w:val="000000"/>
          <w:sz w:val="18"/>
          <w:szCs w:val="18"/>
          <w:lang w:val="en-US"/>
        </w:rPr>
        <w:t>&lt;</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00FF"/>
          <w:sz w:val="18"/>
          <w:szCs w:val="18"/>
          <w:lang w:val="en-US"/>
        </w:rPr>
        <w:t>int</w:t>
      </w:r>
      <w:r w:rsidRPr="002B7B15">
        <w:rPr>
          <w:rFonts w:ascii="Cascadia Mono" w:hAnsi="Cascadia Mono" w:cs="Cascadia Mono"/>
          <w:color w:val="000000"/>
          <w:sz w:val="18"/>
          <w:szCs w:val="18"/>
          <w:lang w:val="en-US"/>
        </w:rPr>
        <w:t>&gt; range ={</w:t>
      </w:r>
      <w:proofErr w:type="spellStart"/>
      <w:r w:rsidRPr="002B7B15">
        <w:rPr>
          <w:rFonts w:ascii="Cascadia Mono" w:hAnsi="Cascadia Mono" w:cs="Cascadia Mono"/>
          <w:color w:val="808080"/>
          <w:sz w:val="18"/>
          <w:szCs w:val="18"/>
          <w:lang w:val="en-US"/>
        </w:rPr>
        <w:t>range_</w:t>
      </w:r>
      <w:r w:rsidRPr="002B7B15">
        <w:rPr>
          <w:rFonts w:ascii="Cascadia Mono" w:hAnsi="Cascadia Mono" w:cs="Cascadia Mono"/>
          <w:color w:val="000000"/>
          <w:sz w:val="18"/>
          <w:szCs w:val="18"/>
          <w:lang w:val="en-US"/>
        </w:rPr>
        <w:t>.first</w:t>
      </w:r>
      <w:proofErr w:type="spellEnd"/>
      <w:r w:rsidRPr="002B7B15">
        <w:rPr>
          <w:rFonts w:ascii="Cascadia Mono" w:hAnsi="Cascadia Mono" w:cs="Cascadia Mono"/>
          <w:color w:val="000000"/>
          <w:sz w:val="18"/>
          <w:szCs w:val="18"/>
          <w:lang w:val="en-US"/>
        </w:rPr>
        <w:t xml:space="preserve"> * </w:t>
      </w:r>
      <w:proofErr w:type="spellStart"/>
      <w:r w:rsidRPr="002B7B15">
        <w:rPr>
          <w:rFonts w:ascii="Cascadia Mono" w:hAnsi="Cascadia Mono" w:cs="Cascadia Mono"/>
          <w:color w:val="000000"/>
          <w:sz w:val="18"/>
          <w:szCs w:val="18"/>
          <w:lang w:val="en-US"/>
        </w:rPr>
        <w:t>mp_pow</w:t>
      </w:r>
      <w:proofErr w:type="spellEnd"/>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808080"/>
          <w:sz w:val="18"/>
          <w:szCs w:val="18"/>
          <w:lang w:val="en-US"/>
        </w:rPr>
        <w:t>range_</w:t>
      </w:r>
      <w:r w:rsidRPr="002B7B15">
        <w:rPr>
          <w:rFonts w:ascii="Cascadia Mono" w:hAnsi="Cascadia Mono" w:cs="Cascadia Mono"/>
          <w:color w:val="000000"/>
          <w:sz w:val="18"/>
          <w:szCs w:val="18"/>
          <w:lang w:val="en-US"/>
        </w:rPr>
        <w:t>.second</w:t>
      </w:r>
      <w:proofErr w:type="spellEnd"/>
      <w:r w:rsidRPr="002B7B15">
        <w:rPr>
          <w:rFonts w:ascii="Cascadia Mono" w:hAnsi="Cascadia Mono" w:cs="Cascadia Mono"/>
          <w:color w:val="000000"/>
          <w:sz w:val="18"/>
          <w:szCs w:val="18"/>
          <w:lang w:val="en-US"/>
        </w:rPr>
        <w:t xml:space="preserve"> * </w:t>
      </w:r>
      <w:proofErr w:type="spellStart"/>
      <w:r w:rsidRPr="002B7B15">
        <w:rPr>
          <w:rFonts w:ascii="Cascadia Mono" w:hAnsi="Cascadia Mono" w:cs="Cascadia Mono"/>
          <w:color w:val="000000"/>
          <w:sz w:val="18"/>
          <w:szCs w:val="18"/>
          <w:lang w:val="en-US"/>
        </w:rPr>
        <w:t>mp_pow</w:t>
      </w:r>
      <w:proofErr w:type="spellEnd"/>
      <w:r w:rsidRPr="002B7B15">
        <w:rPr>
          <w:rFonts w:ascii="Cascadia Mono" w:hAnsi="Cascadia Mono" w:cs="Cascadia Mono"/>
          <w:color w:val="000000"/>
          <w:sz w:val="18"/>
          <w:szCs w:val="18"/>
          <w:lang w:val="en-US"/>
        </w:rPr>
        <w:t>};</w:t>
      </w:r>
    </w:p>
    <w:p w14:paraId="5EE222C8"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obliczanie długości generowanego ciągu</w:t>
      </w:r>
    </w:p>
    <w:p w14:paraId="245D2BA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arr_len</w:t>
      </w:r>
      <w:proofErr w:type="spellEnd"/>
      <w:r w:rsidRPr="002B7B15">
        <w:rPr>
          <w:rFonts w:ascii="Cascadia Mono" w:hAnsi="Cascadia Mono" w:cs="Cascadia Mono"/>
          <w:color w:val="000000"/>
          <w:sz w:val="18"/>
          <w:szCs w:val="18"/>
        </w:rPr>
        <w:t xml:space="preserve"> = </w:t>
      </w:r>
      <w:proofErr w:type="spellStart"/>
      <w:r w:rsidRPr="002B7B15">
        <w:rPr>
          <w:rFonts w:ascii="Cascadia Mono" w:hAnsi="Cascadia Mono" w:cs="Cascadia Mono"/>
          <w:color w:val="808080"/>
          <w:sz w:val="18"/>
          <w:szCs w:val="18"/>
        </w:rPr>
        <w:t>start_len</w:t>
      </w:r>
      <w:proofErr w:type="spellEnd"/>
      <w:r w:rsidRPr="002B7B15">
        <w:rPr>
          <w:rFonts w:ascii="Cascadia Mono" w:hAnsi="Cascadia Mono" w:cs="Cascadia Mono"/>
          <w:color w:val="000000"/>
          <w:sz w:val="18"/>
          <w:szCs w:val="18"/>
        </w:rPr>
        <w:t xml:space="preserve"> * </w:t>
      </w:r>
      <w:proofErr w:type="spellStart"/>
      <w:r w:rsidRPr="002B7B15">
        <w:rPr>
          <w:rFonts w:ascii="Cascadia Mono" w:hAnsi="Cascadia Mono" w:cs="Cascadia Mono"/>
          <w:color w:val="000000"/>
          <w:sz w:val="18"/>
          <w:szCs w:val="18"/>
        </w:rPr>
        <w:t>mp_pow</w:t>
      </w:r>
      <w:proofErr w:type="spellEnd"/>
      <w:r w:rsidRPr="002B7B15">
        <w:rPr>
          <w:rFonts w:ascii="Cascadia Mono" w:hAnsi="Cascadia Mono" w:cs="Cascadia Mono"/>
          <w:color w:val="000000"/>
          <w:sz w:val="18"/>
          <w:szCs w:val="18"/>
        </w:rPr>
        <w:t>;</w:t>
      </w:r>
    </w:p>
    <w:p w14:paraId="2561373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1D90B2C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xml:space="preserve">// definicja tablicy przechowującej wyniki </w:t>
      </w:r>
      <w:proofErr w:type="spellStart"/>
      <w:r w:rsidRPr="002B7B15">
        <w:rPr>
          <w:rFonts w:ascii="Cascadia Mono" w:hAnsi="Cascadia Mono" w:cs="Cascadia Mono"/>
          <w:color w:val="008000"/>
          <w:sz w:val="18"/>
          <w:szCs w:val="18"/>
        </w:rPr>
        <w:t>pojedyńczego</w:t>
      </w:r>
      <w:proofErr w:type="spellEnd"/>
      <w:r w:rsidRPr="002B7B15">
        <w:rPr>
          <w:rFonts w:ascii="Cascadia Mono" w:hAnsi="Cascadia Mono" w:cs="Cascadia Mono"/>
          <w:color w:val="008000"/>
          <w:sz w:val="18"/>
          <w:szCs w:val="18"/>
        </w:rPr>
        <w:t xml:space="preserve"> testu</w:t>
      </w:r>
    </w:p>
    <w:p w14:paraId="5327DFD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2B91AF"/>
          <w:sz w:val="18"/>
          <w:szCs w:val="18"/>
        </w:rPr>
        <w:t>vector</w:t>
      </w:r>
      <w:proofErr w:type="spellEnd"/>
      <w:r w:rsidRPr="002B7B15">
        <w:rPr>
          <w:rFonts w:ascii="Cascadia Mono" w:hAnsi="Cascadia Mono" w:cs="Cascadia Mono"/>
          <w:color w:val="000000"/>
          <w:sz w:val="18"/>
          <w:szCs w:val="18"/>
        </w:rPr>
        <w:t>&lt;</w:t>
      </w:r>
      <w:proofErr w:type="spellStart"/>
      <w:r w:rsidRPr="002B7B15">
        <w:rPr>
          <w:rFonts w:ascii="Cascadia Mono" w:hAnsi="Cascadia Mono" w:cs="Cascadia Mono"/>
          <w:color w:val="0000FF"/>
          <w:sz w:val="18"/>
          <w:szCs w:val="18"/>
        </w:rPr>
        <w:t>double</w:t>
      </w:r>
      <w:proofErr w:type="spellEnd"/>
      <w:r w:rsidRPr="002B7B15">
        <w:rPr>
          <w:rFonts w:ascii="Cascadia Mono" w:hAnsi="Cascadia Mono" w:cs="Cascadia Mono"/>
          <w:color w:val="000000"/>
          <w:sz w:val="18"/>
          <w:szCs w:val="18"/>
        </w:rPr>
        <w:t xml:space="preserve">&gt; </w:t>
      </w:r>
      <w:proofErr w:type="spellStart"/>
      <w:r w:rsidRPr="002B7B15">
        <w:rPr>
          <w:rFonts w:ascii="Cascadia Mono" w:hAnsi="Cascadia Mono" w:cs="Cascadia Mono"/>
          <w:color w:val="000000"/>
          <w:sz w:val="18"/>
          <w:szCs w:val="18"/>
        </w:rPr>
        <w:t>zebrane_dane</w:t>
      </w:r>
      <w:proofErr w:type="spellEnd"/>
      <w:r w:rsidRPr="002B7B15">
        <w:rPr>
          <w:rFonts w:ascii="Cascadia Mono" w:hAnsi="Cascadia Mono" w:cs="Cascadia Mono"/>
          <w:color w:val="000000"/>
          <w:sz w:val="18"/>
          <w:szCs w:val="18"/>
        </w:rPr>
        <w:t>;</w:t>
      </w:r>
    </w:p>
    <w:p w14:paraId="3BC37A53"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55388A9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ilości danych do wyników</w:t>
      </w:r>
    </w:p>
    <w:p w14:paraId="752A4EF2"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lang w:val="en-US"/>
        </w:rPr>
        <w:t>zebrane_dane.push_back</w:t>
      </w:r>
      <w:proofErr w:type="spellEnd"/>
      <w:r w:rsidRPr="002B7B15">
        <w:rPr>
          <w:rFonts w:ascii="Cascadia Mono" w:hAnsi="Cascadia Mono" w:cs="Cascadia Mono"/>
          <w:color w:val="000000"/>
          <w:sz w:val="18"/>
          <w:szCs w:val="18"/>
          <w:lang w:val="en-US"/>
        </w:rPr>
        <w:t>(</w:t>
      </w:r>
      <w:proofErr w:type="spellStart"/>
      <w:r w:rsidRPr="002B7B15">
        <w:rPr>
          <w:rFonts w:ascii="Cascadia Mono" w:hAnsi="Cascadia Mono" w:cs="Cascadia Mono"/>
          <w:color w:val="000000"/>
          <w:sz w:val="18"/>
          <w:szCs w:val="18"/>
          <w:lang w:val="en-US"/>
        </w:rPr>
        <w:t>arr_len</w:t>
      </w:r>
      <w:proofErr w:type="spellEnd"/>
      <w:r w:rsidRPr="002B7B15">
        <w:rPr>
          <w:rFonts w:ascii="Cascadia Mono" w:hAnsi="Cascadia Mono" w:cs="Cascadia Mono"/>
          <w:color w:val="000000"/>
          <w:sz w:val="18"/>
          <w:szCs w:val="18"/>
          <w:lang w:val="en-US"/>
        </w:rPr>
        <w:t>);</w:t>
      </w:r>
    </w:p>
    <w:p w14:paraId="732396AB"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p>
    <w:p w14:paraId="37580898"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std::</w:t>
      </w:r>
      <w:proofErr w:type="spellStart"/>
      <w:r w:rsidRPr="002B7B15">
        <w:rPr>
          <w:rFonts w:ascii="Cascadia Mono" w:hAnsi="Cascadia Mono" w:cs="Cascadia Mono"/>
          <w:color w:val="000000"/>
          <w:sz w:val="18"/>
          <w:szCs w:val="18"/>
          <w:lang w:val="en-US"/>
        </w:rPr>
        <w:t>cout</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"Test nr: "</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nr_testu</w:t>
      </w:r>
      <w:proofErr w:type="spellEnd"/>
      <w:r w:rsidRPr="002B7B15">
        <w:rPr>
          <w:rFonts w:ascii="Cascadia Mono" w:hAnsi="Cascadia Mono" w:cs="Cascadia Mono"/>
          <w:color w:val="000000"/>
          <w:sz w:val="18"/>
          <w:szCs w:val="18"/>
          <w:lang w:val="en-US"/>
        </w:rPr>
        <w:t xml:space="preserve"> + 1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"\n"</w:t>
      </w:r>
      <w:r w:rsidRPr="002B7B15">
        <w:rPr>
          <w:rFonts w:ascii="Cascadia Mono" w:hAnsi="Cascadia Mono" w:cs="Cascadia Mono"/>
          <w:color w:val="000000"/>
          <w:sz w:val="18"/>
          <w:szCs w:val="18"/>
          <w:lang w:val="en-US"/>
        </w:rPr>
        <w:t>;</w:t>
      </w:r>
    </w:p>
    <w:p w14:paraId="474E8D6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"Generowanie tablicy o rozmiarze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arr_len</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 i zakresie danych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range.first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 do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range.second</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2B938E9F"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56D33A4F"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generowanie ciągu o zadanych parametrach</w:t>
      </w:r>
    </w:p>
    <w:p w14:paraId="0070CCA8"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00FF"/>
          <w:sz w:val="18"/>
          <w:szCs w:val="18"/>
        </w:rPr>
        <w:t>auto</w:t>
      </w:r>
      <w:r w:rsidRPr="002B7B15">
        <w:rPr>
          <w:rFonts w:ascii="Cascadia Mono" w:hAnsi="Cascadia Mono" w:cs="Cascadia Mono"/>
          <w:color w:val="000000"/>
          <w:sz w:val="18"/>
          <w:szCs w:val="18"/>
        </w:rPr>
        <w:t xml:space="preserve"> data = pro::</w:t>
      </w:r>
      <w:proofErr w:type="spellStart"/>
      <w:r w:rsidRPr="002B7B15">
        <w:rPr>
          <w:rFonts w:ascii="Cascadia Mono" w:hAnsi="Cascadia Mono" w:cs="Cascadia Mono"/>
          <w:color w:val="000000"/>
          <w:sz w:val="18"/>
          <w:szCs w:val="18"/>
        </w:rPr>
        <w:t>generuj_losowy_ciag</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range.first</w:t>
      </w:r>
      <w:proofErr w:type="spellEnd"/>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range.second</w:t>
      </w:r>
      <w:proofErr w:type="spellEnd"/>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arr_len</w:t>
      </w:r>
      <w:proofErr w:type="spellEnd"/>
      <w:r w:rsidRPr="002B7B15">
        <w:rPr>
          <w:rFonts w:ascii="Cascadia Mono" w:hAnsi="Cascadia Mono" w:cs="Cascadia Mono"/>
          <w:color w:val="000000"/>
          <w:sz w:val="18"/>
          <w:szCs w:val="18"/>
        </w:rPr>
        <w:t>);</w:t>
      </w:r>
    </w:p>
    <w:p w14:paraId="0268085A"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C15047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 xml:space="preserve">"Tablica </w:t>
      </w:r>
      <w:proofErr w:type="spellStart"/>
      <w:r w:rsidRPr="002B7B15">
        <w:rPr>
          <w:rFonts w:ascii="Cascadia Mono" w:hAnsi="Cascadia Mono" w:cs="Cascadia Mono"/>
          <w:color w:val="A31515"/>
          <w:sz w:val="18"/>
          <w:szCs w:val="18"/>
        </w:rPr>
        <w:t>wejsciowa</w:t>
      </w:r>
      <w:proofErr w:type="spellEnd"/>
      <w:r w:rsidRPr="002B7B15">
        <w:rPr>
          <w:rFonts w:ascii="Cascadia Mono" w:hAnsi="Cascadia Mono" w:cs="Cascadia Mono"/>
          <w:color w:val="A31515"/>
          <w:sz w:val="18"/>
          <w:szCs w:val="18"/>
        </w:rPr>
        <w:t>: "</w:t>
      </w:r>
      <w:r w:rsidRPr="002B7B15">
        <w:rPr>
          <w:rFonts w:ascii="Cascadia Mono" w:hAnsi="Cascadia Mono" w:cs="Cascadia Mono"/>
          <w:color w:val="000000"/>
          <w:sz w:val="18"/>
          <w:szCs w:val="18"/>
        </w:rPr>
        <w:t>;</w:t>
      </w:r>
    </w:p>
    <w:p w14:paraId="7D592F2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pro::</w:t>
      </w:r>
      <w:proofErr w:type="spellStart"/>
      <w:r w:rsidRPr="002B7B15">
        <w:rPr>
          <w:rFonts w:ascii="Cascadia Mono" w:hAnsi="Cascadia Mono" w:cs="Cascadia Mono"/>
          <w:color w:val="000000"/>
          <w:sz w:val="18"/>
          <w:szCs w:val="18"/>
        </w:rPr>
        <w:t>opisz_ciag</w:t>
      </w:r>
      <w:proofErr w:type="spellEnd"/>
      <w:r w:rsidRPr="002B7B15">
        <w:rPr>
          <w:rFonts w:ascii="Cascadia Mono" w:hAnsi="Cascadia Mono" w:cs="Cascadia Mono"/>
          <w:color w:val="000000"/>
          <w:sz w:val="18"/>
          <w:szCs w:val="18"/>
        </w:rPr>
        <w:t>(data);</w:t>
      </w:r>
    </w:p>
    <w:p w14:paraId="61735F5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221E251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wykonanie testu dla pierwszego algorytmu z pomiarem czasu</w:t>
      </w:r>
    </w:p>
    <w:p w14:paraId="7980AC14"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proofErr w:type="spellStart"/>
      <w:r w:rsidRPr="002B7B15">
        <w:rPr>
          <w:rFonts w:ascii="Cascadia Mono" w:hAnsi="Cascadia Mono" w:cs="Cascadia Mono"/>
          <w:color w:val="000000"/>
          <w:sz w:val="18"/>
          <w:szCs w:val="18"/>
          <w:lang w:val="en-US"/>
        </w:rPr>
        <w:t>cout</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"Start A:\n"</w:t>
      </w:r>
      <w:r w:rsidRPr="002B7B15">
        <w:rPr>
          <w:rFonts w:ascii="Cascadia Mono" w:hAnsi="Cascadia Mono" w:cs="Cascadia Mono"/>
          <w:color w:val="000000"/>
          <w:sz w:val="18"/>
          <w:szCs w:val="18"/>
          <w:lang w:val="en-US"/>
        </w:rPr>
        <w:t>;</w:t>
      </w:r>
    </w:p>
    <w:p w14:paraId="5856703A"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start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proofErr w:type="spellStart"/>
      <w:r w:rsidRPr="002B7B15">
        <w:rPr>
          <w:rFonts w:ascii="Cascadia Mono" w:hAnsi="Cascadia Mono" w:cs="Cascadia Mono"/>
          <w:color w:val="2B91AF"/>
          <w:sz w:val="18"/>
          <w:szCs w:val="18"/>
          <w:lang w:val="en-US"/>
        </w:rPr>
        <w:t>high_resolution_clock</w:t>
      </w:r>
      <w:proofErr w:type="spellEnd"/>
      <w:r w:rsidRPr="002B7B15">
        <w:rPr>
          <w:rFonts w:ascii="Cascadia Mono" w:hAnsi="Cascadia Mono" w:cs="Cascadia Mono"/>
          <w:color w:val="000000"/>
          <w:sz w:val="18"/>
          <w:szCs w:val="18"/>
          <w:lang w:val="en-US"/>
        </w:rPr>
        <w:t>::now();</w:t>
      </w:r>
    </w:p>
    <w:p w14:paraId="071C4FBE"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wynik_obliczen</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gnome_sort</w:t>
      </w:r>
      <w:proofErr w:type="spellEnd"/>
      <w:r w:rsidRPr="002B7B15">
        <w:rPr>
          <w:rFonts w:ascii="Cascadia Mono" w:hAnsi="Cascadia Mono" w:cs="Cascadia Mono"/>
          <w:color w:val="000000"/>
          <w:sz w:val="18"/>
          <w:szCs w:val="18"/>
          <w:lang w:val="en-US"/>
        </w:rPr>
        <w:t>(data);</w:t>
      </w:r>
    </w:p>
    <w:p w14:paraId="642BEA5D"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stop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proofErr w:type="spellStart"/>
      <w:r w:rsidRPr="002B7B15">
        <w:rPr>
          <w:rFonts w:ascii="Cascadia Mono" w:hAnsi="Cascadia Mono" w:cs="Cascadia Mono"/>
          <w:color w:val="2B91AF"/>
          <w:sz w:val="18"/>
          <w:szCs w:val="18"/>
          <w:lang w:val="en-US"/>
        </w:rPr>
        <w:t>high_resolution_clock</w:t>
      </w:r>
      <w:proofErr w:type="spellEnd"/>
      <w:r w:rsidRPr="002B7B15">
        <w:rPr>
          <w:rFonts w:ascii="Cascadia Mono" w:hAnsi="Cascadia Mono" w:cs="Cascadia Mono"/>
          <w:color w:val="000000"/>
          <w:sz w:val="18"/>
          <w:szCs w:val="18"/>
          <w:lang w:val="en-US"/>
        </w:rPr>
        <w:t>::now();</w:t>
      </w:r>
    </w:p>
    <w:p w14:paraId="03CAD06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sprawdzenie poprawności wyników</w:t>
      </w:r>
    </w:p>
    <w:p w14:paraId="16AA8286"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test_sort</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wynik_obliczen</w:t>
      </w:r>
      <w:proofErr w:type="spellEnd"/>
      <w:r w:rsidRPr="002B7B15">
        <w:rPr>
          <w:rFonts w:ascii="Cascadia Mono" w:hAnsi="Cascadia Mono" w:cs="Cascadia Mono"/>
          <w:color w:val="000000"/>
          <w:sz w:val="18"/>
          <w:szCs w:val="18"/>
        </w:rPr>
        <w:t>);</w:t>
      </w:r>
    </w:p>
    <w:p w14:paraId="265E0681"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002C42B5"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obliczenie czasu trwania algorytmu</w:t>
      </w:r>
    </w:p>
    <w:p w14:paraId="3D07C3F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timediff</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stop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start;</w:t>
      </w:r>
    </w:p>
    <w:p w14:paraId="6DF4B224"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5F63032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czasu do wyników</w:t>
      </w:r>
    </w:p>
    <w:p w14:paraId="747C63DA"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zebrane_dane.push_back</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timediff.count</w:t>
      </w:r>
      <w:proofErr w:type="spellEnd"/>
      <w:r w:rsidRPr="002B7B15">
        <w:rPr>
          <w:rFonts w:ascii="Cascadia Mono" w:hAnsi="Cascadia Mono" w:cs="Cascadia Mono"/>
          <w:color w:val="000000"/>
          <w:sz w:val="18"/>
          <w:szCs w:val="18"/>
        </w:rPr>
        <w:t>());</w:t>
      </w:r>
    </w:p>
    <w:p w14:paraId="630F91F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"Czas wykonania algorytmu A: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timediff.count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6760710C"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w:t>
      </w:r>
      <w:proofErr w:type="spellStart"/>
      <w:r w:rsidRPr="002B7B15">
        <w:rPr>
          <w:rFonts w:ascii="Cascadia Mono" w:hAnsi="Cascadia Mono" w:cs="Cascadia Mono"/>
          <w:color w:val="A31515"/>
          <w:sz w:val="18"/>
          <w:szCs w:val="18"/>
        </w:rPr>
        <w:t>Ilosc</w:t>
      </w:r>
      <w:proofErr w:type="spellEnd"/>
      <w:r w:rsidRPr="002B7B15">
        <w:rPr>
          <w:rFonts w:ascii="Cascadia Mono" w:hAnsi="Cascadia Mono" w:cs="Cascadia Mono"/>
          <w:color w:val="A31515"/>
          <w:sz w:val="18"/>
          <w:szCs w:val="18"/>
        </w:rPr>
        <w:t xml:space="preserve"> </w:t>
      </w:r>
      <w:proofErr w:type="spellStart"/>
      <w:r w:rsidRPr="002B7B15">
        <w:rPr>
          <w:rFonts w:ascii="Cascadia Mono" w:hAnsi="Cascadia Mono" w:cs="Cascadia Mono"/>
          <w:color w:val="A31515"/>
          <w:sz w:val="18"/>
          <w:szCs w:val="18"/>
        </w:rPr>
        <w:t>wynikow</w:t>
      </w:r>
      <w:proofErr w:type="spellEnd"/>
      <w:r w:rsidRPr="002B7B15">
        <w:rPr>
          <w:rFonts w:ascii="Cascadia Mono" w:hAnsi="Cascadia Mono" w:cs="Cascadia Mono"/>
          <w:color w:val="A31515"/>
          <w:sz w:val="18"/>
          <w:szCs w:val="18"/>
        </w:rPr>
        <w:t>: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wynik_obliczen.size</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79DDC6E7"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4C247B3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wykonanie testu dla drugiego algorytmu z pomiarem czasu</w:t>
      </w:r>
    </w:p>
    <w:p w14:paraId="2E96B03D"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2B7B15">
        <w:rPr>
          <w:rFonts w:ascii="Cascadia Mono" w:hAnsi="Cascadia Mono" w:cs="Cascadia Mono"/>
          <w:color w:val="000000"/>
          <w:sz w:val="18"/>
          <w:szCs w:val="18"/>
          <w:lang w:val="en-US"/>
        </w:rPr>
        <w:t>std::</w:t>
      </w:r>
      <w:proofErr w:type="spellStart"/>
      <w:r w:rsidRPr="002B7B15">
        <w:rPr>
          <w:rFonts w:ascii="Cascadia Mono" w:hAnsi="Cascadia Mono" w:cs="Cascadia Mono"/>
          <w:color w:val="000000"/>
          <w:sz w:val="18"/>
          <w:szCs w:val="18"/>
          <w:lang w:val="en-US"/>
        </w:rPr>
        <w:t>cout</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&lt;&lt;</w:t>
      </w: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A31515"/>
          <w:sz w:val="18"/>
          <w:szCs w:val="18"/>
          <w:lang w:val="en-US"/>
        </w:rPr>
        <w:t>"Start B:\n"</w:t>
      </w:r>
      <w:r w:rsidRPr="002B7B15">
        <w:rPr>
          <w:rFonts w:ascii="Cascadia Mono" w:hAnsi="Cascadia Mono" w:cs="Cascadia Mono"/>
          <w:color w:val="000000"/>
          <w:sz w:val="18"/>
          <w:szCs w:val="18"/>
          <w:lang w:val="en-US"/>
        </w:rPr>
        <w:t>;</w:t>
      </w:r>
    </w:p>
    <w:p w14:paraId="65F3D8CB"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start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proofErr w:type="spellStart"/>
      <w:r w:rsidRPr="002B7B15">
        <w:rPr>
          <w:rFonts w:ascii="Cascadia Mono" w:hAnsi="Cascadia Mono" w:cs="Cascadia Mono"/>
          <w:color w:val="2B91AF"/>
          <w:sz w:val="18"/>
          <w:szCs w:val="18"/>
          <w:lang w:val="en-US"/>
        </w:rPr>
        <w:t>high_resolution_clock</w:t>
      </w:r>
      <w:proofErr w:type="spellEnd"/>
      <w:r w:rsidRPr="002B7B15">
        <w:rPr>
          <w:rFonts w:ascii="Cascadia Mono" w:hAnsi="Cascadia Mono" w:cs="Cascadia Mono"/>
          <w:color w:val="000000"/>
          <w:sz w:val="18"/>
          <w:szCs w:val="18"/>
          <w:lang w:val="en-US"/>
        </w:rPr>
        <w:t>::now();</w:t>
      </w:r>
    </w:p>
    <w:p w14:paraId="56D0CC45"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wynik_obliczen</w:t>
      </w:r>
      <w:proofErr w:type="spellEnd"/>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w:t>
      </w:r>
      <w:proofErr w:type="spellStart"/>
      <w:r w:rsidRPr="002B7B15">
        <w:rPr>
          <w:rFonts w:ascii="Cascadia Mono" w:hAnsi="Cascadia Mono" w:cs="Cascadia Mono"/>
          <w:color w:val="000000"/>
          <w:sz w:val="18"/>
          <w:szCs w:val="18"/>
          <w:lang w:val="en-US"/>
        </w:rPr>
        <w:t>bucket_sort</w:t>
      </w:r>
      <w:proofErr w:type="spellEnd"/>
      <w:r w:rsidRPr="002B7B15">
        <w:rPr>
          <w:rFonts w:ascii="Cascadia Mono" w:hAnsi="Cascadia Mono" w:cs="Cascadia Mono"/>
          <w:color w:val="000000"/>
          <w:sz w:val="18"/>
          <w:szCs w:val="18"/>
          <w:lang w:val="en-US"/>
        </w:rPr>
        <w:t>(data, range);</w:t>
      </w:r>
    </w:p>
    <w:p w14:paraId="23395BD1" w14:textId="77777777" w:rsidR="002B7B15" w:rsidRPr="002B7B15"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lang w:val="en-US"/>
        </w:rPr>
        <w:t xml:space="preserve">        stop </w:t>
      </w:r>
      <w:r w:rsidRPr="002B7B15">
        <w:rPr>
          <w:rFonts w:ascii="Cascadia Mono" w:hAnsi="Cascadia Mono" w:cs="Cascadia Mono"/>
          <w:color w:val="008080"/>
          <w:sz w:val="18"/>
          <w:szCs w:val="18"/>
          <w:lang w:val="en-US"/>
        </w:rPr>
        <w:t>=</w:t>
      </w:r>
      <w:r w:rsidRPr="002B7B15">
        <w:rPr>
          <w:rFonts w:ascii="Cascadia Mono" w:hAnsi="Cascadia Mono" w:cs="Cascadia Mono"/>
          <w:color w:val="000000"/>
          <w:sz w:val="18"/>
          <w:szCs w:val="18"/>
          <w:lang w:val="en-US"/>
        </w:rPr>
        <w:t xml:space="preserve"> std::chrono::</w:t>
      </w:r>
      <w:proofErr w:type="spellStart"/>
      <w:r w:rsidRPr="002B7B15">
        <w:rPr>
          <w:rFonts w:ascii="Cascadia Mono" w:hAnsi="Cascadia Mono" w:cs="Cascadia Mono"/>
          <w:color w:val="2B91AF"/>
          <w:sz w:val="18"/>
          <w:szCs w:val="18"/>
          <w:lang w:val="en-US"/>
        </w:rPr>
        <w:t>high_resolution_clock</w:t>
      </w:r>
      <w:proofErr w:type="spellEnd"/>
      <w:r w:rsidRPr="002B7B15">
        <w:rPr>
          <w:rFonts w:ascii="Cascadia Mono" w:hAnsi="Cascadia Mono" w:cs="Cascadia Mono"/>
          <w:color w:val="000000"/>
          <w:sz w:val="18"/>
          <w:szCs w:val="18"/>
          <w:lang w:val="en-US"/>
        </w:rPr>
        <w:t>::now();</w:t>
      </w:r>
    </w:p>
    <w:p w14:paraId="6A843837"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lang w:val="en-US"/>
        </w:rPr>
        <w:t xml:space="preserve">        </w:t>
      </w:r>
      <w:r w:rsidRPr="002B7B15">
        <w:rPr>
          <w:rFonts w:ascii="Cascadia Mono" w:hAnsi="Cascadia Mono" w:cs="Cascadia Mono"/>
          <w:color w:val="008000"/>
          <w:sz w:val="18"/>
          <w:szCs w:val="18"/>
        </w:rPr>
        <w:t>// sprawdzenie poprawności wyników</w:t>
      </w:r>
    </w:p>
    <w:p w14:paraId="6D6D8745"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test_sort</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wynik_obliczen</w:t>
      </w:r>
      <w:proofErr w:type="spellEnd"/>
      <w:r w:rsidRPr="002B7B15">
        <w:rPr>
          <w:rFonts w:ascii="Cascadia Mono" w:hAnsi="Cascadia Mono" w:cs="Cascadia Mono"/>
          <w:color w:val="000000"/>
          <w:sz w:val="18"/>
          <w:szCs w:val="18"/>
        </w:rPr>
        <w:t>);</w:t>
      </w:r>
    </w:p>
    <w:p w14:paraId="1DEB547C"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814DA9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obliczenie czasu trwania algorytmu</w:t>
      </w:r>
    </w:p>
    <w:p w14:paraId="03136A0B"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timediff</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stop </w:t>
      </w:r>
      <w:r w:rsidRPr="002B7B15">
        <w:rPr>
          <w:rFonts w:ascii="Cascadia Mono" w:hAnsi="Cascadia Mono" w:cs="Cascadia Mono"/>
          <w:color w:val="008080"/>
          <w:sz w:val="18"/>
          <w:szCs w:val="18"/>
        </w:rPr>
        <w:t>-</w:t>
      </w:r>
      <w:r w:rsidRPr="002B7B15">
        <w:rPr>
          <w:rFonts w:ascii="Cascadia Mono" w:hAnsi="Cascadia Mono" w:cs="Cascadia Mono"/>
          <w:color w:val="000000"/>
          <w:sz w:val="18"/>
          <w:szCs w:val="18"/>
        </w:rPr>
        <w:t xml:space="preserve"> start;</w:t>
      </w:r>
    </w:p>
    <w:p w14:paraId="1AD7D388"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64DAD056"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czasu do wyników</w:t>
      </w:r>
    </w:p>
    <w:p w14:paraId="3977727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zebrane_dane.push_back</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timediff.count</w:t>
      </w:r>
      <w:proofErr w:type="spellEnd"/>
      <w:r w:rsidRPr="002B7B15">
        <w:rPr>
          <w:rFonts w:ascii="Cascadia Mono" w:hAnsi="Cascadia Mono" w:cs="Cascadia Mono"/>
          <w:color w:val="000000"/>
          <w:sz w:val="18"/>
          <w:szCs w:val="18"/>
        </w:rPr>
        <w:t>());</w:t>
      </w:r>
    </w:p>
    <w:p w14:paraId="366F4FC5"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"Czas wykonania algorytmu B: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timediff.count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6753FACD"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w:t>
      </w:r>
      <w:proofErr w:type="spellStart"/>
      <w:r w:rsidRPr="002B7B15">
        <w:rPr>
          <w:rFonts w:ascii="Cascadia Mono" w:hAnsi="Cascadia Mono" w:cs="Cascadia Mono"/>
          <w:color w:val="A31515"/>
          <w:sz w:val="18"/>
          <w:szCs w:val="18"/>
        </w:rPr>
        <w:t>Ilosc</w:t>
      </w:r>
      <w:proofErr w:type="spellEnd"/>
      <w:r w:rsidRPr="002B7B15">
        <w:rPr>
          <w:rFonts w:ascii="Cascadia Mono" w:hAnsi="Cascadia Mono" w:cs="Cascadia Mono"/>
          <w:color w:val="A31515"/>
          <w:sz w:val="18"/>
          <w:szCs w:val="18"/>
        </w:rPr>
        <w:t xml:space="preserve"> </w:t>
      </w:r>
      <w:proofErr w:type="spellStart"/>
      <w:r w:rsidRPr="002B7B15">
        <w:rPr>
          <w:rFonts w:ascii="Cascadia Mono" w:hAnsi="Cascadia Mono" w:cs="Cascadia Mono"/>
          <w:color w:val="A31515"/>
          <w:sz w:val="18"/>
          <w:szCs w:val="18"/>
        </w:rPr>
        <w:t>wynikow</w:t>
      </w:r>
      <w:proofErr w:type="spellEnd"/>
      <w:r w:rsidRPr="002B7B15">
        <w:rPr>
          <w:rFonts w:ascii="Cascadia Mono" w:hAnsi="Cascadia Mono" w:cs="Cascadia Mono"/>
          <w:color w:val="A31515"/>
          <w:sz w:val="18"/>
          <w:szCs w:val="18"/>
        </w:rPr>
        <w:t>: "</w:t>
      </w:r>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wynik_obliczen.size</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1BC97A31"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1B617CF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"&lt;</w:t>
      </w:r>
      <w:proofErr w:type="spellStart"/>
      <w:r w:rsidRPr="002B7B15">
        <w:rPr>
          <w:rFonts w:ascii="Cascadia Mono" w:hAnsi="Cascadia Mono" w:cs="Cascadia Mono"/>
          <w:color w:val="A31515"/>
          <w:sz w:val="18"/>
          <w:szCs w:val="18"/>
        </w:rPr>
        <w:t>int</w:t>
      </w:r>
      <w:proofErr w:type="spellEnd"/>
      <w:r w:rsidRPr="002B7B15">
        <w:rPr>
          <w:rFonts w:ascii="Cascadia Mono" w:hAnsi="Cascadia Mono" w:cs="Cascadia Mono"/>
          <w:color w:val="A31515"/>
          <w:sz w:val="18"/>
          <w:szCs w:val="18"/>
        </w:rPr>
        <w:t>&gt;"</w:t>
      </w:r>
      <w:r w:rsidRPr="002B7B15">
        <w:rPr>
          <w:rFonts w:ascii="Cascadia Mono" w:hAnsi="Cascadia Mono" w:cs="Cascadia Mono"/>
          <w:color w:val="000000"/>
          <w:sz w:val="18"/>
          <w:szCs w:val="18"/>
        </w:rPr>
        <w:t>;</w:t>
      </w:r>
    </w:p>
    <w:p w14:paraId="060427C4"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pro::</w:t>
      </w:r>
      <w:proofErr w:type="spellStart"/>
      <w:r w:rsidRPr="002B7B15">
        <w:rPr>
          <w:rFonts w:ascii="Cascadia Mono" w:hAnsi="Cascadia Mono" w:cs="Cascadia Mono"/>
          <w:color w:val="000000"/>
          <w:sz w:val="18"/>
          <w:szCs w:val="18"/>
        </w:rPr>
        <w:t>opisz_ciag</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wynik_obliczen</w:t>
      </w:r>
      <w:proofErr w:type="spellEnd"/>
      <w:r w:rsidRPr="002B7B15">
        <w:rPr>
          <w:rFonts w:ascii="Cascadia Mono" w:hAnsi="Cascadia Mono" w:cs="Cascadia Mono"/>
          <w:color w:val="000000"/>
          <w:sz w:val="18"/>
          <w:szCs w:val="18"/>
        </w:rPr>
        <w:t>);</w:t>
      </w:r>
    </w:p>
    <w:p w14:paraId="68762C5E"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std</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cout</w:t>
      </w:r>
      <w:proofErr w:type="spellEnd"/>
      <w:r w:rsidRPr="002B7B15">
        <w:rPr>
          <w:rFonts w:ascii="Cascadia Mono" w:hAnsi="Cascadia Mono" w:cs="Cascadia Mono"/>
          <w:color w:val="000000"/>
          <w:sz w:val="18"/>
          <w:szCs w:val="18"/>
        </w:rPr>
        <w:t xml:space="preserve"> </w:t>
      </w:r>
      <w:r w:rsidRPr="002B7B15">
        <w:rPr>
          <w:rFonts w:ascii="Cascadia Mono" w:hAnsi="Cascadia Mono" w:cs="Cascadia Mono"/>
          <w:color w:val="008080"/>
          <w:sz w:val="18"/>
          <w:szCs w:val="18"/>
        </w:rPr>
        <w:t>&lt;&lt;</w:t>
      </w:r>
      <w:r w:rsidRPr="002B7B15">
        <w:rPr>
          <w:rFonts w:ascii="Cascadia Mono" w:hAnsi="Cascadia Mono" w:cs="Cascadia Mono"/>
          <w:color w:val="000000"/>
          <w:sz w:val="18"/>
          <w:szCs w:val="18"/>
        </w:rPr>
        <w:t xml:space="preserve"> </w:t>
      </w:r>
      <w:r w:rsidRPr="002B7B15">
        <w:rPr>
          <w:rFonts w:ascii="Cascadia Mono" w:hAnsi="Cascadia Mono" w:cs="Cascadia Mono"/>
          <w:color w:val="A31515"/>
          <w:sz w:val="18"/>
          <w:szCs w:val="18"/>
        </w:rPr>
        <w:t>"\n"</w:t>
      </w:r>
      <w:r w:rsidRPr="002B7B15">
        <w:rPr>
          <w:rFonts w:ascii="Cascadia Mono" w:hAnsi="Cascadia Mono" w:cs="Cascadia Mono"/>
          <w:color w:val="000000"/>
          <w:sz w:val="18"/>
          <w:szCs w:val="18"/>
        </w:rPr>
        <w:t>;</w:t>
      </w:r>
    </w:p>
    <w:p w14:paraId="18910BC3"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0F7CE3C0"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r w:rsidRPr="002B7B15">
        <w:rPr>
          <w:rFonts w:ascii="Cascadia Mono" w:hAnsi="Cascadia Mono" w:cs="Cascadia Mono"/>
          <w:color w:val="008000"/>
          <w:sz w:val="18"/>
          <w:szCs w:val="18"/>
        </w:rPr>
        <w:t>// wpisanie wyników do zwracanej tabeli</w:t>
      </w:r>
    </w:p>
    <w:p w14:paraId="453A0129" w14:textId="77777777" w:rsidR="002B7B15" w:rsidRPr="002B7B15" w:rsidRDefault="002B7B15" w:rsidP="002B7B15">
      <w:pPr>
        <w:autoSpaceDE w:val="0"/>
        <w:autoSpaceDN w:val="0"/>
        <w:adjustRightInd w:val="0"/>
        <w:rPr>
          <w:rFonts w:ascii="Cascadia Mono" w:hAnsi="Cascadia Mono" w:cs="Cascadia Mono"/>
          <w:color w:val="000000"/>
          <w:sz w:val="18"/>
          <w:szCs w:val="18"/>
        </w:rPr>
      </w:pPr>
      <w:r w:rsidRPr="002B7B15">
        <w:rPr>
          <w:rFonts w:ascii="Cascadia Mono" w:hAnsi="Cascadia Mono" w:cs="Cascadia Mono"/>
          <w:color w:val="000000"/>
          <w:sz w:val="18"/>
          <w:szCs w:val="18"/>
        </w:rPr>
        <w:t xml:space="preserve">        </w:t>
      </w:r>
      <w:proofErr w:type="spellStart"/>
      <w:r w:rsidRPr="002B7B15">
        <w:rPr>
          <w:rFonts w:ascii="Cascadia Mono" w:hAnsi="Cascadia Mono" w:cs="Cascadia Mono"/>
          <w:color w:val="000000"/>
          <w:sz w:val="18"/>
          <w:szCs w:val="18"/>
        </w:rPr>
        <w:t>wyniki.push_back</w:t>
      </w:r>
      <w:proofErr w:type="spellEnd"/>
      <w:r w:rsidRPr="002B7B15">
        <w:rPr>
          <w:rFonts w:ascii="Cascadia Mono" w:hAnsi="Cascadia Mono" w:cs="Cascadia Mono"/>
          <w:color w:val="000000"/>
          <w:sz w:val="18"/>
          <w:szCs w:val="18"/>
        </w:rPr>
        <w:t>(</w:t>
      </w:r>
      <w:proofErr w:type="spellStart"/>
      <w:r w:rsidRPr="002B7B15">
        <w:rPr>
          <w:rFonts w:ascii="Cascadia Mono" w:hAnsi="Cascadia Mono" w:cs="Cascadia Mono"/>
          <w:color w:val="000000"/>
          <w:sz w:val="18"/>
          <w:szCs w:val="18"/>
        </w:rPr>
        <w:t>zebrane_dane</w:t>
      </w:r>
      <w:proofErr w:type="spellEnd"/>
      <w:r w:rsidRPr="002B7B15">
        <w:rPr>
          <w:rFonts w:ascii="Cascadia Mono" w:hAnsi="Cascadia Mono" w:cs="Cascadia Mono"/>
          <w:color w:val="000000"/>
          <w:sz w:val="18"/>
          <w:szCs w:val="18"/>
        </w:rPr>
        <w:t>);</w:t>
      </w:r>
    </w:p>
    <w:p w14:paraId="5D4B5583" w14:textId="77777777" w:rsidR="002B7B15" w:rsidRPr="002B7B15" w:rsidRDefault="002B7B15" w:rsidP="002B7B15">
      <w:pPr>
        <w:autoSpaceDE w:val="0"/>
        <w:autoSpaceDN w:val="0"/>
        <w:adjustRightInd w:val="0"/>
        <w:rPr>
          <w:rFonts w:ascii="Cascadia Mono" w:hAnsi="Cascadia Mono" w:cs="Cascadia Mono"/>
          <w:color w:val="000000"/>
          <w:sz w:val="18"/>
          <w:szCs w:val="18"/>
        </w:rPr>
      </w:pPr>
    </w:p>
    <w:p w14:paraId="2E1C77B4" w14:textId="77777777" w:rsidR="002B7B15" w:rsidRPr="00F11F4D" w:rsidRDefault="002B7B15" w:rsidP="002B7B15">
      <w:pPr>
        <w:autoSpaceDE w:val="0"/>
        <w:autoSpaceDN w:val="0"/>
        <w:adjustRightInd w:val="0"/>
        <w:rPr>
          <w:rFonts w:ascii="Cascadia Mono" w:hAnsi="Cascadia Mono" w:cs="Cascadia Mono"/>
          <w:color w:val="000000"/>
          <w:sz w:val="18"/>
          <w:szCs w:val="18"/>
          <w:lang w:val="en-US"/>
        </w:rPr>
      </w:pPr>
      <w:r w:rsidRPr="002B7B15">
        <w:rPr>
          <w:rFonts w:ascii="Cascadia Mono" w:hAnsi="Cascadia Mono" w:cs="Cascadia Mono"/>
          <w:color w:val="000000"/>
          <w:sz w:val="18"/>
          <w:szCs w:val="18"/>
        </w:rPr>
        <w:t xml:space="preserve">    </w:t>
      </w:r>
      <w:r w:rsidRPr="00F11F4D">
        <w:rPr>
          <w:rFonts w:ascii="Cascadia Mono" w:hAnsi="Cascadia Mono" w:cs="Cascadia Mono"/>
          <w:color w:val="000000"/>
          <w:sz w:val="18"/>
          <w:szCs w:val="18"/>
          <w:lang w:val="en-US"/>
        </w:rPr>
        <w:t>}</w:t>
      </w:r>
    </w:p>
    <w:p w14:paraId="15290A90" w14:textId="77777777" w:rsidR="002B7B15" w:rsidRPr="00F11F4D" w:rsidRDefault="002B7B15" w:rsidP="002B7B15">
      <w:pPr>
        <w:autoSpaceDE w:val="0"/>
        <w:autoSpaceDN w:val="0"/>
        <w:adjustRightInd w:val="0"/>
        <w:rPr>
          <w:rFonts w:ascii="Cascadia Mono" w:hAnsi="Cascadia Mono" w:cs="Cascadia Mono"/>
          <w:color w:val="000000"/>
          <w:sz w:val="18"/>
          <w:szCs w:val="18"/>
          <w:lang w:val="en-US"/>
        </w:rPr>
      </w:pPr>
    </w:p>
    <w:p w14:paraId="6286E571" w14:textId="77777777" w:rsidR="002B7B15" w:rsidRPr="00F11F4D" w:rsidRDefault="002B7B15" w:rsidP="002B7B15">
      <w:pPr>
        <w:autoSpaceDE w:val="0"/>
        <w:autoSpaceDN w:val="0"/>
        <w:adjustRightInd w:val="0"/>
        <w:rPr>
          <w:rFonts w:ascii="Cascadia Mono" w:hAnsi="Cascadia Mono" w:cs="Cascadia Mono"/>
          <w:color w:val="000000"/>
          <w:sz w:val="18"/>
          <w:szCs w:val="18"/>
          <w:lang w:val="en-US"/>
        </w:rPr>
      </w:pPr>
      <w:r w:rsidRPr="00F11F4D">
        <w:rPr>
          <w:rFonts w:ascii="Cascadia Mono" w:hAnsi="Cascadia Mono" w:cs="Cascadia Mono"/>
          <w:color w:val="000000"/>
          <w:sz w:val="18"/>
          <w:szCs w:val="18"/>
          <w:lang w:val="en-US"/>
        </w:rPr>
        <w:t xml:space="preserve">    </w:t>
      </w:r>
      <w:r w:rsidRPr="00F11F4D">
        <w:rPr>
          <w:rFonts w:ascii="Cascadia Mono" w:hAnsi="Cascadia Mono" w:cs="Cascadia Mono"/>
          <w:color w:val="0000FF"/>
          <w:sz w:val="18"/>
          <w:szCs w:val="18"/>
          <w:lang w:val="en-US"/>
        </w:rPr>
        <w:t>return</w:t>
      </w:r>
      <w:r w:rsidRPr="00F11F4D">
        <w:rPr>
          <w:rFonts w:ascii="Cascadia Mono" w:hAnsi="Cascadia Mono" w:cs="Cascadia Mono"/>
          <w:color w:val="000000"/>
          <w:sz w:val="18"/>
          <w:szCs w:val="18"/>
          <w:lang w:val="en-US"/>
        </w:rPr>
        <w:t xml:space="preserve"> </w:t>
      </w:r>
      <w:proofErr w:type="spellStart"/>
      <w:r w:rsidRPr="00F11F4D">
        <w:rPr>
          <w:rFonts w:ascii="Cascadia Mono" w:hAnsi="Cascadia Mono" w:cs="Cascadia Mono"/>
          <w:color w:val="000000"/>
          <w:sz w:val="18"/>
          <w:szCs w:val="18"/>
          <w:lang w:val="en-US"/>
        </w:rPr>
        <w:t>wyniki</w:t>
      </w:r>
      <w:proofErr w:type="spellEnd"/>
      <w:r w:rsidRPr="00F11F4D">
        <w:rPr>
          <w:rFonts w:ascii="Cascadia Mono" w:hAnsi="Cascadia Mono" w:cs="Cascadia Mono"/>
          <w:color w:val="000000"/>
          <w:sz w:val="18"/>
          <w:szCs w:val="18"/>
          <w:lang w:val="en-US"/>
        </w:rPr>
        <w:t>;</w:t>
      </w:r>
    </w:p>
    <w:p w14:paraId="287EC0C5" w14:textId="1A947807" w:rsidR="00FE6C7F" w:rsidRPr="00F11F4D" w:rsidRDefault="002B7B15" w:rsidP="002B7B15">
      <w:pPr>
        <w:rPr>
          <w:rFonts w:ascii="Cascadia Mono" w:hAnsi="Cascadia Mono" w:cs="Cascadia Mono"/>
          <w:color w:val="000000"/>
          <w:sz w:val="18"/>
          <w:szCs w:val="18"/>
          <w:lang w:val="en-US"/>
        </w:rPr>
      </w:pPr>
      <w:r w:rsidRPr="00F11F4D">
        <w:rPr>
          <w:rFonts w:ascii="Cascadia Mono" w:hAnsi="Cascadia Mono" w:cs="Cascadia Mono"/>
          <w:color w:val="000000"/>
          <w:sz w:val="18"/>
          <w:szCs w:val="18"/>
          <w:lang w:val="en-US"/>
        </w:rPr>
        <w:t>}</w:t>
      </w:r>
    </w:p>
    <w:p w14:paraId="052F3400"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8000"/>
          <w:sz w:val="18"/>
          <w:szCs w:val="18"/>
          <w:lang w:val="en-US"/>
        </w:rPr>
        <w:lastRenderedPageBreak/>
        <w:t xml:space="preserve">// </w:t>
      </w:r>
      <w:proofErr w:type="spellStart"/>
      <w:r w:rsidRPr="00FE6C7F">
        <w:rPr>
          <w:rFonts w:ascii="Cascadia Mono" w:hAnsi="Cascadia Mono" w:cs="Cascadia Mono"/>
          <w:color w:val="008000"/>
          <w:sz w:val="18"/>
          <w:szCs w:val="18"/>
          <w:lang w:val="en-US"/>
        </w:rPr>
        <w:t>algorytm</w:t>
      </w:r>
      <w:proofErr w:type="spellEnd"/>
      <w:r w:rsidRPr="00FE6C7F">
        <w:rPr>
          <w:rFonts w:ascii="Cascadia Mono" w:hAnsi="Cascadia Mono" w:cs="Cascadia Mono"/>
          <w:color w:val="008000"/>
          <w:sz w:val="18"/>
          <w:szCs w:val="18"/>
          <w:lang w:val="en-US"/>
        </w:rPr>
        <w:t xml:space="preserve"> </w:t>
      </w:r>
      <w:proofErr w:type="spellStart"/>
      <w:r w:rsidRPr="00FE6C7F">
        <w:rPr>
          <w:rFonts w:ascii="Cascadia Mono" w:hAnsi="Cascadia Mono" w:cs="Cascadia Mono"/>
          <w:color w:val="008000"/>
          <w:sz w:val="18"/>
          <w:szCs w:val="18"/>
          <w:lang w:val="en-US"/>
        </w:rPr>
        <w:t>sortowania</w:t>
      </w:r>
      <w:proofErr w:type="spellEnd"/>
      <w:r w:rsidRPr="00FE6C7F">
        <w:rPr>
          <w:rFonts w:ascii="Cascadia Mono" w:hAnsi="Cascadia Mono" w:cs="Cascadia Mono"/>
          <w:color w:val="008000"/>
          <w:sz w:val="18"/>
          <w:szCs w:val="18"/>
          <w:lang w:val="en-US"/>
        </w:rPr>
        <w:t xml:space="preserve"> </w:t>
      </w:r>
      <w:proofErr w:type="spellStart"/>
      <w:r w:rsidRPr="00FE6C7F">
        <w:rPr>
          <w:rFonts w:ascii="Cascadia Mono" w:hAnsi="Cascadia Mono" w:cs="Cascadia Mono"/>
          <w:color w:val="008000"/>
          <w:sz w:val="18"/>
          <w:szCs w:val="18"/>
          <w:lang w:val="en-US"/>
        </w:rPr>
        <w:t>gnoma</w:t>
      </w:r>
      <w:proofErr w:type="spellEnd"/>
    </w:p>
    <w:p w14:paraId="7EEAA7A8"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proofErr w:type="spellStart"/>
      <w:r w:rsidRPr="00FE6C7F">
        <w:rPr>
          <w:rFonts w:ascii="Cascadia Mono" w:hAnsi="Cascadia Mono" w:cs="Cascadia Mono"/>
          <w:color w:val="000000"/>
          <w:sz w:val="18"/>
          <w:szCs w:val="18"/>
          <w:lang w:val="en-US"/>
        </w:rPr>
        <w:t>gnome_sort</w:t>
      </w:r>
      <w:proofErr w:type="spellEnd"/>
      <w:r w:rsidRPr="00FE6C7F">
        <w:rPr>
          <w:rFonts w:ascii="Cascadia Mono" w:hAnsi="Cascadia Mono" w:cs="Cascadia Mono"/>
          <w:color w:val="000000"/>
          <w:sz w:val="18"/>
          <w:szCs w:val="18"/>
          <w:lang w:val="en-US"/>
        </w:rPr>
        <w: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0B2ED910"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w:t>
      </w:r>
    </w:p>
    <w:p w14:paraId="1F49E633"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if</w:t>
      </w:r>
      <w:r w:rsidRPr="00FE6C7F">
        <w:rPr>
          <w:rFonts w:ascii="Cascadia Mono" w:hAnsi="Cascadia Mono" w:cs="Cascadia Mono"/>
          <w:color w:val="000000"/>
          <w:sz w:val="18"/>
          <w:szCs w:val="18"/>
          <w:lang w:val="en-US"/>
        </w:rPr>
        <w:t xml:space="preserve"> (</w:t>
      </w:r>
      <w:proofErr w:type="spellStart"/>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.size</w:t>
      </w:r>
      <w:proofErr w:type="spellEnd"/>
      <w:r w:rsidRPr="00FE6C7F">
        <w:rPr>
          <w:rFonts w:ascii="Cascadia Mono" w:hAnsi="Cascadia Mono" w:cs="Cascadia Mono"/>
          <w:color w:val="000000"/>
          <w:sz w:val="18"/>
          <w:szCs w:val="18"/>
          <w:lang w:val="en-US"/>
        </w:rPr>
        <w:t xml:space="preserve">() &lt;= 1) </w:t>
      </w:r>
      <w:r w:rsidRPr="00FE6C7F">
        <w:rPr>
          <w:rFonts w:ascii="Cascadia Mono" w:hAnsi="Cascadia Mono" w:cs="Cascadia Mono"/>
          <w:color w:val="0000FF"/>
          <w:sz w:val="18"/>
          <w:szCs w:val="18"/>
          <w:lang w:val="en-US"/>
        </w:rPr>
        <w:t>return</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7110EC85"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p>
    <w:p w14:paraId="314E9AC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iterator przechowujący aktualną pozycję w tablicy</w:t>
      </w:r>
    </w:p>
    <w:p w14:paraId="2F94DD3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2B91AF"/>
          <w:sz w:val="18"/>
          <w:szCs w:val="18"/>
        </w:rPr>
        <w:t>size_t</w:t>
      </w:r>
      <w:proofErr w:type="spellEnd"/>
      <w:r w:rsidRPr="00FE6C7F">
        <w:rPr>
          <w:rFonts w:ascii="Cascadia Mono" w:hAnsi="Cascadia Mono" w:cs="Cascadia Mono"/>
          <w:color w:val="000000"/>
          <w:sz w:val="18"/>
          <w:szCs w:val="18"/>
        </w:rPr>
        <w:t xml:space="preserve"> i = 1;</w:t>
      </w:r>
    </w:p>
    <w:p w14:paraId="7CF7A32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iterator przechowujący następną nieposortowaną pozycję</w:t>
      </w:r>
    </w:p>
    <w:p w14:paraId="433A178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2B91AF"/>
          <w:sz w:val="18"/>
          <w:szCs w:val="18"/>
        </w:rPr>
        <w:t>size_t</w:t>
      </w:r>
      <w:proofErr w:type="spellEnd"/>
      <w:r w:rsidRPr="00FE6C7F">
        <w:rPr>
          <w:rFonts w:ascii="Cascadia Mono" w:hAnsi="Cascadia Mono" w:cs="Cascadia Mono"/>
          <w:color w:val="000000"/>
          <w:sz w:val="18"/>
          <w:szCs w:val="18"/>
        </w:rPr>
        <w:t xml:space="preserve"> j = 2;</w:t>
      </w:r>
    </w:p>
    <w:p w14:paraId="26A4AD12"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1690530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dopóki iterator "i" ma mniejszą wartość niż jest liczb w tablicy</w:t>
      </w:r>
    </w:p>
    <w:p w14:paraId="39CDCB98"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while</w:t>
      </w:r>
      <w:proofErr w:type="spellEnd"/>
      <w:r w:rsidRPr="00FE6C7F">
        <w:rPr>
          <w:rFonts w:ascii="Cascadia Mono" w:hAnsi="Cascadia Mono" w:cs="Cascadia Mono"/>
          <w:color w:val="000000"/>
          <w:sz w:val="18"/>
          <w:szCs w:val="18"/>
        </w:rPr>
        <w:t xml:space="preserve"> (i &lt; </w:t>
      </w:r>
      <w:proofErr w:type="spellStart"/>
      <w:r w:rsidRPr="00FE6C7F">
        <w:rPr>
          <w:rFonts w:ascii="Cascadia Mono" w:hAnsi="Cascadia Mono" w:cs="Cascadia Mono"/>
          <w:color w:val="808080"/>
          <w:sz w:val="18"/>
          <w:szCs w:val="18"/>
        </w:rPr>
        <w:t>array</w:t>
      </w:r>
      <w:r w:rsidRPr="00FE6C7F">
        <w:rPr>
          <w:rFonts w:ascii="Cascadia Mono" w:hAnsi="Cascadia Mono" w:cs="Cascadia Mono"/>
          <w:color w:val="000000"/>
          <w:sz w:val="18"/>
          <w:szCs w:val="18"/>
        </w:rPr>
        <w:t>.size</w:t>
      </w:r>
      <w:proofErr w:type="spellEnd"/>
      <w:r w:rsidRPr="00FE6C7F">
        <w:rPr>
          <w:rFonts w:ascii="Cascadia Mono" w:hAnsi="Cascadia Mono" w:cs="Cascadia Mono"/>
          <w:color w:val="000000"/>
          <w:sz w:val="18"/>
          <w:szCs w:val="18"/>
        </w:rPr>
        <w:t>())</w:t>
      </w:r>
    </w:p>
    <w:p w14:paraId="27086BD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091D3CD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jeżeli i jest równe 0 lub</w:t>
      </w:r>
    </w:p>
    <w:p w14:paraId="41B2FC7C"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xml:space="preserve">// liczba na lewo od liczby wskazywanej przez iterator jest </w:t>
      </w:r>
      <w:proofErr w:type="spellStart"/>
      <w:r w:rsidRPr="00FE6C7F">
        <w:rPr>
          <w:rFonts w:ascii="Cascadia Mono" w:hAnsi="Cascadia Mono" w:cs="Cascadia Mono"/>
          <w:color w:val="008000"/>
          <w:sz w:val="18"/>
          <w:szCs w:val="18"/>
        </w:rPr>
        <w:t>niewiększa</w:t>
      </w:r>
      <w:proofErr w:type="spellEnd"/>
      <w:r w:rsidRPr="00FE6C7F">
        <w:rPr>
          <w:rFonts w:ascii="Cascadia Mono" w:hAnsi="Cascadia Mono" w:cs="Cascadia Mono"/>
          <w:color w:val="008000"/>
          <w:sz w:val="18"/>
          <w:szCs w:val="18"/>
        </w:rPr>
        <w:t xml:space="preserve"> niż liczba, którą wskazuje ten iterator</w:t>
      </w:r>
    </w:p>
    <w:p w14:paraId="0A8D03BB"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if</w:t>
      </w:r>
      <w:r w:rsidRPr="00FE6C7F">
        <w:rPr>
          <w:rFonts w:ascii="Cascadia Mono" w:hAnsi="Cascadia Mono" w:cs="Cascadia Mono"/>
          <w:color w:val="000000"/>
          <w:sz w:val="18"/>
          <w:szCs w:val="18"/>
          <w:lang w:val="en-US"/>
        </w:rPr>
        <w:t xml:space="preserve"> (</w:t>
      </w:r>
      <w:proofErr w:type="spellStart"/>
      <w:r w:rsidRPr="00FE6C7F">
        <w:rPr>
          <w:rFonts w:ascii="Cascadia Mono" w:hAnsi="Cascadia Mono" w:cs="Cascadia Mono"/>
          <w:color w:val="000000"/>
          <w:sz w:val="18"/>
          <w:szCs w:val="18"/>
          <w:lang w:val="en-US"/>
        </w:rPr>
        <w:t>i</w:t>
      </w:r>
      <w:proofErr w:type="spellEnd"/>
      <w:r w:rsidRPr="00FE6C7F">
        <w:rPr>
          <w:rFonts w:ascii="Cascadia Mono" w:hAnsi="Cascadia Mono" w:cs="Cascadia Mono"/>
          <w:color w:val="000000"/>
          <w:sz w:val="18"/>
          <w:szCs w:val="18"/>
          <w:lang w:val="en-US"/>
        </w:rPr>
        <w:t xml:space="preserve"> == 0 ||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proofErr w:type="spellStart"/>
      <w:r w:rsidRPr="00FE6C7F">
        <w:rPr>
          <w:rFonts w:ascii="Cascadia Mono" w:hAnsi="Cascadia Mono" w:cs="Cascadia Mono"/>
          <w:color w:val="000000"/>
          <w:sz w:val="18"/>
          <w:szCs w:val="18"/>
          <w:lang w:val="en-US"/>
        </w:rPr>
        <w:t>i</w:t>
      </w:r>
      <w:proofErr w:type="spellEnd"/>
      <w:r w:rsidRPr="00FE6C7F">
        <w:rPr>
          <w:rFonts w:ascii="Cascadia Mono" w:hAnsi="Cascadia Mono" w:cs="Cascadia Mono"/>
          <w:color w:val="000000"/>
          <w:sz w:val="18"/>
          <w:szCs w:val="18"/>
          <w:lang w:val="en-US"/>
        </w:rPr>
        <w:t xml:space="preserve"> - 1</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 xml:space="preserve"> &lt;=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proofErr w:type="spellStart"/>
      <w:r w:rsidRPr="00FE6C7F">
        <w:rPr>
          <w:rFonts w:ascii="Cascadia Mono" w:hAnsi="Cascadia Mono" w:cs="Cascadia Mono"/>
          <w:color w:val="000000"/>
          <w:sz w:val="18"/>
          <w:szCs w:val="18"/>
          <w:lang w:val="en-US"/>
        </w:rPr>
        <w:t>i</w:t>
      </w:r>
      <w:proofErr w:type="spellEnd"/>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w:t>
      </w:r>
    </w:p>
    <w:p w14:paraId="5ED4D8E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00"/>
          <w:sz w:val="18"/>
          <w:szCs w:val="18"/>
        </w:rPr>
        <w:t>{</w:t>
      </w:r>
    </w:p>
    <w:p w14:paraId="2690EF3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przypisz do iteratora "i" element następnej</w:t>
      </w:r>
    </w:p>
    <w:p w14:paraId="213571F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i = j;</w:t>
      </w:r>
    </w:p>
    <w:p w14:paraId="1A61BC9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zwiększ wartość następnej pozycji do sprawdzenia</w:t>
      </w:r>
    </w:p>
    <w:p w14:paraId="328BC41E"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j++;</w:t>
      </w:r>
    </w:p>
    <w:p w14:paraId="36EF8AA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1EA683F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jeżeli liczba na lewo od sprawdzanej jest od niej mniejsza</w:t>
      </w:r>
    </w:p>
    <w:p w14:paraId="7521015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else</w:t>
      </w:r>
      <w:proofErr w:type="spellEnd"/>
    </w:p>
    <w:p w14:paraId="0E3CDD9E"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500EB1A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zamień te dwie liczby miejscami</w:t>
      </w:r>
    </w:p>
    <w:p w14:paraId="5EC2BA98"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00"/>
          <w:sz w:val="18"/>
          <w:szCs w:val="18"/>
          <w:lang w:val="en-US"/>
        </w:rPr>
        <w:t>std::swap(</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proofErr w:type="spellStart"/>
      <w:r w:rsidRPr="00FE6C7F">
        <w:rPr>
          <w:rFonts w:ascii="Cascadia Mono" w:hAnsi="Cascadia Mono" w:cs="Cascadia Mono"/>
          <w:color w:val="000000"/>
          <w:sz w:val="18"/>
          <w:szCs w:val="18"/>
          <w:lang w:val="en-US"/>
        </w:rPr>
        <w:t>i</w:t>
      </w:r>
      <w:proofErr w:type="spellEnd"/>
      <w:r w:rsidRPr="00FE6C7F">
        <w:rPr>
          <w:rFonts w:ascii="Cascadia Mono" w:hAnsi="Cascadia Mono" w:cs="Cascadia Mono"/>
          <w:color w:val="000000"/>
          <w:sz w:val="18"/>
          <w:szCs w:val="18"/>
          <w:lang w:val="en-US"/>
        </w:rPr>
        <w:t xml:space="preserve"> - 1</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proofErr w:type="spellStart"/>
      <w:r w:rsidRPr="00FE6C7F">
        <w:rPr>
          <w:rFonts w:ascii="Cascadia Mono" w:hAnsi="Cascadia Mono" w:cs="Cascadia Mono"/>
          <w:color w:val="000000"/>
          <w:sz w:val="18"/>
          <w:szCs w:val="18"/>
          <w:lang w:val="en-US"/>
        </w:rPr>
        <w:t>i</w:t>
      </w:r>
      <w:proofErr w:type="spellEnd"/>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w:t>
      </w:r>
    </w:p>
    <w:p w14:paraId="6F7D526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zmniejsz wartość iteratora</w:t>
      </w:r>
    </w:p>
    <w:p w14:paraId="35CE221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i--;</w:t>
      </w:r>
    </w:p>
    <w:p w14:paraId="3FFD9CF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7F7AE7A5"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2915AF3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3FEE7CDC"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3B38D52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zwróć wartość posortowanego ciągu</w:t>
      </w:r>
    </w:p>
    <w:p w14:paraId="0E55C263"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return</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4CCD56E5" w14:textId="0B0F108E" w:rsidR="00FE6C7F" w:rsidRPr="00FE6C7F" w:rsidRDefault="00FE6C7F" w:rsidP="00FE6C7F">
      <w:pPr>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w:t>
      </w:r>
      <w:r w:rsidRPr="00FE6C7F">
        <w:rPr>
          <w:rFonts w:ascii="Cascadia Mono" w:hAnsi="Cascadia Mono" w:cs="Cascadia Mono"/>
          <w:color w:val="000000"/>
          <w:sz w:val="18"/>
          <w:szCs w:val="18"/>
          <w:lang w:val="en-US"/>
        </w:rPr>
        <w:br w:type="page"/>
      </w:r>
    </w:p>
    <w:p w14:paraId="1DD9505A"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8000"/>
          <w:sz w:val="18"/>
          <w:szCs w:val="18"/>
          <w:lang w:val="en-US"/>
        </w:rPr>
        <w:lastRenderedPageBreak/>
        <w:t xml:space="preserve">// </w:t>
      </w:r>
      <w:proofErr w:type="spellStart"/>
      <w:r w:rsidRPr="00FE6C7F">
        <w:rPr>
          <w:rFonts w:ascii="Cascadia Mono" w:hAnsi="Cascadia Mono" w:cs="Cascadia Mono"/>
          <w:color w:val="008000"/>
          <w:sz w:val="18"/>
          <w:szCs w:val="18"/>
          <w:lang w:val="en-US"/>
        </w:rPr>
        <w:t>algorytm</w:t>
      </w:r>
      <w:proofErr w:type="spellEnd"/>
      <w:r w:rsidRPr="00FE6C7F">
        <w:rPr>
          <w:rFonts w:ascii="Cascadia Mono" w:hAnsi="Cascadia Mono" w:cs="Cascadia Mono"/>
          <w:color w:val="008000"/>
          <w:sz w:val="18"/>
          <w:szCs w:val="18"/>
          <w:lang w:val="en-US"/>
        </w:rPr>
        <w:t xml:space="preserve"> </w:t>
      </w:r>
      <w:proofErr w:type="spellStart"/>
      <w:r w:rsidRPr="00FE6C7F">
        <w:rPr>
          <w:rFonts w:ascii="Cascadia Mono" w:hAnsi="Cascadia Mono" w:cs="Cascadia Mono"/>
          <w:color w:val="008000"/>
          <w:sz w:val="18"/>
          <w:szCs w:val="18"/>
          <w:lang w:val="en-US"/>
        </w:rPr>
        <w:t>sortowania</w:t>
      </w:r>
      <w:proofErr w:type="spellEnd"/>
      <w:r w:rsidRPr="00FE6C7F">
        <w:rPr>
          <w:rFonts w:ascii="Cascadia Mono" w:hAnsi="Cascadia Mono" w:cs="Cascadia Mono"/>
          <w:color w:val="008000"/>
          <w:sz w:val="18"/>
          <w:szCs w:val="18"/>
          <w:lang w:val="en-US"/>
        </w:rPr>
        <w:t xml:space="preserve"> </w:t>
      </w:r>
      <w:proofErr w:type="spellStart"/>
      <w:r w:rsidRPr="00FE6C7F">
        <w:rPr>
          <w:rFonts w:ascii="Cascadia Mono" w:hAnsi="Cascadia Mono" w:cs="Cascadia Mono"/>
          <w:color w:val="008000"/>
          <w:sz w:val="18"/>
          <w:szCs w:val="18"/>
          <w:lang w:val="en-US"/>
        </w:rPr>
        <w:t>kubełkowego</w:t>
      </w:r>
      <w:proofErr w:type="spellEnd"/>
    </w:p>
    <w:p w14:paraId="34EC566D"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lang w:val="en-US"/>
        </w:rPr>
        <w: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proofErr w:type="spellStart"/>
      <w:r w:rsidRPr="00FE6C7F">
        <w:rPr>
          <w:rFonts w:ascii="Cascadia Mono" w:hAnsi="Cascadia Mono" w:cs="Cascadia Mono"/>
          <w:color w:val="000000"/>
          <w:sz w:val="18"/>
          <w:szCs w:val="18"/>
          <w:lang w:val="en-US"/>
        </w:rPr>
        <w:t>bucket_sort</w:t>
      </w:r>
      <w:proofErr w:type="spellEnd"/>
      <w:r w:rsidRPr="00FE6C7F">
        <w:rPr>
          <w:rFonts w:ascii="Cascadia Mono" w:hAnsi="Cascadia Mono" w:cs="Cascadia Mono"/>
          <w:color w:val="000000"/>
          <w:sz w:val="18"/>
          <w:szCs w:val="18"/>
          <w:lang w:val="en-US"/>
        </w:rPr>
        <w:t>(std::</w:t>
      </w:r>
      <w:r w:rsidRPr="00FE6C7F">
        <w:rPr>
          <w:rFonts w:ascii="Cascadia Mono" w:hAnsi="Cascadia Mono" w:cs="Cascadia Mono"/>
          <w:color w:val="2B91AF"/>
          <w:sz w:val="18"/>
          <w:szCs w:val="18"/>
          <w:lang w:val="en-US"/>
        </w:rPr>
        <w:t>vector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 std::</w:t>
      </w:r>
      <w:r w:rsidRPr="00FE6C7F">
        <w:rPr>
          <w:rFonts w:ascii="Cascadia Mono" w:hAnsi="Cascadia Mono" w:cs="Cascadia Mono"/>
          <w:color w:val="2B91AF"/>
          <w:sz w:val="18"/>
          <w:szCs w:val="18"/>
          <w:lang w:val="en-US"/>
        </w:rPr>
        <w:t>pair</w:t>
      </w:r>
      <w:r w:rsidRPr="00FE6C7F">
        <w:rPr>
          <w:rFonts w:ascii="Cascadia Mono" w:hAnsi="Cascadia Mono" w:cs="Cascadia Mono"/>
          <w:color w:val="000000"/>
          <w:sz w:val="18"/>
          <w:szCs w:val="18"/>
          <w:lang w:val="en-US"/>
        </w:rPr>
        <w:t>&lt;</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&gt; </w:t>
      </w:r>
      <w:r w:rsidRPr="00FE6C7F">
        <w:rPr>
          <w:rFonts w:ascii="Cascadia Mono" w:hAnsi="Cascadia Mono" w:cs="Cascadia Mono"/>
          <w:color w:val="808080"/>
          <w:sz w:val="18"/>
          <w:szCs w:val="18"/>
          <w:lang w:val="en-US"/>
        </w:rPr>
        <w:t>range</w:t>
      </w:r>
      <w:r w:rsidRPr="00FE6C7F">
        <w:rPr>
          <w:rFonts w:ascii="Cascadia Mono" w:hAnsi="Cascadia Mono" w:cs="Cascadia Mono"/>
          <w:color w:val="000000"/>
          <w:sz w:val="18"/>
          <w:szCs w:val="18"/>
          <w:lang w:val="en-US"/>
        </w:rPr>
        <w:t>)</w:t>
      </w:r>
    </w:p>
    <w:p w14:paraId="69BC633F"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w:t>
      </w:r>
    </w:p>
    <w:p w14:paraId="7B3844F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xml:space="preserve">// zwrócenie ciągu jako posortowany, jeżeli jego rozmiar jest </w:t>
      </w:r>
      <w:proofErr w:type="spellStart"/>
      <w:r w:rsidRPr="00FE6C7F">
        <w:rPr>
          <w:rFonts w:ascii="Cascadia Mono" w:hAnsi="Cascadia Mono" w:cs="Cascadia Mono"/>
          <w:color w:val="008000"/>
          <w:sz w:val="18"/>
          <w:szCs w:val="18"/>
        </w:rPr>
        <w:t>niewiększy</w:t>
      </w:r>
      <w:proofErr w:type="spellEnd"/>
      <w:r w:rsidRPr="00FE6C7F">
        <w:rPr>
          <w:rFonts w:ascii="Cascadia Mono" w:hAnsi="Cascadia Mono" w:cs="Cascadia Mono"/>
          <w:color w:val="008000"/>
          <w:sz w:val="18"/>
          <w:szCs w:val="18"/>
        </w:rPr>
        <w:t xml:space="preserve"> niż 1</w:t>
      </w:r>
    </w:p>
    <w:p w14:paraId="38B9E8AF"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if</w:t>
      </w:r>
      <w:r w:rsidRPr="00FE6C7F">
        <w:rPr>
          <w:rFonts w:ascii="Cascadia Mono" w:hAnsi="Cascadia Mono" w:cs="Cascadia Mono"/>
          <w:color w:val="000000"/>
          <w:sz w:val="18"/>
          <w:szCs w:val="18"/>
          <w:lang w:val="en-US"/>
        </w:rPr>
        <w:t xml:space="preserve"> (</w:t>
      </w:r>
      <w:proofErr w:type="spellStart"/>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.size</w:t>
      </w:r>
      <w:proofErr w:type="spellEnd"/>
      <w:r w:rsidRPr="00FE6C7F">
        <w:rPr>
          <w:rFonts w:ascii="Cascadia Mono" w:hAnsi="Cascadia Mono" w:cs="Cascadia Mono"/>
          <w:color w:val="000000"/>
          <w:sz w:val="18"/>
          <w:szCs w:val="18"/>
          <w:lang w:val="en-US"/>
        </w:rPr>
        <w:t xml:space="preserve">() &lt;= 1) </w:t>
      </w:r>
      <w:r w:rsidRPr="00FE6C7F">
        <w:rPr>
          <w:rFonts w:ascii="Cascadia Mono" w:hAnsi="Cascadia Mono" w:cs="Cascadia Mono"/>
          <w:color w:val="0000FF"/>
          <w:sz w:val="18"/>
          <w:szCs w:val="18"/>
          <w:lang w:val="en-US"/>
        </w:rPr>
        <w:t>return</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4F20434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wyrzucenie błędu, jeżeli zakres danych jest niepoprawny</w:t>
      </w:r>
    </w:p>
    <w:p w14:paraId="23C22CD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if</w:t>
      </w:r>
      <w:proofErr w:type="spellEnd"/>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.second</w:t>
      </w:r>
      <w:proofErr w:type="spellEnd"/>
      <w:r w:rsidRPr="00FE6C7F">
        <w:rPr>
          <w:rFonts w:ascii="Cascadia Mono" w:hAnsi="Cascadia Mono" w:cs="Cascadia Mono"/>
          <w:color w:val="000000"/>
          <w:sz w:val="18"/>
          <w:szCs w:val="18"/>
        </w:rPr>
        <w:t xml:space="preserve"> - </w:t>
      </w:r>
      <w:proofErr w:type="spellStart"/>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.first</w:t>
      </w:r>
      <w:proofErr w:type="spellEnd"/>
      <w:r w:rsidRPr="00FE6C7F">
        <w:rPr>
          <w:rFonts w:ascii="Cascadia Mono" w:hAnsi="Cascadia Mono" w:cs="Cascadia Mono"/>
          <w:color w:val="000000"/>
          <w:sz w:val="18"/>
          <w:szCs w:val="18"/>
        </w:rPr>
        <w:t xml:space="preserve"> &lt; 0) </w:t>
      </w:r>
      <w:proofErr w:type="spellStart"/>
      <w:r w:rsidRPr="00FE6C7F">
        <w:rPr>
          <w:rFonts w:ascii="Cascadia Mono" w:hAnsi="Cascadia Mono" w:cs="Cascadia Mono"/>
          <w:color w:val="0000FF"/>
          <w:sz w:val="18"/>
          <w:szCs w:val="18"/>
        </w:rPr>
        <w:t>throw</w:t>
      </w:r>
      <w:proofErr w:type="spellEnd"/>
      <w:r w:rsidRPr="00FE6C7F">
        <w:rPr>
          <w:rFonts w:ascii="Cascadia Mono" w:hAnsi="Cascadia Mono" w:cs="Cascadia Mono"/>
          <w:color w:val="000000"/>
          <w:sz w:val="18"/>
          <w:szCs w:val="18"/>
        </w:rPr>
        <w:t xml:space="preserve"> </w:t>
      </w:r>
      <w:r w:rsidRPr="00FE6C7F">
        <w:rPr>
          <w:rFonts w:ascii="Cascadia Mono" w:hAnsi="Cascadia Mono" w:cs="Cascadia Mono"/>
          <w:color w:val="A31515"/>
          <w:sz w:val="18"/>
          <w:szCs w:val="18"/>
        </w:rPr>
        <w:t>"Podany zakres danych jest niepoprawny!\n"</w:t>
      </w:r>
      <w:r w:rsidRPr="00FE6C7F">
        <w:rPr>
          <w:rFonts w:ascii="Cascadia Mono" w:hAnsi="Cascadia Mono" w:cs="Cascadia Mono"/>
          <w:color w:val="000000"/>
          <w:sz w:val="18"/>
          <w:szCs w:val="18"/>
        </w:rPr>
        <w:t>;</w:t>
      </w:r>
    </w:p>
    <w:p w14:paraId="6B3E644E"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539AF36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obliczenie rozmiaru tablicy liczników</w:t>
      </w:r>
    </w:p>
    <w:p w14:paraId="7A77B19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int</w:t>
      </w:r>
      <w:proofErr w:type="spellEnd"/>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00"/>
          <w:sz w:val="18"/>
          <w:szCs w:val="18"/>
        </w:rPr>
        <w:t>range_size</w:t>
      </w:r>
      <w:proofErr w:type="spellEnd"/>
      <w:r w:rsidRPr="00FE6C7F">
        <w:rPr>
          <w:rFonts w:ascii="Cascadia Mono" w:hAnsi="Cascadia Mono" w:cs="Cascadia Mono"/>
          <w:color w:val="000000"/>
          <w:sz w:val="18"/>
          <w:szCs w:val="18"/>
        </w:rPr>
        <w:t xml:space="preserve"> = </w:t>
      </w:r>
      <w:proofErr w:type="spellStart"/>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.second</w:t>
      </w:r>
      <w:proofErr w:type="spellEnd"/>
      <w:r w:rsidRPr="00FE6C7F">
        <w:rPr>
          <w:rFonts w:ascii="Cascadia Mono" w:hAnsi="Cascadia Mono" w:cs="Cascadia Mono"/>
          <w:color w:val="000000"/>
          <w:sz w:val="18"/>
          <w:szCs w:val="18"/>
        </w:rPr>
        <w:t xml:space="preserve"> - </w:t>
      </w:r>
      <w:proofErr w:type="spellStart"/>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.first</w:t>
      </w:r>
      <w:proofErr w:type="spellEnd"/>
      <w:r w:rsidRPr="00FE6C7F">
        <w:rPr>
          <w:rFonts w:ascii="Cascadia Mono" w:hAnsi="Cascadia Mono" w:cs="Cascadia Mono"/>
          <w:color w:val="000000"/>
          <w:sz w:val="18"/>
          <w:szCs w:val="18"/>
        </w:rPr>
        <w:t xml:space="preserve"> + 1;</w:t>
      </w:r>
    </w:p>
    <w:p w14:paraId="5CE40601"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32C737C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definicja tablicy liczników</w:t>
      </w:r>
    </w:p>
    <w:p w14:paraId="1FB4420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00"/>
          <w:sz w:val="18"/>
          <w:szCs w:val="18"/>
        </w:rPr>
        <w:t>std</w:t>
      </w:r>
      <w:proofErr w:type="spellEnd"/>
      <w:r w:rsidRPr="00FE6C7F">
        <w:rPr>
          <w:rFonts w:ascii="Cascadia Mono" w:hAnsi="Cascadia Mono" w:cs="Cascadia Mono"/>
          <w:color w:val="000000"/>
          <w:sz w:val="18"/>
          <w:szCs w:val="18"/>
        </w:rPr>
        <w:t>::</w:t>
      </w:r>
      <w:proofErr w:type="spellStart"/>
      <w:r w:rsidRPr="00FE6C7F">
        <w:rPr>
          <w:rFonts w:ascii="Cascadia Mono" w:hAnsi="Cascadia Mono" w:cs="Cascadia Mono"/>
          <w:color w:val="2B91AF"/>
          <w:sz w:val="18"/>
          <w:szCs w:val="18"/>
        </w:rPr>
        <w:t>vector</w:t>
      </w:r>
      <w:proofErr w:type="spellEnd"/>
      <w:r w:rsidRPr="00FE6C7F">
        <w:rPr>
          <w:rFonts w:ascii="Cascadia Mono" w:hAnsi="Cascadia Mono" w:cs="Cascadia Mono"/>
          <w:color w:val="000000"/>
          <w:sz w:val="18"/>
          <w:szCs w:val="18"/>
        </w:rPr>
        <w:t>&lt;</w:t>
      </w:r>
      <w:proofErr w:type="spellStart"/>
      <w:r w:rsidRPr="00FE6C7F">
        <w:rPr>
          <w:rFonts w:ascii="Cascadia Mono" w:hAnsi="Cascadia Mono" w:cs="Cascadia Mono"/>
          <w:color w:val="0000FF"/>
          <w:sz w:val="18"/>
          <w:szCs w:val="18"/>
        </w:rPr>
        <w:t>int</w:t>
      </w:r>
      <w:proofErr w:type="spellEnd"/>
      <w:r w:rsidRPr="00FE6C7F">
        <w:rPr>
          <w:rFonts w:ascii="Cascadia Mono" w:hAnsi="Cascadia Mono" w:cs="Cascadia Mono"/>
          <w:color w:val="000000"/>
          <w:sz w:val="18"/>
          <w:szCs w:val="18"/>
        </w:rPr>
        <w:t xml:space="preserve">&gt; </w:t>
      </w:r>
      <w:proofErr w:type="spellStart"/>
      <w:r w:rsidRPr="00FE6C7F">
        <w:rPr>
          <w:rFonts w:ascii="Cascadia Mono" w:hAnsi="Cascadia Mono" w:cs="Cascadia Mono"/>
          <w:color w:val="000000"/>
          <w:sz w:val="18"/>
          <w:szCs w:val="18"/>
        </w:rPr>
        <w:t>buckets</w:t>
      </w:r>
      <w:proofErr w:type="spellEnd"/>
      <w:r w:rsidRPr="00FE6C7F">
        <w:rPr>
          <w:rFonts w:ascii="Cascadia Mono" w:hAnsi="Cascadia Mono" w:cs="Cascadia Mono"/>
          <w:color w:val="000000"/>
          <w:sz w:val="18"/>
          <w:szCs w:val="18"/>
        </w:rPr>
        <w:t>;</w:t>
      </w:r>
    </w:p>
    <w:p w14:paraId="615529B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xml:space="preserve">// </w:t>
      </w:r>
      <w:proofErr w:type="spellStart"/>
      <w:r w:rsidRPr="00FE6C7F">
        <w:rPr>
          <w:rFonts w:ascii="Cascadia Mono" w:hAnsi="Cascadia Mono" w:cs="Cascadia Mono"/>
          <w:color w:val="008000"/>
          <w:sz w:val="18"/>
          <w:szCs w:val="18"/>
        </w:rPr>
        <w:t>zanicjowanie</w:t>
      </w:r>
      <w:proofErr w:type="spellEnd"/>
      <w:r w:rsidRPr="00FE6C7F">
        <w:rPr>
          <w:rFonts w:ascii="Cascadia Mono" w:hAnsi="Cascadia Mono" w:cs="Cascadia Mono"/>
          <w:color w:val="008000"/>
          <w:sz w:val="18"/>
          <w:szCs w:val="18"/>
        </w:rPr>
        <w:t xml:space="preserve"> tablicy liczników wartościami zerowymi</w:t>
      </w:r>
    </w:p>
    <w:p w14:paraId="1B2DDC93"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00"/>
          <w:sz w:val="18"/>
          <w:szCs w:val="18"/>
        </w:rPr>
        <w:t>buckets.resize</w:t>
      </w:r>
      <w:proofErr w:type="spellEnd"/>
      <w:r w:rsidRPr="00FE6C7F">
        <w:rPr>
          <w:rFonts w:ascii="Cascadia Mono" w:hAnsi="Cascadia Mono" w:cs="Cascadia Mono"/>
          <w:color w:val="000000"/>
          <w:sz w:val="18"/>
          <w:szCs w:val="18"/>
        </w:rPr>
        <w:t>(</w:t>
      </w:r>
      <w:proofErr w:type="spellStart"/>
      <w:r w:rsidRPr="00FE6C7F">
        <w:rPr>
          <w:rFonts w:ascii="Cascadia Mono" w:hAnsi="Cascadia Mono" w:cs="Cascadia Mono"/>
          <w:color w:val="000000"/>
          <w:sz w:val="18"/>
          <w:szCs w:val="18"/>
        </w:rPr>
        <w:t>range_size</w:t>
      </w:r>
      <w:proofErr w:type="spellEnd"/>
      <w:r w:rsidRPr="00FE6C7F">
        <w:rPr>
          <w:rFonts w:ascii="Cascadia Mono" w:hAnsi="Cascadia Mono" w:cs="Cascadia Mono"/>
          <w:color w:val="000000"/>
          <w:sz w:val="18"/>
          <w:szCs w:val="18"/>
        </w:rPr>
        <w:t>);</w:t>
      </w:r>
    </w:p>
    <w:p w14:paraId="4973A262"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74295F2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dla każdego elementu w tablicy</w:t>
      </w:r>
    </w:p>
    <w:p w14:paraId="7234DF17"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lang w:val="en-US"/>
        </w:rPr>
        <w:t>for</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const</w:t>
      </w: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00FF"/>
          <w:sz w:val="18"/>
          <w:szCs w:val="18"/>
          <w:lang w:val="en-US"/>
        </w:rPr>
        <w:t>int</w:t>
      </w:r>
      <w:r w:rsidRPr="00FE6C7F">
        <w:rPr>
          <w:rFonts w:ascii="Cascadia Mono" w:hAnsi="Cascadia Mono" w:cs="Cascadia Mono"/>
          <w:color w:val="000000"/>
          <w:sz w:val="18"/>
          <w:szCs w:val="18"/>
          <w:lang w:val="en-US"/>
        </w:rPr>
        <w:t xml:space="preserve">&amp; </w:t>
      </w:r>
      <w:proofErr w:type="spellStart"/>
      <w:r w:rsidRPr="00FE6C7F">
        <w:rPr>
          <w:rFonts w:ascii="Cascadia Mono" w:hAnsi="Cascadia Mono" w:cs="Cascadia Mono"/>
          <w:color w:val="000000"/>
          <w:sz w:val="18"/>
          <w:szCs w:val="18"/>
          <w:lang w:val="en-US"/>
        </w:rPr>
        <w:t>el</w:t>
      </w:r>
      <w:proofErr w:type="spellEnd"/>
      <w:r w:rsidRPr="00FE6C7F">
        <w:rPr>
          <w:rFonts w:ascii="Cascadia Mono" w:hAnsi="Cascadia Mono" w:cs="Cascadia Mono"/>
          <w:color w:val="000000"/>
          <w:sz w:val="18"/>
          <w:szCs w:val="18"/>
          <w:lang w:val="en-US"/>
        </w:rPr>
        <w:t xml:space="preserve"> : </w:t>
      </w:r>
      <w:r w:rsidRPr="00FE6C7F">
        <w:rPr>
          <w:rFonts w:ascii="Cascadia Mono" w:hAnsi="Cascadia Mono" w:cs="Cascadia Mono"/>
          <w:color w:val="808080"/>
          <w:sz w:val="18"/>
          <w:szCs w:val="18"/>
          <w:lang w:val="en-US"/>
        </w:rPr>
        <w:t>array</w:t>
      </w:r>
      <w:r w:rsidRPr="00FE6C7F">
        <w:rPr>
          <w:rFonts w:ascii="Cascadia Mono" w:hAnsi="Cascadia Mono" w:cs="Cascadia Mono"/>
          <w:color w:val="000000"/>
          <w:sz w:val="18"/>
          <w:szCs w:val="18"/>
          <w:lang w:val="en-US"/>
        </w:rPr>
        <w:t>)</w:t>
      </w:r>
    </w:p>
    <w:p w14:paraId="715F79E7"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zwiększenie wartość licznika o indeksie tego elementu</w:t>
      </w:r>
    </w:p>
    <w:p w14:paraId="76D4793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00"/>
          <w:sz w:val="18"/>
          <w:szCs w:val="18"/>
        </w:rPr>
        <w:t>buckets</w:t>
      </w:r>
      <w:proofErr w:type="spellEnd"/>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 xml:space="preserve">el - </w:t>
      </w:r>
      <w:proofErr w:type="spellStart"/>
      <w:r w:rsidRPr="00FE6C7F">
        <w:rPr>
          <w:rFonts w:ascii="Cascadia Mono" w:hAnsi="Cascadia Mono" w:cs="Cascadia Mono"/>
          <w:color w:val="808080"/>
          <w:sz w:val="18"/>
          <w:szCs w:val="18"/>
        </w:rPr>
        <w:t>range</w:t>
      </w:r>
      <w:r w:rsidRPr="00FE6C7F">
        <w:rPr>
          <w:rFonts w:ascii="Cascadia Mono" w:hAnsi="Cascadia Mono" w:cs="Cascadia Mono"/>
          <w:color w:val="000000"/>
          <w:sz w:val="18"/>
          <w:szCs w:val="18"/>
        </w:rPr>
        <w:t>.first</w:t>
      </w:r>
      <w:proofErr w:type="spellEnd"/>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w:t>
      </w:r>
    </w:p>
    <w:p w14:paraId="503A4AC1"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6752B4FD"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definicja iteratora "i" przechodzącego przez tablice liczników</w:t>
      </w:r>
    </w:p>
    <w:p w14:paraId="6AF636CF"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int</w:t>
      </w:r>
      <w:proofErr w:type="spellEnd"/>
      <w:r w:rsidRPr="00FE6C7F">
        <w:rPr>
          <w:rFonts w:ascii="Cascadia Mono" w:hAnsi="Cascadia Mono" w:cs="Cascadia Mono"/>
          <w:color w:val="000000"/>
          <w:sz w:val="18"/>
          <w:szCs w:val="18"/>
        </w:rPr>
        <w:t xml:space="preserve"> i = 0;</w:t>
      </w:r>
    </w:p>
    <w:p w14:paraId="02A1886E"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09FBA6BA"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definicja iteratora "j" wskazującego następne nienadpisane pole w tabeli wejściowej</w:t>
      </w:r>
    </w:p>
    <w:p w14:paraId="1637DAF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int</w:t>
      </w:r>
      <w:proofErr w:type="spellEnd"/>
      <w:r w:rsidRPr="00FE6C7F">
        <w:rPr>
          <w:rFonts w:ascii="Cascadia Mono" w:hAnsi="Cascadia Mono" w:cs="Cascadia Mono"/>
          <w:color w:val="000000"/>
          <w:sz w:val="18"/>
          <w:szCs w:val="18"/>
        </w:rPr>
        <w:t xml:space="preserve"> j = 0;</w:t>
      </w:r>
    </w:p>
    <w:p w14:paraId="77D89C7F"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4BF8B67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dla każdego i w zakresie tablicy liczników</w:t>
      </w:r>
    </w:p>
    <w:p w14:paraId="1F7D2BA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while</w:t>
      </w:r>
      <w:proofErr w:type="spellEnd"/>
      <w:r w:rsidRPr="00FE6C7F">
        <w:rPr>
          <w:rFonts w:ascii="Cascadia Mono" w:hAnsi="Cascadia Mono" w:cs="Cascadia Mono"/>
          <w:color w:val="000000"/>
          <w:sz w:val="18"/>
          <w:szCs w:val="18"/>
        </w:rPr>
        <w:t xml:space="preserve"> (i &lt; </w:t>
      </w:r>
      <w:proofErr w:type="spellStart"/>
      <w:r w:rsidRPr="00FE6C7F">
        <w:rPr>
          <w:rFonts w:ascii="Cascadia Mono" w:hAnsi="Cascadia Mono" w:cs="Cascadia Mono"/>
          <w:color w:val="000000"/>
          <w:sz w:val="18"/>
          <w:szCs w:val="18"/>
        </w:rPr>
        <w:t>range_size</w:t>
      </w:r>
      <w:proofErr w:type="spellEnd"/>
      <w:r w:rsidRPr="00FE6C7F">
        <w:rPr>
          <w:rFonts w:ascii="Cascadia Mono" w:hAnsi="Cascadia Mono" w:cs="Cascadia Mono"/>
          <w:color w:val="000000"/>
          <w:sz w:val="18"/>
          <w:szCs w:val="18"/>
        </w:rPr>
        <w:t>)</w:t>
      </w:r>
    </w:p>
    <w:p w14:paraId="1FFF9A01"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2BC3DC0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dopóki licznik wskazywany przez indeks "i" jest większy od zera</w:t>
      </w:r>
    </w:p>
    <w:p w14:paraId="13DCACD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FF"/>
          <w:sz w:val="18"/>
          <w:szCs w:val="18"/>
        </w:rPr>
        <w:t>while</w:t>
      </w:r>
      <w:proofErr w:type="spellEnd"/>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00"/>
          <w:sz w:val="18"/>
          <w:szCs w:val="18"/>
        </w:rPr>
        <w:t>buckets</w:t>
      </w:r>
      <w:proofErr w:type="spellEnd"/>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i</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 xml:space="preserve"> &gt; 0)</w:t>
      </w:r>
    </w:p>
    <w:p w14:paraId="13DFAC12"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06D8DA9A"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wpisanie do tablicy wejściowej na pierwszym nienadpisanym indeksie sumy wartości iteratora "i" oraz początku zakresu danych</w:t>
      </w:r>
    </w:p>
    <w:p w14:paraId="4846F1EE" w14:textId="77777777" w:rsidR="00FE6C7F" w:rsidRPr="00FE6C7F" w:rsidRDefault="00FE6C7F" w:rsidP="00FE6C7F">
      <w:pPr>
        <w:autoSpaceDE w:val="0"/>
        <w:autoSpaceDN w:val="0"/>
        <w:adjustRightInd w:val="0"/>
        <w:rPr>
          <w:rFonts w:ascii="Cascadia Mono" w:hAnsi="Cascadia Mono" w:cs="Cascadia Mono"/>
          <w:color w:val="000000"/>
          <w:sz w:val="18"/>
          <w:szCs w:val="18"/>
          <w:lang w:val="en-US"/>
        </w:rPr>
      </w:pPr>
      <w:r w:rsidRPr="00FE6C7F">
        <w:rPr>
          <w:rFonts w:ascii="Cascadia Mono" w:hAnsi="Cascadia Mono" w:cs="Cascadia Mono"/>
          <w:color w:val="000000"/>
          <w:sz w:val="18"/>
          <w:szCs w:val="18"/>
        </w:rPr>
        <w:t xml:space="preserve">            </w:t>
      </w:r>
      <w:r w:rsidRPr="00FE6C7F">
        <w:rPr>
          <w:rFonts w:ascii="Cascadia Mono" w:hAnsi="Cascadia Mono" w:cs="Cascadia Mono"/>
          <w:color w:val="808080"/>
          <w:sz w:val="18"/>
          <w:szCs w:val="18"/>
          <w:lang w:val="en-US"/>
        </w:rPr>
        <w:t>array</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j</w:t>
      </w:r>
      <w:r w:rsidRPr="00FE6C7F">
        <w:rPr>
          <w:rFonts w:ascii="Cascadia Mono" w:hAnsi="Cascadia Mono" w:cs="Cascadia Mono"/>
          <w:color w:val="008080"/>
          <w:sz w:val="18"/>
          <w:szCs w:val="18"/>
          <w:lang w:val="en-US"/>
        </w:rPr>
        <w:t>]</w:t>
      </w:r>
      <w:r w:rsidRPr="00FE6C7F">
        <w:rPr>
          <w:rFonts w:ascii="Cascadia Mono" w:hAnsi="Cascadia Mono" w:cs="Cascadia Mono"/>
          <w:color w:val="000000"/>
          <w:sz w:val="18"/>
          <w:szCs w:val="18"/>
          <w:lang w:val="en-US"/>
        </w:rPr>
        <w:t xml:space="preserve"> = </w:t>
      </w:r>
      <w:proofErr w:type="spellStart"/>
      <w:r w:rsidRPr="00FE6C7F">
        <w:rPr>
          <w:rFonts w:ascii="Cascadia Mono" w:hAnsi="Cascadia Mono" w:cs="Cascadia Mono"/>
          <w:color w:val="000000"/>
          <w:sz w:val="18"/>
          <w:szCs w:val="18"/>
          <w:lang w:val="en-US"/>
        </w:rPr>
        <w:t>i</w:t>
      </w:r>
      <w:proofErr w:type="spellEnd"/>
      <w:r w:rsidRPr="00FE6C7F">
        <w:rPr>
          <w:rFonts w:ascii="Cascadia Mono" w:hAnsi="Cascadia Mono" w:cs="Cascadia Mono"/>
          <w:color w:val="000000"/>
          <w:sz w:val="18"/>
          <w:szCs w:val="18"/>
          <w:lang w:val="en-US"/>
        </w:rPr>
        <w:t xml:space="preserve"> + </w:t>
      </w:r>
      <w:proofErr w:type="spellStart"/>
      <w:r w:rsidRPr="00FE6C7F">
        <w:rPr>
          <w:rFonts w:ascii="Cascadia Mono" w:hAnsi="Cascadia Mono" w:cs="Cascadia Mono"/>
          <w:color w:val="808080"/>
          <w:sz w:val="18"/>
          <w:szCs w:val="18"/>
          <w:lang w:val="en-US"/>
        </w:rPr>
        <w:t>range</w:t>
      </w:r>
      <w:r w:rsidRPr="00FE6C7F">
        <w:rPr>
          <w:rFonts w:ascii="Cascadia Mono" w:hAnsi="Cascadia Mono" w:cs="Cascadia Mono"/>
          <w:color w:val="000000"/>
          <w:sz w:val="18"/>
          <w:szCs w:val="18"/>
          <w:lang w:val="en-US"/>
        </w:rPr>
        <w:t>.first</w:t>
      </w:r>
      <w:proofErr w:type="spellEnd"/>
      <w:r w:rsidRPr="00FE6C7F">
        <w:rPr>
          <w:rFonts w:ascii="Cascadia Mono" w:hAnsi="Cascadia Mono" w:cs="Cascadia Mono"/>
          <w:color w:val="000000"/>
          <w:sz w:val="18"/>
          <w:szCs w:val="18"/>
          <w:lang w:val="en-US"/>
        </w:rPr>
        <w:t>;</w:t>
      </w:r>
    </w:p>
    <w:p w14:paraId="64BC02D6"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lang w:val="en-US"/>
        </w:rPr>
        <w:t xml:space="preserve">            </w:t>
      </w:r>
      <w:r w:rsidRPr="00FE6C7F">
        <w:rPr>
          <w:rFonts w:ascii="Cascadia Mono" w:hAnsi="Cascadia Mono" w:cs="Cascadia Mono"/>
          <w:color w:val="008000"/>
          <w:sz w:val="18"/>
          <w:szCs w:val="18"/>
        </w:rPr>
        <w:t>// inkrementacja wskaźnika na nienadpisaną pozycję</w:t>
      </w:r>
    </w:p>
    <w:p w14:paraId="1BC5C19B"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++j;</w:t>
      </w:r>
    </w:p>
    <w:p w14:paraId="0CA12670"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dekrementacja licznika</w:t>
      </w:r>
    </w:p>
    <w:p w14:paraId="1D4C42F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000000"/>
          <w:sz w:val="18"/>
          <w:szCs w:val="18"/>
        </w:rPr>
        <w:t>buckets</w:t>
      </w:r>
      <w:proofErr w:type="spellEnd"/>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i</w:t>
      </w:r>
      <w:r w:rsidRPr="00FE6C7F">
        <w:rPr>
          <w:rFonts w:ascii="Cascadia Mono" w:hAnsi="Cascadia Mono" w:cs="Cascadia Mono"/>
          <w:color w:val="008080"/>
          <w:sz w:val="18"/>
          <w:szCs w:val="18"/>
        </w:rPr>
        <w:t>]</w:t>
      </w:r>
      <w:r w:rsidRPr="00FE6C7F">
        <w:rPr>
          <w:rFonts w:ascii="Cascadia Mono" w:hAnsi="Cascadia Mono" w:cs="Cascadia Mono"/>
          <w:color w:val="000000"/>
          <w:sz w:val="18"/>
          <w:szCs w:val="18"/>
        </w:rPr>
        <w:t>;</w:t>
      </w:r>
    </w:p>
    <w:p w14:paraId="11B20B59"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766A1458"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i++;</w:t>
      </w:r>
    </w:p>
    <w:p w14:paraId="5E9B6AF4"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p>
    <w:p w14:paraId="0B62FD91" w14:textId="77777777" w:rsidR="00FE6C7F" w:rsidRPr="00FE6C7F" w:rsidRDefault="00FE6C7F" w:rsidP="00FE6C7F">
      <w:pPr>
        <w:autoSpaceDE w:val="0"/>
        <w:autoSpaceDN w:val="0"/>
        <w:adjustRightInd w:val="0"/>
        <w:rPr>
          <w:rFonts w:ascii="Cascadia Mono" w:hAnsi="Cascadia Mono" w:cs="Cascadia Mono"/>
          <w:color w:val="000000"/>
          <w:sz w:val="18"/>
          <w:szCs w:val="18"/>
        </w:rPr>
      </w:pPr>
    </w:p>
    <w:p w14:paraId="6FA65EDE"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8000"/>
          <w:sz w:val="18"/>
          <w:szCs w:val="18"/>
        </w:rPr>
        <w:t>// zwracanie tablicy wejściowej nadpisanej posortowanymi wartościami</w:t>
      </w:r>
    </w:p>
    <w:p w14:paraId="5C925785" w14:textId="77777777" w:rsidR="00FE6C7F" w:rsidRPr="00FE6C7F" w:rsidRDefault="00FE6C7F" w:rsidP="00FE6C7F">
      <w:pPr>
        <w:autoSpaceDE w:val="0"/>
        <w:autoSpaceDN w:val="0"/>
        <w:adjustRightInd w:val="0"/>
        <w:rPr>
          <w:rFonts w:ascii="Cascadia Mono" w:hAnsi="Cascadia Mono" w:cs="Cascadia Mono"/>
          <w:color w:val="000000"/>
          <w:sz w:val="18"/>
          <w:szCs w:val="18"/>
        </w:rPr>
      </w:pPr>
      <w:r w:rsidRPr="00FE6C7F">
        <w:rPr>
          <w:rFonts w:ascii="Cascadia Mono" w:hAnsi="Cascadia Mono" w:cs="Cascadia Mono"/>
          <w:color w:val="000000"/>
          <w:sz w:val="18"/>
          <w:szCs w:val="18"/>
        </w:rPr>
        <w:t xml:space="preserve">    </w:t>
      </w:r>
      <w:r w:rsidRPr="00FE6C7F">
        <w:rPr>
          <w:rFonts w:ascii="Cascadia Mono" w:hAnsi="Cascadia Mono" w:cs="Cascadia Mono"/>
          <w:color w:val="0000FF"/>
          <w:sz w:val="18"/>
          <w:szCs w:val="18"/>
        </w:rPr>
        <w:t>return</w:t>
      </w:r>
      <w:r w:rsidRPr="00FE6C7F">
        <w:rPr>
          <w:rFonts w:ascii="Cascadia Mono" w:hAnsi="Cascadia Mono" w:cs="Cascadia Mono"/>
          <w:color w:val="000000"/>
          <w:sz w:val="18"/>
          <w:szCs w:val="18"/>
        </w:rPr>
        <w:t xml:space="preserve"> </w:t>
      </w:r>
      <w:proofErr w:type="spellStart"/>
      <w:r w:rsidRPr="00FE6C7F">
        <w:rPr>
          <w:rFonts w:ascii="Cascadia Mono" w:hAnsi="Cascadia Mono" w:cs="Cascadia Mono"/>
          <w:color w:val="808080"/>
          <w:sz w:val="18"/>
          <w:szCs w:val="18"/>
        </w:rPr>
        <w:t>array</w:t>
      </w:r>
      <w:proofErr w:type="spellEnd"/>
      <w:r w:rsidRPr="00FE6C7F">
        <w:rPr>
          <w:rFonts w:ascii="Cascadia Mono" w:hAnsi="Cascadia Mono" w:cs="Cascadia Mono"/>
          <w:color w:val="000000"/>
          <w:sz w:val="18"/>
          <w:szCs w:val="18"/>
        </w:rPr>
        <w:t>;</w:t>
      </w:r>
    </w:p>
    <w:p w14:paraId="4E0E6DBB" w14:textId="7534604E" w:rsidR="002B7B15" w:rsidRPr="00FE6C7F" w:rsidRDefault="00FE6C7F" w:rsidP="00FE6C7F">
      <w:pPr>
        <w:rPr>
          <w:rFonts w:ascii="Cascadia Mono" w:hAnsi="Cascadia Mono" w:cs="Cascadia Mono"/>
          <w:color w:val="000000"/>
          <w:sz w:val="18"/>
          <w:szCs w:val="18"/>
          <w:lang w:val="en-US"/>
        </w:rPr>
      </w:pPr>
      <w:r w:rsidRPr="00FE6C7F">
        <w:rPr>
          <w:rFonts w:ascii="Cascadia Mono" w:hAnsi="Cascadia Mono" w:cs="Cascadia Mono"/>
          <w:color w:val="000000"/>
          <w:sz w:val="18"/>
          <w:szCs w:val="18"/>
        </w:rPr>
        <w:t>}</w:t>
      </w:r>
    </w:p>
    <w:p w14:paraId="3E9A28A1" w14:textId="635930A1" w:rsidR="005431BC" w:rsidRPr="00FE6C7F" w:rsidRDefault="00AA17F0">
      <w:pPr>
        <w:rPr>
          <w:rFonts w:ascii="Cascadia Mono" w:hAnsi="Cascadia Mono" w:cs="Cascadia Mono"/>
          <w:color w:val="008000"/>
          <w:sz w:val="18"/>
          <w:szCs w:val="18"/>
          <w:lang w:val="en-US"/>
        </w:rPr>
      </w:pPr>
      <w:r>
        <w:rPr>
          <w:color w:val="000000" w:themeColor="text1"/>
        </w:rPr>
        <w:br w:type="page"/>
      </w:r>
    </w:p>
    <w:p w14:paraId="608D778D" w14:textId="7EF2D57B" w:rsidR="009A261C" w:rsidRDefault="005431BC" w:rsidP="006E3425">
      <w:pPr>
        <w:pStyle w:val="Nagwek1"/>
      </w:pPr>
      <w:bookmarkStart w:id="26" w:name="_Toc125072788"/>
      <w:r>
        <w:lastRenderedPageBreak/>
        <w:t>Wnioski</w:t>
      </w:r>
      <w:bookmarkEnd w:id="26"/>
    </w:p>
    <w:p w14:paraId="0ECDAA66" w14:textId="7C8A2914" w:rsidR="006E3425" w:rsidRDefault="00411AC0" w:rsidP="006E3425">
      <w:pPr>
        <w:pStyle w:val="Tekstakapitu"/>
      </w:pPr>
      <w:r>
        <w:t>W projekcie udało się zaprezentować poprawne działanie algorytmów sortujących, zbadać ich złożoność obliczeniową w zależności od różnych konfiguracji danych wprowadzanych jako argumenty oraz potwierdzić ją obliczeniami i wykresami.</w:t>
      </w:r>
    </w:p>
    <w:p w14:paraId="107B690D" w14:textId="77777777" w:rsidR="00D62960" w:rsidRDefault="00D62960" w:rsidP="00D62960">
      <w:pPr>
        <w:pStyle w:val="Tekstakapitu"/>
      </w:pPr>
      <w:r>
        <w:t>Algorytm sortowania gnoma jest algorytmem sortującym w miejscu, ponieważ nie wymaga żadnej dodatkowej przestrzeni na dane, natomiast sortowanie kubełkowe nie jest takim algorytmem ponieważ potrzebuje ono zapisać liczniki do dodatkowej tabeli.</w:t>
      </w:r>
    </w:p>
    <w:p w14:paraId="46555756" w14:textId="79826D88" w:rsidR="009A261C" w:rsidRDefault="00D62960" w:rsidP="00D62960">
      <w:pPr>
        <w:pStyle w:val="Tekstakapitu"/>
      </w:pPr>
      <w:r>
        <w:t xml:space="preserve">Pomimo, że algorytm sortowania gnoma jest wolniejszy od sortowania kubełkowego, </w:t>
      </w:r>
      <w:r w:rsidRPr="00D62960">
        <w:t>mógł by się</w:t>
      </w:r>
      <w:r>
        <w:t xml:space="preserve"> on</w:t>
      </w:r>
      <w:r w:rsidRPr="00D62960">
        <w:t xml:space="preserve"> sprawdzić lepiej w przypadkach, gdy nie jest znany zbiór wartości tabeli do sortowania, rozbieżność danych jest bardzo duża lub zakres sortowanych wartości zajął by za dużo pamięci.</w:t>
      </w:r>
    </w:p>
    <w:p w14:paraId="68EA8CD7" w14:textId="092A124A" w:rsidR="009A261C" w:rsidRDefault="009A261C" w:rsidP="009A261C">
      <w:pPr>
        <w:pStyle w:val="Tekstakapitu"/>
      </w:pPr>
    </w:p>
    <w:p w14:paraId="2E0C4FDD" w14:textId="2960A6DB" w:rsidR="009A261C" w:rsidRDefault="009A261C" w:rsidP="009A261C">
      <w:pPr>
        <w:pStyle w:val="Tekstakapitu"/>
      </w:pPr>
    </w:p>
    <w:p w14:paraId="7BEDE3AA" w14:textId="7043F53A" w:rsidR="009A261C" w:rsidRDefault="009A261C" w:rsidP="009A261C">
      <w:pPr>
        <w:pStyle w:val="Tekstakapitu"/>
      </w:pPr>
    </w:p>
    <w:p w14:paraId="7A23B7AA" w14:textId="4749EFDD" w:rsidR="009A261C" w:rsidRDefault="009A261C" w:rsidP="009A261C">
      <w:pPr>
        <w:pStyle w:val="Tekstakapitu"/>
      </w:pPr>
    </w:p>
    <w:p w14:paraId="7A83DBE8" w14:textId="2F983F54" w:rsidR="009A261C" w:rsidRDefault="009A261C" w:rsidP="009A261C">
      <w:pPr>
        <w:pStyle w:val="Tekstakapitu"/>
      </w:pPr>
    </w:p>
    <w:p w14:paraId="7EC250A7" w14:textId="77777777" w:rsidR="009A261C" w:rsidRPr="009A261C" w:rsidRDefault="009A261C" w:rsidP="009A261C">
      <w:pPr>
        <w:pStyle w:val="Tekstakapitu"/>
      </w:pPr>
    </w:p>
    <w:p w14:paraId="33700A97" w14:textId="14B790A4" w:rsidR="00986E32" w:rsidRPr="002701D7" w:rsidRDefault="00986E32" w:rsidP="00E2664E">
      <w:pPr>
        <w:pStyle w:val="Tekstakapitu"/>
        <w:ind w:firstLine="0"/>
      </w:pPr>
    </w:p>
    <w:p w14:paraId="7DF9EB1E" w14:textId="77777777" w:rsidR="00093350" w:rsidRPr="002701D7" w:rsidRDefault="00093350" w:rsidP="009E2409">
      <w:pPr>
        <w:ind w:left="709" w:hanging="709"/>
        <w:rPr>
          <w:color w:val="000000" w:themeColor="text1"/>
          <w:sz w:val="32"/>
        </w:rPr>
      </w:pPr>
    </w:p>
    <w:p w14:paraId="77BDE272" w14:textId="77777777" w:rsidR="00093350" w:rsidRPr="002701D7" w:rsidRDefault="00093350" w:rsidP="009E2409">
      <w:pPr>
        <w:ind w:left="709" w:hanging="709"/>
        <w:rPr>
          <w:color w:val="000000" w:themeColor="text1"/>
          <w:sz w:val="32"/>
        </w:rPr>
      </w:pPr>
    </w:p>
    <w:p w14:paraId="4AA515B1" w14:textId="77777777" w:rsidR="00093350" w:rsidRPr="002701D7" w:rsidRDefault="00093350" w:rsidP="009E2409">
      <w:pPr>
        <w:ind w:left="709" w:hanging="709"/>
        <w:rPr>
          <w:color w:val="000000" w:themeColor="text1"/>
          <w:sz w:val="32"/>
        </w:rPr>
      </w:pPr>
    </w:p>
    <w:p w14:paraId="3A3DFEE5" w14:textId="77777777" w:rsidR="00093350" w:rsidRPr="002701D7" w:rsidRDefault="00093350" w:rsidP="009E2409">
      <w:pPr>
        <w:ind w:left="709" w:hanging="709"/>
        <w:rPr>
          <w:color w:val="000000" w:themeColor="text1"/>
          <w:sz w:val="32"/>
        </w:rPr>
      </w:pPr>
    </w:p>
    <w:p w14:paraId="776857A0" w14:textId="77777777" w:rsidR="00093350" w:rsidRPr="002701D7" w:rsidRDefault="00093350" w:rsidP="009E2409">
      <w:pPr>
        <w:ind w:left="709" w:hanging="709"/>
        <w:rPr>
          <w:color w:val="000000" w:themeColor="text1"/>
          <w:sz w:val="32"/>
        </w:rPr>
      </w:pPr>
    </w:p>
    <w:p w14:paraId="78F69D6B" w14:textId="77777777" w:rsidR="00093350" w:rsidRPr="002701D7" w:rsidRDefault="00093350" w:rsidP="009E2409">
      <w:pPr>
        <w:ind w:left="709" w:hanging="709"/>
        <w:rPr>
          <w:color w:val="000000" w:themeColor="text1"/>
          <w:sz w:val="32"/>
        </w:rPr>
      </w:pPr>
    </w:p>
    <w:p w14:paraId="2801FB4C" w14:textId="7C55A832" w:rsidR="00093350" w:rsidRPr="00295A92" w:rsidRDefault="00093350" w:rsidP="009E2409">
      <w:pPr>
        <w:ind w:left="709" w:hanging="709"/>
        <w:rPr>
          <w:color w:val="000000" w:themeColor="text1"/>
          <w:sz w:val="32"/>
        </w:rPr>
      </w:pPr>
    </w:p>
    <w:p w14:paraId="13710E0A" w14:textId="0A8A92C0" w:rsidR="00936EA5" w:rsidRPr="009A261C" w:rsidRDefault="00936EA5" w:rsidP="009A261C">
      <w:pPr>
        <w:rPr>
          <w:color w:val="000000" w:themeColor="text1"/>
        </w:rPr>
      </w:pPr>
    </w:p>
    <w:p w14:paraId="51CF5D13" w14:textId="1B32826A" w:rsidR="00772377" w:rsidRDefault="00772377">
      <w:pPr>
        <w:rPr>
          <w:color w:val="000000" w:themeColor="text1"/>
        </w:rPr>
      </w:pPr>
      <w:r>
        <w:rPr>
          <w:color w:val="000000" w:themeColor="text1"/>
        </w:rPr>
        <w:br w:type="page"/>
      </w:r>
    </w:p>
    <w:p w14:paraId="2BCC7B3C" w14:textId="11876BCA" w:rsidR="00C31AB4" w:rsidRPr="00C31AB4" w:rsidRDefault="00C31AB4" w:rsidP="00C31AB4">
      <w:pPr>
        <w:rPr>
          <w:color w:val="000000" w:themeColor="text1"/>
        </w:rPr>
      </w:pPr>
    </w:p>
    <w:sectPr w:rsidR="00C31AB4" w:rsidRPr="00C31AB4" w:rsidSect="00076121">
      <w:pgSz w:w="11906" w:h="16838" w:code="9"/>
      <w:pgMar w:top="1134" w:right="1134" w:bottom="1134" w:left="1134"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3C87" w14:textId="77777777" w:rsidR="00DF05ED" w:rsidRDefault="00DF05ED" w:rsidP="00037648">
      <w:r>
        <w:separator/>
      </w:r>
    </w:p>
  </w:endnote>
  <w:endnote w:type="continuationSeparator" w:id="0">
    <w:p w14:paraId="73869CC6" w14:textId="77777777" w:rsidR="00DF05ED" w:rsidRDefault="00DF05ED"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083405"/>
      <w:docPartObj>
        <w:docPartGallery w:val="Page Numbers (Bottom of Page)"/>
        <w:docPartUnique/>
      </w:docPartObj>
    </w:sdtPr>
    <w:sdtContent>
      <w:p w14:paraId="0FE10835" w14:textId="77777777" w:rsidR="003469E1"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386525"/>
      <w:docPartObj>
        <w:docPartGallery w:val="Page Numbers (Bottom of Page)"/>
        <w:docPartUnique/>
      </w:docPartObj>
    </w:sdtPr>
    <w:sdtContent>
      <w:p w14:paraId="154FAB55" w14:textId="77777777" w:rsidR="003469E1" w:rsidRDefault="00000000">
        <w:pPr>
          <w:jc w:val="center"/>
        </w:pPr>
      </w:p>
    </w:sdtContent>
  </w:sdt>
  <w:p w14:paraId="2C6C93B4" w14:textId="77777777" w:rsidR="003469E1"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9DE6" w14:textId="77777777" w:rsidR="00DF05ED" w:rsidRDefault="00DF05ED" w:rsidP="00037648">
      <w:r>
        <w:separator/>
      </w:r>
    </w:p>
  </w:footnote>
  <w:footnote w:type="continuationSeparator" w:id="0">
    <w:p w14:paraId="012F006F" w14:textId="77777777" w:rsidR="00DF05ED" w:rsidRDefault="00DF05ED"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1E6C"/>
    <w:multiLevelType w:val="multilevel"/>
    <w:tmpl w:val="CA524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5D715B"/>
    <w:multiLevelType w:val="multilevel"/>
    <w:tmpl w:val="88AE1BE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5B3B36EB"/>
    <w:multiLevelType w:val="multilevel"/>
    <w:tmpl w:val="64FA5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67A855B6"/>
    <w:multiLevelType w:val="hybridMultilevel"/>
    <w:tmpl w:val="3FD427E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D5F078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275461">
    <w:abstractNumId w:val="3"/>
  </w:num>
  <w:num w:numId="2" w16cid:durableId="1669556841">
    <w:abstractNumId w:val="5"/>
  </w:num>
  <w:num w:numId="3" w16cid:durableId="1554152174">
    <w:abstractNumId w:val="2"/>
  </w:num>
  <w:num w:numId="4" w16cid:durableId="1951427024">
    <w:abstractNumId w:val="0"/>
  </w:num>
  <w:num w:numId="5" w16cid:durableId="199824502">
    <w:abstractNumId w:val="1"/>
  </w:num>
  <w:num w:numId="6" w16cid:durableId="213079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0"/>
    <w:rsid w:val="0000194E"/>
    <w:rsid w:val="00021AA5"/>
    <w:rsid w:val="0002725D"/>
    <w:rsid w:val="00032B9A"/>
    <w:rsid w:val="00037648"/>
    <w:rsid w:val="00042010"/>
    <w:rsid w:val="000454E0"/>
    <w:rsid w:val="00045D2D"/>
    <w:rsid w:val="000506A9"/>
    <w:rsid w:val="000577D2"/>
    <w:rsid w:val="00065955"/>
    <w:rsid w:val="000741C8"/>
    <w:rsid w:val="00076121"/>
    <w:rsid w:val="00084343"/>
    <w:rsid w:val="00091EC4"/>
    <w:rsid w:val="00093350"/>
    <w:rsid w:val="000A2B3A"/>
    <w:rsid w:val="000A7AD3"/>
    <w:rsid w:val="000C272A"/>
    <w:rsid w:val="000E2A85"/>
    <w:rsid w:val="000E33A5"/>
    <w:rsid w:val="000F1B93"/>
    <w:rsid w:val="000F3EAA"/>
    <w:rsid w:val="00106AF1"/>
    <w:rsid w:val="00106AF4"/>
    <w:rsid w:val="00135ADC"/>
    <w:rsid w:val="001668A2"/>
    <w:rsid w:val="001A4F95"/>
    <w:rsid w:val="001B2E73"/>
    <w:rsid w:val="001C08A6"/>
    <w:rsid w:val="001C5E82"/>
    <w:rsid w:val="00206FE2"/>
    <w:rsid w:val="00214D30"/>
    <w:rsid w:val="00221D2B"/>
    <w:rsid w:val="00223E20"/>
    <w:rsid w:val="002309F5"/>
    <w:rsid w:val="00250E25"/>
    <w:rsid w:val="00251845"/>
    <w:rsid w:val="002701D7"/>
    <w:rsid w:val="00271E56"/>
    <w:rsid w:val="0027321D"/>
    <w:rsid w:val="00286299"/>
    <w:rsid w:val="00295A92"/>
    <w:rsid w:val="00295EE7"/>
    <w:rsid w:val="002B3AE1"/>
    <w:rsid w:val="002B709F"/>
    <w:rsid w:val="002B7B15"/>
    <w:rsid w:val="002C4F60"/>
    <w:rsid w:val="002C6265"/>
    <w:rsid w:val="002C6603"/>
    <w:rsid w:val="002E7A7A"/>
    <w:rsid w:val="002F32DB"/>
    <w:rsid w:val="002F6910"/>
    <w:rsid w:val="003120C6"/>
    <w:rsid w:val="00322B3B"/>
    <w:rsid w:val="00350D84"/>
    <w:rsid w:val="00353EDF"/>
    <w:rsid w:val="00362D42"/>
    <w:rsid w:val="00377803"/>
    <w:rsid w:val="00392BC1"/>
    <w:rsid w:val="0039543E"/>
    <w:rsid w:val="003A0B36"/>
    <w:rsid w:val="003B1FCA"/>
    <w:rsid w:val="003C47EC"/>
    <w:rsid w:val="003C7B4C"/>
    <w:rsid w:val="003F126F"/>
    <w:rsid w:val="00403258"/>
    <w:rsid w:val="00411AC0"/>
    <w:rsid w:val="00413A96"/>
    <w:rsid w:val="004214EC"/>
    <w:rsid w:val="00425149"/>
    <w:rsid w:val="00426870"/>
    <w:rsid w:val="004317BB"/>
    <w:rsid w:val="00442B26"/>
    <w:rsid w:val="0044737E"/>
    <w:rsid w:val="00447D10"/>
    <w:rsid w:val="00464283"/>
    <w:rsid w:val="004678A3"/>
    <w:rsid w:val="0047022B"/>
    <w:rsid w:val="004732BB"/>
    <w:rsid w:val="0047456D"/>
    <w:rsid w:val="00496444"/>
    <w:rsid w:val="004A7D50"/>
    <w:rsid w:val="004B068E"/>
    <w:rsid w:val="004B3B6E"/>
    <w:rsid w:val="004B6349"/>
    <w:rsid w:val="004B7FAC"/>
    <w:rsid w:val="004E22C8"/>
    <w:rsid w:val="005204F5"/>
    <w:rsid w:val="005257E6"/>
    <w:rsid w:val="00530246"/>
    <w:rsid w:val="00536F7E"/>
    <w:rsid w:val="0054124A"/>
    <w:rsid w:val="00542530"/>
    <w:rsid w:val="005431BC"/>
    <w:rsid w:val="0054340E"/>
    <w:rsid w:val="0059751D"/>
    <w:rsid w:val="005B7B88"/>
    <w:rsid w:val="005E0C9A"/>
    <w:rsid w:val="005E51C8"/>
    <w:rsid w:val="005E5A43"/>
    <w:rsid w:val="00605197"/>
    <w:rsid w:val="00607B68"/>
    <w:rsid w:val="00616A81"/>
    <w:rsid w:val="006241BD"/>
    <w:rsid w:val="00630CBE"/>
    <w:rsid w:val="0065245D"/>
    <w:rsid w:val="006619FC"/>
    <w:rsid w:val="006B33C3"/>
    <w:rsid w:val="006B7A4A"/>
    <w:rsid w:val="006E3425"/>
    <w:rsid w:val="006E520D"/>
    <w:rsid w:val="006E6549"/>
    <w:rsid w:val="006E76F0"/>
    <w:rsid w:val="006F107B"/>
    <w:rsid w:val="00736AB6"/>
    <w:rsid w:val="00747DB8"/>
    <w:rsid w:val="00751D33"/>
    <w:rsid w:val="00752B31"/>
    <w:rsid w:val="0076500C"/>
    <w:rsid w:val="00765803"/>
    <w:rsid w:val="00771736"/>
    <w:rsid w:val="00772377"/>
    <w:rsid w:val="00776526"/>
    <w:rsid w:val="00780655"/>
    <w:rsid w:val="0078321B"/>
    <w:rsid w:val="007839D2"/>
    <w:rsid w:val="00785258"/>
    <w:rsid w:val="00791919"/>
    <w:rsid w:val="007B68D1"/>
    <w:rsid w:val="007C1442"/>
    <w:rsid w:val="007D105F"/>
    <w:rsid w:val="007D5CBC"/>
    <w:rsid w:val="007F325D"/>
    <w:rsid w:val="007F6066"/>
    <w:rsid w:val="00802226"/>
    <w:rsid w:val="00822CE7"/>
    <w:rsid w:val="00830D81"/>
    <w:rsid w:val="008310F1"/>
    <w:rsid w:val="00836F33"/>
    <w:rsid w:val="008411E0"/>
    <w:rsid w:val="00860CDA"/>
    <w:rsid w:val="00871C9F"/>
    <w:rsid w:val="00885329"/>
    <w:rsid w:val="008B2B8F"/>
    <w:rsid w:val="008B6A89"/>
    <w:rsid w:val="008C60D1"/>
    <w:rsid w:val="008C6382"/>
    <w:rsid w:val="008F3271"/>
    <w:rsid w:val="00936EA5"/>
    <w:rsid w:val="00965C21"/>
    <w:rsid w:val="009775FD"/>
    <w:rsid w:val="00980BF2"/>
    <w:rsid w:val="00986E32"/>
    <w:rsid w:val="00992033"/>
    <w:rsid w:val="00993EFB"/>
    <w:rsid w:val="009A030F"/>
    <w:rsid w:val="009A261C"/>
    <w:rsid w:val="009C053C"/>
    <w:rsid w:val="009C396F"/>
    <w:rsid w:val="009C5E2F"/>
    <w:rsid w:val="009C66D6"/>
    <w:rsid w:val="009E2409"/>
    <w:rsid w:val="00A0201F"/>
    <w:rsid w:val="00A14D21"/>
    <w:rsid w:val="00A23D4A"/>
    <w:rsid w:val="00A30E69"/>
    <w:rsid w:val="00A47C7C"/>
    <w:rsid w:val="00A5075E"/>
    <w:rsid w:val="00A55758"/>
    <w:rsid w:val="00AA17F0"/>
    <w:rsid w:val="00AB0B4F"/>
    <w:rsid w:val="00AB1727"/>
    <w:rsid w:val="00AB37E1"/>
    <w:rsid w:val="00AC52BD"/>
    <w:rsid w:val="00AD0A10"/>
    <w:rsid w:val="00AE107E"/>
    <w:rsid w:val="00AE32B8"/>
    <w:rsid w:val="00B01D7E"/>
    <w:rsid w:val="00B022DA"/>
    <w:rsid w:val="00B168FD"/>
    <w:rsid w:val="00B314D6"/>
    <w:rsid w:val="00B41DD7"/>
    <w:rsid w:val="00B4230C"/>
    <w:rsid w:val="00B51539"/>
    <w:rsid w:val="00B5753D"/>
    <w:rsid w:val="00B87A2B"/>
    <w:rsid w:val="00BA0BEA"/>
    <w:rsid w:val="00BA3F58"/>
    <w:rsid w:val="00BA442A"/>
    <w:rsid w:val="00BA673D"/>
    <w:rsid w:val="00BB1CB0"/>
    <w:rsid w:val="00BB68F8"/>
    <w:rsid w:val="00BD127D"/>
    <w:rsid w:val="00BF39E6"/>
    <w:rsid w:val="00BF47CF"/>
    <w:rsid w:val="00BF500A"/>
    <w:rsid w:val="00BF571A"/>
    <w:rsid w:val="00BF7CC9"/>
    <w:rsid w:val="00C24110"/>
    <w:rsid w:val="00C31AB4"/>
    <w:rsid w:val="00C327EE"/>
    <w:rsid w:val="00C61207"/>
    <w:rsid w:val="00C61684"/>
    <w:rsid w:val="00C6680E"/>
    <w:rsid w:val="00C66EBC"/>
    <w:rsid w:val="00C9737D"/>
    <w:rsid w:val="00CA5DD3"/>
    <w:rsid w:val="00CD1062"/>
    <w:rsid w:val="00CD3D76"/>
    <w:rsid w:val="00CF27CF"/>
    <w:rsid w:val="00D04849"/>
    <w:rsid w:val="00D07EBD"/>
    <w:rsid w:val="00D14E5B"/>
    <w:rsid w:val="00D347EF"/>
    <w:rsid w:val="00D35D6D"/>
    <w:rsid w:val="00D62960"/>
    <w:rsid w:val="00D70BD0"/>
    <w:rsid w:val="00D71FF1"/>
    <w:rsid w:val="00D82145"/>
    <w:rsid w:val="00DA15CD"/>
    <w:rsid w:val="00DC0161"/>
    <w:rsid w:val="00DC03CE"/>
    <w:rsid w:val="00DC7660"/>
    <w:rsid w:val="00DC7AD4"/>
    <w:rsid w:val="00DE5B63"/>
    <w:rsid w:val="00DF05ED"/>
    <w:rsid w:val="00DF6D86"/>
    <w:rsid w:val="00E00C9C"/>
    <w:rsid w:val="00E2664E"/>
    <w:rsid w:val="00E651AD"/>
    <w:rsid w:val="00E93AD1"/>
    <w:rsid w:val="00EA042F"/>
    <w:rsid w:val="00EA4F89"/>
    <w:rsid w:val="00EA6040"/>
    <w:rsid w:val="00F11F4D"/>
    <w:rsid w:val="00F152C8"/>
    <w:rsid w:val="00F340A1"/>
    <w:rsid w:val="00F56050"/>
    <w:rsid w:val="00FA3534"/>
    <w:rsid w:val="00FA78E7"/>
    <w:rsid w:val="00FC3094"/>
    <w:rsid w:val="00FE6C7F"/>
    <w:rsid w:val="00FF1E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3269"/>
  <w15:chartTrackingRefBased/>
  <w15:docId w15:val="{BD04240E-CBA8-4DFA-828B-B6148B94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Tyturozdziau"/>
    <w:next w:val="Tekstakapitu"/>
    <w:link w:val="Nagwek1Znak"/>
    <w:uiPriority w:val="9"/>
    <w:qFormat/>
    <w:rsid w:val="00980BF2"/>
    <w:pPr>
      <w:keepNext/>
      <w:keepLines/>
      <w:numPr>
        <w:numId w:val="5"/>
      </w:numPr>
      <w:spacing w:before="240"/>
      <w:jc w:val="center"/>
      <w:outlineLvl w:val="0"/>
    </w:pPr>
    <w:rPr>
      <w:rFonts w:eastAsiaTheme="majorEastAsia" w:cstheme="majorBidi"/>
      <w:szCs w:val="32"/>
    </w:rPr>
  </w:style>
  <w:style w:type="paragraph" w:styleId="Nagwek2">
    <w:name w:val="heading 2"/>
    <w:basedOn w:val="Tytupodrozdziau"/>
    <w:next w:val="Tekstakapitu"/>
    <w:link w:val="Nagwek2Znak"/>
    <w:uiPriority w:val="9"/>
    <w:unhideWhenUsed/>
    <w:qFormat/>
    <w:rsid w:val="00BA0BEA"/>
    <w:pPr>
      <w:keepNext/>
      <w:keepLines/>
      <w:numPr>
        <w:ilvl w:val="1"/>
        <w:numId w:val="5"/>
      </w:numPr>
      <w:spacing w:before="40" w:line="480" w:lineRule="auto"/>
      <w:outlineLvl w:val="1"/>
    </w:pPr>
    <w:rPr>
      <w:rFonts w:eastAsiaTheme="majorEastAsia" w:cstheme="majorBidi"/>
      <w:color w:val="auto"/>
      <w:szCs w:val="26"/>
    </w:rPr>
  </w:style>
  <w:style w:type="paragraph" w:styleId="Nagwek3">
    <w:name w:val="heading 3"/>
    <w:basedOn w:val="Normalny"/>
    <w:next w:val="Tekstakapitu"/>
    <w:link w:val="Nagwek3Znak"/>
    <w:uiPriority w:val="9"/>
    <w:unhideWhenUsed/>
    <w:qFormat/>
    <w:rsid w:val="00BA0BEA"/>
    <w:pPr>
      <w:keepNext/>
      <w:keepLines/>
      <w:numPr>
        <w:ilvl w:val="2"/>
        <w:numId w:val="5"/>
      </w:numPr>
      <w:spacing w:before="40" w:line="360" w:lineRule="auto"/>
      <w:outlineLvl w:val="2"/>
    </w:pPr>
    <w:rPr>
      <w:rFonts w:eastAsiaTheme="majorEastAsia" w:cstheme="majorBidi"/>
      <w:b/>
    </w:rPr>
  </w:style>
  <w:style w:type="paragraph" w:styleId="Nagwek4">
    <w:name w:val="heading 4"/>
    <w:basedOn w:val="Normalny"/>
    <w:next w:val="Normalny"/>
    <w:link w:val="Nagwek4Znak"/>
    <w:uiPriority w:val="9"/>
    <w:semiHidden/>
    <w:unhideWhenUsed/>
    <w:qFormat/>
    <w:rsid w:val="002F691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F691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F691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F691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F691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F691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BA0BEA"/>
    <w:rPr>
      <w:color w:val="000000" w:themeColor="text1"/>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BA0BEA"/>
    <w:rPr>
      <w:color w:val="000000" w:themeColor="text1"/>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980BF2"/>
    <w:rPr>
      <w:rFonts w:eastAsiaTheme="majorEastAsia" w:cstheme="majorBidi"/>
      <w:b/>
      <w:color w:val="000000" w:themeColor="text1"/>
      <w:sz w:val="32"/>
      <w:szCs w:val="32"/>
    </w:rPr>
  </w:style>
  <w:style w:type="paragraph" w:styleId="Nagwekspisutreci">
    <w:name w:val="TOC Heading"/>
    <w:basedOn w:val="Nagwek1"/>
    <w:next w:val="Normalny"/>
    <w:uiPriority w:val="39"/>
    <w:unhideWhenUsed/>
    <w:qFormat/>
    <w:rsid w:val="002F6910"/>
    <w:pPr>
      <w:spacing w:line="259" w:lineRule="auto"/>
      <w:outlineLvl w:val="9"/>
    </w:pPr>
    <w:rPr>
      <w:lang w:eastAsia="pl-PL"/>
    </w:rPr>
  </w:style>
  <w:style w:type="character" w:customStyle="1" w:styleId="Nagwek2Znak">
    <w:name w:val="Nagłówek 2 Znak"/>
    <w:basedOn w:val="Domylnaczcionkaakapitu"/>
    <w:link w:val="Nagwek2"/>
    <w:uiPriority w:val="9"/>
    <w:rsid w:val="00BA0BEA"/>
    <w:rPr>
      <w:rFonts w:eastAsiaTheme="majorEastAsia" w:cstheme="majorBidi"/>
      <w:b/>
      <w:sz w:val="28"/>
      <w:szCs w:val="26"/>
    </w:rPr>
  </w:style>
  <w:style w:type="character" w:customStyle="1" w:styleId="Nagwek3Znak">
    <w:name w:val="Nagłówek 3 Znak"/>
    <w:basedOn w:val="Domylnaczcionkaakapitu"/>
    <w:link w:val="Nagwek3"/>
    <w:uiPriority w:val="9"/>
    <w:rsid w:val="00BA0BEA"/>
    <w:rPr>
      <w:rFonts w:eastAsiaTheme="majorEastAsia" w:cstheme="majorBidi"/>
      <w:b/>
    </w:rPr>
  </w:style>
  <w:style w:type="character" w:customStyle="1" w:styleId="Nagwek4Znak">
    <w:name w:val="Nagłówek 4 Znak"/>
    <w:basedOn w:val="Domylnaczcionkaakapitu"/>
    <w:link w:val="Nagwek4"/>
    <w:uiPriority w:val="9"/>
    <w:semiHidden/>
    <w:rsid w:val="002F691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2F691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2F691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2F691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2F691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F6910"/>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2F6910"/>
    <w:pPr>
      <w:spacing w:after="100"/>
    </w:pPr>
  </w:style>
  <w:style w:type="character" w:styleId="Hipercze">
    <w:name w:val="Hyperlink"/>
    <w:basedOn w:val="Domylnaczcionkaakapitu"/>
    <w:uiPriority w:val="99"/>
    <w:unhideWhenUsed/>
    <w:rsid w:val="002F6910"/>
    <w:rPr>
      <w:color w:val="0563C1" w:themeColor="hyperlink"/>
      <w:u w:val="single"/>
    </w:rPr>
  </w:style>
  <w:style w:type="paragraph" w:styleId="Podtytu">
    <w:name w:val="Subtitle"/>
    <w:basedOn w:val="Normalny"/>
    <w:next w:val="Normalny"/>
    <w:link w:val="PodtytuZnak"/>
    <w:uiPriority w:val="11"/>
    <w:qFormat/>
    <w:rsid w:val="003C7B4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PodtytuZnak">
    <w:name w:val="Podtytuł Znak"/>
    <w:basedOn w:val="Domylnaczcionkaakapitu"/>
    <w:link w:val="Podtytu"/>
    <w:uiPriority w:val="11"/>
    <w:rsid w:val="003C7B4C"/>
    <w:rPr>
      <w:rFonts w:asciiTheme="minorHAnsi" w:eastAsiaTheme="minorEastAsia" w:hAnsiTheme="minorHAnsi"/>
      <w:color w:val="5A5A5A" w:themeColor="text1" w:themeTint="A5"/>
      <w:spacing w:val="15"/>
      <w:sz w:val="22"/>
      <w:szCs w:val="22"/>
    </w:rPr>
  </w:style>
  <w:style w:type="paragraph" w:styleId="Spistreci2">
    <w:name w:val="toc 2"/>
    <w:basedOn w:val="Normalny"/>
    <w:next w:val="Normalny"/>
    <w:autoRedefine/>
    <w:uiPriority w:val="39"/>
    <w:unhideWhenUsed/>
    <w:rsid w:val="003C7B4C"/>
    <w:pPr>
      <w:spacing w:after="100" w:line="259" w:lineRule="auto"/>
      <w:ind w:left="220"/>
    </w:pPr>
    <w:rPr>
      <w:rFonts w:asciiTheme="minorHAnsi" w:eastAsiaTheme="minorEastAsia" w:hAnsiTheme="minorHAnsi" w:cs="Times New Roman"/>
      <w:sz w:val="22"/>
      <w:szCs w:val="22"/>
      <w:lang w:eastAsia="pl-PL"/>
    </w:rPr>
  </w:style>
  <w:style w:type="paragraph" w:styleId="Spistreci3">
    <w:name w:val="toc 3"/>
    <w:basedOn w:val="Normalny"/>
    <w:next w:val="Normalny"/>
    <w:autoRedefine/>
    <w:uiPriority w:val="39"/>
    <w:unhideWhenUsed/>
    <w:rsid w:val="003C7B4C"/>
    <w:pPr>
      <w:spacing w:after="100" w:line="259" w:lineRule="auto"/>
      <w:ind w:left="440"/>
    </w:pPr>
    <w:rPr>
      <w:rFonts w:asciiTheme="minorHAnsi" w:eastAsiaTheme="minorEastAsia" w:hAnsiTheme="minorHAnsi" w:cs="Times New Roman"/>
      <w:sz w:val="22"/>
      <w:szCs w:val="22"/>
      <w:lang w:eastAsia="pl-PL"/>
    </w:rPr>
  </w:style>
  <w:style w:type="character" w:styleId="UyteHipercze">
    <w:name w:val="FollowedHyperlink"/>
    <w:basedOn w:val="Domylnaczcionkaakapitu"/>
    <w:uiPriority w:val="99"/>
    <w:semiHidden/>
    <w:unhideWhenUsed/>
    <w:rsid w:val="009A261C"/>
    <w:rPr>
      <w:color w:val="954F72" w:themeColor="followedHyperlink"/>
      <w:u w:val="single"/>
    </w:rPr>
  </w:style>
  <w:style w:type="table" w:styleId="Tabela-Siatka">
    <w:name w:val="Table Grid"/>
    <w:basedOn w:val="Standardowy"/>
    <w:uiPriority w:val="39"/>
    <w:rsid w:val="00525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42010"/>
    <w:pPr>
      <w:spacing w:after="160"/>
    </w:pPr>
    <w:rPr>
      <w:b/>
      <w:i/>
      <w:iCs/>
      <w:color w:val="44546A" w:themeColor="text2"/>
      <w:sz w:val="18"/>
      <w:szCs w:val="18"/>
    </w:rPr>
  </w:style>
  <w:style w:type="paragraph" w:styleId="Spisilustracji">
    <w:name w:val="table of figures"/>
    <w:basedOn w:val="Normalny"/>
    <w:next w:val="Normalny"/>
    <w:uiPriority w:val="99"/>
    <w:unhideWhenUsed/>
    <w:rsid w:val="00B87A2B"/>
  </w:style>
  <w:style w:type="table" w:styleId="Tabelasiatki1jasna">
    <w:name w:val="Grid Table 1 Light"/>
    <w:basedOn w:val="Standardowy"/>
    <w:uiPriority w:val="46"/>
    <w:rsid w:val="008411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5499">
      <w:bodyDiv w:val="1"/>
      <w:marLeft w:val="0"/>
      <w:marRight w:val="0"/>
      <w:marTop w:val="0"/>
      <w:marBottom w:val="0"/>
      <w:divBdr>
        <w:top w:val="none" w:sz="0" w:space="0" w:color="auto"/>
        <w:left w:val="none" w:sz="0" w:space="0" w:color="auto"/>
        <w:bottom w:val="none" w:sz="0" w:space="0" w:color="auto"/>
        <w:right w:val="none" w:sz="0" w:space="0" w:color="auto"/>
      </w:divBdr>
    </w:div>
    <w:div w:id="433671618">
      <w:bodyDiv w:val="1"/>
      <w:marLeft w:val="0"/>
      <w:marRight w:val="0"/>
      <w:marTop w:val="0"/>
      <w:marBottom w:val="0"/>
      <w:divBdr>
        <w:top w:val="none" w:sz="0" w:space="0" w:color="auto"/>
        <w:left w:val="none" w:sz="0" w:space="0" w:color="auto"/>
        <w:bottom w:val="none" w:sz="0" w:space="0" w:color="auto"/>
        <w:right w:val="none" w:sz="0" w:space="0" w:color="auto"/>
      </w:divBdr>
    </w:div>
    <w:div w:id="548953234">
      <w:bodyDiv w:val="1"/>
      <w:marLeft w:val="0"/>
      <w:marRight w:val="0"/>
      <w:marTop w:val="0"/>
      <w:marBottom w:val="0"/>
      <w:divBdr>
        <w:top w:val="none" w:sz="0" w:space="0" w:color="auto"/>
        <w:left w:val="none" w:sz="0" w:space="0" w:color="auto"/>
        <w:bottom w:val="none" w:sz="0" w:space="0" w:color="auto"/>
        <w:right w:val="none" w:sz="0" w:space="0" w:color="auto"/>
      </w:divBdr>
    </w:div>
    <w:div w:id="599723125">
      <w:bodyDiv w:val="1"/>
      <w:marLeft w:val="0"/>
      <w:marRight w:val="0"/>
      <w:marTop w:val="0"/>
      <w:marBottom w:val="0"/>
      <w:divBdr>
        <w:top w:val="none" w:sz="0" w:space="0" w:color="auto"/>
        <w:left w:val="none" w:sz="0" w:space="0" w:color="auto"/>
        <w:bottom w:val="none" w:sz="0" w:space="0" w:color="auto"/>
        <w:right w:val="none" w:sz="0" w:space="0" w:color="auto"/>
      </w:divBdr>
    </w:div>
    <w:div w:id="979189150">
      <w:bodyDiv w:val="1"/>
      <w:marLeft w:val="0"/>
      <w:marRight w:val="0"/>
      <w:marTop w:val="0"/>
      <w:marBottom w:val="0"/>
      <w:divBdr>
        <w:top w:val="none" w:sz="0" w:space="0" w:color="auto"/>
        <w:left w:val="none" w:sz="0" w:space="0" w:color="auto"/>
        <w:bottom w:val="none" w:sz="0" w:space="0" w:color="auto"/>
        <w:right w:val="none" w:sz="0" w:space="0" w:color="auto"/>
      </w:divBdr>
    </w:div>
    <w:div w:id="1021972705">
      <w:bodyDiv w:val="1"/>
      <w:marLeft w:val="0"/>
      <w:marRight w:val="0"/>
      <w:marTop w:val="0"/>
      <w:marBottom w:val="0"/>
      <w:divBdr>
        <w:top w:val="none" w:sz="0" w:space="0" w:color="auto"/>
        <w:left w:val="none" w:sz="0" w:space="0" w:color="auto"/>
        <w:bottom w:val="none" w:sz="0" w:space="0" w:color="auto"/>
        <w:right w:val="none" w:sz="0" w:space="0" w:color="auto"/>
      </w:divBdr>
    </w:div>
    <w:div w:id="1057778457">
      <w:bodyDiv w:val="1"/>
      <w:marLeft w:val="0"/>
      <w:marRight w:val="0"/>
      <w:marTop w:val="0"/>
      <w:marBottom w:val="0"/>
      <w:divBdr>
        <w:top w:val="none" w:sz="0" w:space="0" w:color="auto"/>
        <w:left w:val="none" w:sz="0" w:space="0" w:color="auto"/>
        <w:bottom w:val="none" w:sz="0" w:space="0" w:color="auto"/>
        <w:right w:val="none" w:sz="0" w:space="0" w:color="auto"/>
      </w:divBdr>
    </w:div>
    <w:div w:id="1101952336">
      <w:bodyDiv w:val="1"/>
      <w:marLeft w:val="0"/>
      <w:marRight w:val="0"/>
      <w:marTop w:val="0"/>
      <w:marBottom w:val="0"/>
      <w:divBdr>
        <w:top w:val="none" w:sz="0" w:space="0" w:color="auto"/>
        <w:left w:val="none" w:sz="0" w:space="0" w:color="auto"/>
        <w:bottom w:val="none" w:sz="0" w:space="0" w:color="auto"/>
        <w:right w:val="none" w:sz="0" w:space="0" w:color="auto"/>
      </w:divBdr>
    </w:div>
    <w:div w:id="1847357447">
      <w:bodyDiv w:val="1"/>
      <w:marLeft w:val="0"/>
      <w:marRight w:val="0"/>
      <w:marTop w:val="0"/>
      <w:marBottom w:val="0"/>
      <w:divBdr>
        <w:top w:val="none" w:sz="0" w:space="0" w:color="auto"/>
        <w:left w:val="none" w:sz="0" w:space="0" w:color="auto"/>
        <w:bottom w:val="none" w:sz="0" w:space="0" w:color="auto"/>
        <w:right w:val="none" w:sz="0" w:space="0" w:color="auto"/>
      </w:divBdr>
    </w:div>
    <w:div w:id="2068450965">
      <w:bodyDiv w:val="1"/>
      <w:marLeft w:val="0"/>
      <w:marRight w:val="0"/>
      <w:marTop w:val="0"/>
      <w:marBottom w:val="0"/>
      <w:divBdr>
        <w:top w:val="none" w:sz="0" w:space="0" w:color="auto"/>
        <w:left w:val="none" w:sz="0" w:space="0" w:color="auto"/>
        <w:bottom w:val="none" w:sz="0" w:space="0" w:color="auto"/>
        <w:right w:val="none" w:sz="0" w:space="0" w:color="auto"/>
      </w:divBdr>
    </w:div>
    <w:div w:id="20956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Visual%20Studio\AiSD-pro1\sprawozdanie\Dariusz%20Strojny%20164015%20AiSD%20Pro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Visual%20Studio\AiSD-Pro2\sprawozdanie\AiSD-Pro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S\Visual%20Studio\AiSD-Pro2\sprawozdanie\AiSD-Pro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S\Visual%20Studio\AiSD-Pro2\sprawozdanie\AiSD-Pro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złożoności</a:t>
            </a:r>
            <a:r>
              <a:rPr lang="pl-PL" baseline="0"/>
              <a:t> czasowej dla sortowania metodą gnoma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Arkusz1!$B$2</c:f>
              <c:strCache>
                <c:ptCount val="1"/>
                <c:pt idx="0">
                  <c:v>s. gnoma</c:v>
                </c:pt>
              </c:strCache>
            </c:strRef>
          </c:tx>
          <c:spPr>
            <a:ln w="19050" cap="rnd">
              <a:solidFill>
                <a:schemeClr val="accent1"/>
              </a:solidFill>
              <a:round/>
            </a:ln>
            <a:effectLst/>
          </c:spPr>
          <c:marker>
            <c:symbol val="none"/>
          </c:marker>
          <c:xVal>
            <c:numRef>
              <c:f>Arkusz1!$A$3:$A$9</c:f>
              <c:numCache>
                <c:formatCode>0</c:formatCode>
                <c:ptCount val="7"/>
                <c:pt idx="0">
                  <c:v>2000</c:v>
                </c:pt>
                <c:pt idx="1">
                  <c:v>4000</c:v>
                </c:pt>
                <c:pt idx="2">
                  <c:v>8000</c:v>
                </c:pt>
                <c:pt idx="3">
                  <c:v>16000</c:v>
                </c:pt>
                <c:pt idx="4">
                  <c:v>32000</c:v>
                </c:pt>
                <c:pt idx="5">
                  <c:v>64000</c:v>
                </c:pt>
                <c:pt idx="6">
                  <c:v>128000</c:v>
                </c:pt>
              </c:numCache>
            </c:numRef>
          </c:xVal>
          <c:yVal>
            <c:numRef>
              <c:f>Arkusz1!$B$3:$B$9</c:f>
              <c:numCache>
                <c:formatCode>0.000000</c:formatCode>
                <c:ptCount val="7"/>
                <c:pt idx="0">
                  <c:v>7.0025E-3</c:v>
                </c:pt>
                <c:pt idx="1">
                  <c:v>3.5854499999999997E-2</c:v>
                </c:pt>
                <c:pt idx="2">
                  <c:v>0.16019900000000001</c:v>
                </c:pt>
                <c:pt idx="3">
                  <c:v>0.67358700000000005</c:v>
                </c:pt>
                <c:pt idx="4">
                  <c:v>2.78437</c:v>
                </c:pt>
                <c:pt idx="5">
                  <c:v>11.297499999999999</c:v>
                </c:pt>
                <c:pt idx="6">
                  <c:v>46.141500000000001</c:v>
                </c:pt>
              </c:numCache>
            </c:numRef>
          </c:yVal>
          <c:smooth val="1"/>
          <c:extLst>
            <c:ext xmlns:c16="http://schemas.microsoft.com/office/drawing/2014/chart" uri="{C3380CC4-5D6E-409C-BE32-E72D297353CC}">
              <c16:uniqueId val="{00000000-B6C7-4D71-B84D-F01EEBA4EA3F}"/>
            </c:ext>
          </c:extLst>
        </c:ser>
        <c:dLbls>
          <c:showLegendKey val="0"/>
          <c:showVal val="0"/>
          <c:showCatName val="0"/>
          <c:showSerName val="0"/>
          <c:showPercent val="0"/>
          <c:showBubbleSize val="0"/>
        </c:dLbls>
        <c:axId val="945979840"/>
        <c:axId val="945980256"/>
        <c:extLst>
          <c:ext xmlns:c15="http://schemas.microsoft.com/office/drawing/2012/chart" uri="{02D57815-91ED-43cb-92C2-25804820EDAC}">
            <c15:filteredScatterSeries>
              <c15:ser>
                <c:idx val="1"/>
                <c:order val="1"/>
                <c:tx>
                  <c:strRef>
                    <c:extLst>
                      <c:ext uri="{02D57815-91ED-43cb-92C2-25804820EDAC}">
                        <c15:formulaRef>
                          <c15:sqref>Arkusz1!$C$2</c15:sqref>
                        </c15:formulaRef>
                      </c:ext>
                    </c:extLst>
                    <c:strCache>
                      <c:ptCount val="1"/>
                      <c:pt idx="0">
                        <c:v>s. kubełkowe</c:v>
                      </c:pt>
                    </c:strCache>
                  </c:strRef>
                </c:tx>
                <c:spPr>
                  <a:ln w="19050" cap="rnd">
                    <a:solidFill>
                      <a:schemeClr val="accent2"/>
                    </a:solidFill>
                    <a:round/>
                  </a:ln>
                  <a:effectLst/>
                </c:spPr>
                <c:marker>
                  <c:symbol val="none"/>
                </c:marker>
                <c:xVal>
                  <c:numRef>
                    <c:extLst>
                      <c:ext uri="{02D57815-91ED-43cb-92C2-25804820EDAC}">
                        <c15:formulaRef>
                          <c15:sqref>Arkusz1!$A$3:$A$9</c15:sqref>
                        </c15:formulaRef>
                      </c:ext>
                    </c:extLst>
                    <c:numCache>
                      <c:formatCode>0</c:formatCode>
                      <c:ptCount val="7"/>
                      <c:pt idx="0">
                        <c:v>2000</c:v>
                      </c:pt>
                      <c:pt idx="1">
                        <c:v>4000</c:v>
                      </c:pt>
                      <c:pt idx="2">
                        <c:v>8000</c:v>
                      </c:pt>
                      <c:pt idx="3">
                        <c:v>16000</c:v>
                      </c:pt>
                      <c:pt idx="4">
                        <c:v>32000</c:v>
                      </c:pt>
                      <c:pt idx="5">
                        <c:v>64000</c:v>
                      </c:pt>
                      <c:pt idx="6">
                        <c:v>128000</c:v>
                      </c:pt>
                    </c:numCache>
                  </c:numRef>
                </c:xVal>
                <c:yVal>
                  <c:numRef>
                    <c:extLst>
                      <c:ext uri="{02D57815-91ED-43cb-92C2-25804820EDAC}">
                        <c15:formulaRef>
                          <c15:sqref>Arkusz1!$C$3:$C$9</c15:sqref>
                        </c15:formulaRef>
                      </c:ext>
                    </c:extLst>
                    <c:numCache>
                      <c:formatCode>0.000000</c:formatCode>
                      <c:ptCount val="7"/>
                      <c:pt idx="0">
                        <c:v>0</c:v>
                      </c:pt>
                      <c:pt idx="1">
                        <c:v>0</c:v>
                      </c:pt>
                      <c:pt idx="2">
                        <c:v>0</c:v>
                      </c:pt>
                      <c:pt idx="3">
                        <c:v>0</c:v>
                      </c:pt>
                      <c:pt idx="4">
                        <c:v>1.0361999999999999E-3</c:v>
                      </c:pt>
                      <c:pt idx="5">
                        <c:v>1.5084E-3</c:v>
                      </c:pt>
                      <c:pt idx="6">
                        <c:v>1.9989999999999999E-3</c:v>
                      </c:pt>
                    </c:numCache>
                  </c:numRef>
                </c:yVal>
                <c:smooth val="1"/>
                <c:extLst>
                  <c:ext xmlns:c16="http://schemas.microsoft.com/office/drawing/2014/chart" uri="{C3380CC4-5D6E-409C-BE32-E72D297353CC}">
                    <c16:uniqueId val="{00000001-B6C7-4D71-B84D-F01EEBA4EA3F}"/>
                  </c:ext>
                </c:extLst>
              </c15:ser>
            </c15:filteredScatterSeries>
          </c:ext>
        </c:extLst>
      </c:scatterChart>
      <c:valAx>
        <c:axId val="9459798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80256"/>
        <c:crosses val="autoZero"/>
        <c:crossBetween val="midCat"/>
      </c:valAx>
      <c:valAx>
        <c:axId val="9459802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7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złożoności czasowej dla sortowania metodą kubełkową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1"/>
          <c:tx>
            <c:strRef>
              <c:f>Arkusz1!$C$11</c:f>
              <c:strCache>
                <c:ptCount val="1"/>
                <c:pt idx="0">
                  <c:v>s. kubełkowe</c:v>
                </c:pt>
              </c:strCache>
              <c:extLst xmlns:c15="http://schemas.microsoft.com/office/drawing/2012/chart"/>
            </c:strRef>
          </c:tx>
          <c:spPr>
            <a:ln w="19050" cap="rnd">
              <a:solidFill>
                <a:schemeClr val="accent2"/>
              </a:solidFill>
              <a:round/>
            </a:ln>
            <a:effectLst/>
          </c:spPr>
          <c:marker>
            <c:symbol val="none"/>
          </c:marker>
          <c:xVal>
            <c:numRef>
              <c:f>Arkusz1!$A$12:$A$18</c:f>
              <c:numCache>
                <c:formatCode>0</c:formatCode>
                <c:ptCount val="7"/>
                <c:pt idx="0">
                  <c:v>2000</c:v>
                </c:pt>
                <c:pt idx="1">
                  <c:v>4000</c:v>
                </c:pt>
                <c:pt idx="2">
                  <c:v>8000</c:v>
                </c:pt>
                <c:pt idx="3">
                  <c:v>16000</c:v>
                </c:pt>
                <c:pt idx="4">
                  <c:v>32000</c:v>
                </c:pt>
                <c:pt idx="5">
                  <c:v>64000</c:v>
                </c:pt>
                <c:pt idx="6">
                  <c:v>128000</c:v>
                </c:pt>
              </c:numCache>
              <c:extLst xmlns:c15="http://schemas.microsoft.com/office/drawing/2012/chart"/>
            </c:numRef>
          </c:xVal>
          <c:yVal>
            <c:numRef>
              <c:f>Arkusz1!$C$12:$C$18</c:f>
              <c:numCache>
                <c:formatCode>0.000000</c:formatCode>
                <c:ptCount val="7"/>
                <c:pt idx="0">
                  <c:v>0</c:v>
                </c:pt>
                <c:pt idx="1">
                  <c:v>0</c:v>
                </c:pt>
                <c:pt idx="2">
                  <c:v>0</c:v>
                </c:pt>
                <c:pt idx="3">
                  <c:v>0</c:v>
                </c:pt>
                <c:pt idx="4">
                  <c:v>1.0619E-3</c:v>
                </c:pt>
                <c:pt idx="5">
                  <c:v>1.9989999999999999E-3</c:v>
                </c:pt>
                <c:pt idx="6">
                  <c:v>1.9992999999999999E-3</c:v>
                </c:pt>
              </c:numCache>
              <c:extLst xmlns:c15="http://schemas.microsoft.com/office/drawing/2012/chart"/>
            </c:numRef>
          </c:yVal>
          <c:smooth val="1"/>
          <c:extLst>
            <c:ext xmlns:c16="http://schemas.microsoft.com/office/drawing/2014/chart" uri="{C3380CC4-5D6E-409C-BE32-E72D297353CC}">
              <c16:uniqueId val="{00000000-0215-4716-A8FA-E9A904EB65EB}"/>
            </c:ext>
          </c:extLst>
        </c:ser>
        <c:dLbls>
          <c:showLegendKey val="0"/>
          <c:showVal val="0"/>
          <c:showCatName val="0"/>
          <c:showSerName val="0"/>
          <c:showPercent val="0"/>
          <c:showBubbleSize val="0"/>
        </c:dLbls>
        <c:axId val="945979840"/>
        <c:axId val="945980256"/>
        <c:extLst>
          <c:ext xmlns:c15="http://schemas.microsoft.com/office/drawing/2012/chart" uri="{02D57815-91ED-43cb-92C2-25804820EDAC}">
            <c15:filteredScatterSeries>
              <c15:ser>
                <c:idx val="0"/>
                <c:order val="0"/>
                <c:tx>
                  <c:strRef>
                    <c:extLst>
                      <c:ext uri="{02D57815-91ED-43cb-92C2-25804820EDAC}">
                        <c15:formulaRef>
                          <c15:sqref>Arkusz1!$B$11</c15:sqref>
                        </c15:formulaRef>
                      </c:ext>
                    </c:extLst>
                    <c:strCache>
                      <c:ptCount val="1"/>
                      <c:pt idx="0">
                        <c:v>s. gnoma</c:v>
                      </c:pt>
                    </c:strCache>
                  </c:strRef>
                </c:tx>
                <c:spPr>
                  <a:ln w="19050" cap="rnd">
                    <a:solidFill>
                      <a:schemeClr val="accent1"/>
                    </a:solidFill>
                    <a:round/>
                  </a:ln>
                  <a:effectLst/>
                </c:spPr>
                <c:marker>
                  <c:symbol val="none"/>
                </c:marker>
                <c:xVal>
                  <c:numRef>
                    <c:extLst>
                      <c:ext uri="{02D57815-91ED-43cb-92C2-25804820EDAC}">
                        <c15:formulaRef>
                          <c15:sqref>Arkusz1!$A$12:$A$18</c15:sqref>
                        </c15:formulaRef>
                      </c:ext>
                    </c:extLst>
                    <c:numCache>
                      <c:formatCode>0</c:formatCode>
                      <c:ptCount val="7"/>
                      <c:pt idx="0">
                        <c:v>2000</c:v>
                      </c:pt>
                      <c:pt idx="1">
                        <c:v>4000</c:v>
                      </c:pt>
                      <c:pt idx="2">
                        <c:v>8000</c:v>
                      </c:pt>
                      <c:pt idx="3">
                        <c:v>16000</c:v>
                      </c:pt>
                      <c:pt idx="4">
                        <c:v>32000</c:v>
                      </c:pt>
                      <c:pt idx="5">
                        <c:v>64000</c:v>
                      </c:pt>
                      <c:pt idx="6">
                        <c:v>128000</c:v>
                      </c:pt>
                    </c:numCache>
                  </c:numRef>
                </c:xVal>
                <c:yVal>
                  <c:numRef>
                    <c:extLst>
                      <c:ext uri="{02D57815-91ED-43cb-92C2-25804820EDAC}">
                        <c15:formulaRef>
                          <c15:sqref>Arkusz1!$B$12:$B$18</c15:sqref>
                        </c15:formulaRef>
                      </c:ext>
                    </c:extLst>
                    <c:numCache>
                      <c:formatCode>0.000000</c:formatCode>
                      <c:ptCount val="7"/>
                      <c:pt idx="0">
                        <c:v>2.20494E-2</c:v>
                      </c:pt>
                      <c:pt idx="1">
                        <c:v>7.2494400000000001E-2</c:v>
                      </c:pt>
                      <c:pt idx="2">
                        <c:v>0.22004199999999999</c:v>
                      </c:pt>
                      <c:pt idx="3">
                        <c:v>0.74884399999999995</c:v>
                      </c:pt>
                      <c:pt idx="4">
                        <c:v>2.90896</c:v>
                      </c:pt>
                      <c:pt idx="5">
                        <c:v>11.529</c:v>
                      </c:pt>
                      <c:pt idx="6">
                        <c:v>46.179099999999998</c:v>
                      </c:pt>
                    </c:numCache>
                  </c:numRef>
                </c:yVal>
                <c:smooth val="1"/>
                <c:extLst>
                  <c:ext xmlns:c16="http://schemas.microsoft.com/office/drawing/2014/chart" uri="{C3380CC4-5D6E-409C-BE32-E72D297353CC}">
                    <c16:uniqueId val="{00000001-0215-4716-A8FA-E9A904EB65EB}"/>
                  </c:ext>
                </c:extLst>
              </c15:ser>
            </c15:filteredScatterSeries>
          </c:ext>
        </c:extLst>
      </c:scatterChart>
      <c:valAx>
        <c:axId val="945979840"/>
        <c:scaling>
          <c:orientation val="minMax"/>
          <c:min val="320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80256"/>
        <c:crosses val="autoZero"/>
        <c:crossBetween val="midCat"/>
      </c:valAx>
      <c:valAx>
        <c:axId val="94598025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7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złożoności czasowej dla sortowania metodą kubełkową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1"/>
          <c:tx>
            <c:strRef>
              <c:f>Arkusz1!$C$20</c:f>
              <c:strCache>
                <c:ptCount val="1"/>
                <c:pt idx="0">
                  <c:v>s. kubełkowe</c:v>
                </c:pt>
              </c:strCache>
              <c:extLst xmlns:c15="http://schemas.microsoft.com/office/drawing/2012/chart"/>
            </c:strRef>
          </c:tx>
          <c:spPr>
            <a:ln w="19050" cap="rnd">
              <a:solidFill>
                <a:schemeClr val="accent2"/>
              </a:solidFill>
              <a:round/>
            </a:ln>
            <a:effectLst/>
          </c:spPr>
          <c:marker>
            <c:symbol val="none"/>
          </c:marker>
          <c:xVal>
            <c:numRef>
              <c:f>Arkusz1!$A$21:$A$27</c:f>
              <c:numCache>
                <c:formatCode>0</c:formatCode>
                <c:ptCount val="7"/>
                <c:pt idx="0">
                  <c:v>2000</c:v>
                </c:pt>
                <c:pt idx="1">
                  <c:v>4000</c:v>
                </c:pt>
                <c:pt idx="2">
                  <c:v>8000</c:v>
                </c:pt>
                <c:pt idx="3">
                  <c:v>16000</c:v>
                </c:pt>
                <c:pt idx="4">
                  <c:v>32000</c:v>
                </c:pt>
                <c:pt idx="5">
                  <c:v>64000</c:v>
                </c:pt>
                <c:pt idx="6">
                  <c:v>128000</c:v>
                </c:pt>
              </c:numCache>
              <c:extLst xmlns:c15="http://schemas.microsoft.com/office/drawing/2012/chart"/>
            </c:numRef>
          </c:xVal>
          <c:yVal>
            <c:numRef>
              <c:f>Arkusz1!$C$21:$C$27</c:f>
              <c:numCache>
                <c:formatCode>0.000000</c:formatCode>
                <c:ptCount val="7"/>
                <c:pt idx="0">
                  <c:v>8.4686999999999991E-3</c:v>
                </c:pt>
                <c:pt idx="1">
                  <c:v>1.7055500000000001E-2</c:v>
                </c:pt>
                <c:pt idx="2">
                  <c:v>3.3567300000000001E-2</c:v>
                </c:pt>
                <c:pt idx="3">
                  <c:v>6.4446100000000006E-2</c:v>
                </c:pt>
                <c:pt idx="4">
                  <c:v>0.152528</c:v>
                </c:pt>
                <c:pt idx="5">
                  <c:v>0.280779</c:v>
                </c:pt>
                <c:pt idx="6">
                  <c:v>0.53519000000000005</c:v>
                </c:pt>
              </c:numCache>
              <c:extLst xmlns:c15="http://schemas.microsoft.com/office/drawing/2012/chart"/>
            </c:numRef>
          </c:yVal>
          <c:smooth val="1"/>
          <c:extLst>
            <c:ext xmlns:c16="http://schemas.microsoft.com/office/drawing/2014/chart" uri="{C3380CC4-5D6E-409C-BE32-E72D297353CC}">
              <c16:uniqueId val="{00000000-AC49-4DBF-A6BE-43CA66FD7335}"/>
            </c:ext>
          </c:extLst>
        </c:ser>
        <c:dLbls>
          <c:showLegendKey val="0"/>
          <c:showVal val="0"/>
          <c:showCatName val="0"/>
          <c:showSerName val="0"/>
          <c:showPercent val="0"/>
          <c:showBubbleSize val="0"/>
        </c:dLbls>
        <c:axId val="945979840"/>
        <c:axId val="945980256"/>
        <c:extLst>
          <c:ext xmlns:c15="http://schemas.microsoft.com/office/drawing/2012/chart" uri="{02D57815-91ED-43cb-92C2-25804820EDAC}">
            <c15:filteredScatterSeries>
              <c15:ser>
                <c:idx val="0"/>
                <c:order val="0"/>
                <c:tx>
                  <c:strRef>
                    <c:extLst>
                      <c:ext uri="{02D57815-91ED-43cb-92C2-25804820EDAC}">
                        <c15:formulaRef>
                          <c15:sqref>Arkusz1!$B$20</c15:sqref>
                        </c15:formulaRef>
                      </c:ext>
                    </c:extLst>
                    <c:strCache>
                      <c:ptCount val="1"/>
                      <c:pt idx="0">
                        <c:v>s. gnoma</c:v>
                      </c:pt>
                    </c:strCache>
                  </c:strRef>
                </c:tx>
                <c:spPr>
                  <a:ln w="19050" cap="rnd">
                    <a:solidFill>
                      <a:schemeClr val="accent1"/>
                    </a:solidFill>
                    <a:round/>
                  </a:ln>
                  <a:effectLst/>
                </c:spPr>
                <c:marker>
                  <c:symbol val="none"/>
                </c:marker>
                <c:xVal>
                  <c:numRef>
                    <c:extLst>
                      <c:ext uri="{02D57815-91ED-43cb-92C2-25804820EDAC}">
                        <c15:formulaRef>
                          <c15:sqref>Arkusz1!$A$21:$A$27</c15:sqref>
                        </c15:formulaRef>
                      </c:ext>
                    </c:extLst>
                    <c:numCache>
                      <c:formatCode>0</c:formatCode>
                      <c:ptCount val="7"/>
                      <c:pt idx="0">
                        <c:v>2000</c:v>
                      </c:pt>
                      <c:pt idx="1">
                        <c:v>4000</c:v>
                      </c:pt>
                      <c:pt idx="2">
                        <c:v>8000</c:v>
                      </c:pt>
                      <c:pt idx="3">
                        <c:v>16000</c:v>
                      </c:pt>
                      <c:pt idx="4">
                        <c:v>32000</c:v>
                      </c:pt>
                      <c:pt idx="5">
                        <c:v>64000</c:v>
                      </c:pt>
                      <c:pt idx="6">
                        <c:v>128000</c:v>
                      </c:pt>
                    </c:numCache>
                  </c:numRef>
                </c:xVal>
                <c:yVal>
                  <c:numRef>
                    <c:extLst>
                      <c:ext uri="{02D57815-91ED-43cb-92C2-25804820EDAC}">
                        <c15:formulaRef>
                          <c15:sqref>Arkusz1!$B$21:$B$27</c15:sqref>
                        </c15:formulaRef>
                      </c:ext>
                    </c:extLst>
                    <c:numCache>
                      <c:formatCode>0.000000</c:formatCode>
                      <c:ptCount val="7"/>
                      <c:pt idx="0">
                        <c:v>1.1002E-2</c:v>
                      </c:pt>
                      <c:pt idx="1">
                        <c:v>4.8021500000000002E-2</c:v>
                      </c:pt>
                      <c:pt idx="2">
                        <c:v>0.18178</c:v>
                      </c:pt>
                      <c:pt idx="3">
                        <c:v>0.72245000000000004</c:v>
                      </c:pt>
                      <c:pt idx="4">
                        <c:v>2.9064000000000001</c:v>
                      </c:pt>
                      <c:pt idx="5">
                        <c:v>11.528600000000001</c:v>
                      </c:pt>
                      <c:pt idx="6">
                        <c:v>46.437899999999999</c:v>
                      </c:pt>
                    </c:numCache>
                  </c:numRef>
                </c:yVal>
                <c:smooth val="1"/>
                <c:extLst>
                  <c:ext xmlns:c16="http://schemas.microsoft.com/office/drawing/2014/chart" uri="{C3380CC4-5D6E-409C-BE32-E72D297353CC}">
                    <c16:uniqueId val="{00000001-AC49-4DBF-A6BE-43CA66FD7335}"/>
                  </c:ext>
                </c:extLst>
              </c15:ser>
            </c15:filteredScatterSeries>
          </c:ext>
        </c:extLst>
      </c:scatterChart>
      <c:valAx>
        <c:axId val="945979840"/>
        <c:scaling>
          <c:orientation val="minMax"/>
          <c:min val="160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80256"/>
        <c:crosses val="autoZero"/>
        <c:crossBetween val="midCat"/>
      </c:valAx>
      <c:valAx>
        <c:axId val="9459802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597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EC7A01FB76438DAFF5EE76415B576D"/>
        <w:category>
          <w:name w:val="Ogólne"/>
          <w:gallery w:val="placeholder"/>
        </w:category>
        <w:types>
          <w:type w:val="bbPlcHdr"/>
        </w:types>
        <w:behaviors>
          <w:behavior w:val="content"/>
        </w:behaviors>
        <w:guid w:val="{88BD065D-D016-43AD-BEF7-ECBC77F33A77}"/>
      </w:docPartPr>
      <w:docPartBody>
        <w:p w:rsidR="007B65E5" w:rsidRDefault="00000000">
          <w:pPr>
            <w:pStyle w:val="CEEC7A01FB76438DAFF5EE76415B576D"/>
          </w:pPr>
          <w:r w:rsidRPr="00BF571A">
            <w:rPr>
              <w:rFonts w:cs="Times New Roman"/>
              <w:sz w:val="36"/>
              <w:szCs w:val="36"/>
            </w:rPr>
            <w:t xml:space="preserve">Wybierz </w:t>
          </w:r>
          <w:r>
            <w:rPr>
              <w:rFonts w:cs="Times New Roman"/>
              <w:sz w:val="36"/>
              <w:szCs w:val="36"/>
            </w:rPr>
            <w:t>rok</w:t>
          </w:r>
          <w:r w:rsidRPr="00BF571A">
            <w:rPr>
              <w:rFonts w:cs="Times New Roman"/>
              <w:sz w:val="36"/>
              <w:szCs w:val="3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21"/>
    <w:rsid w:val="00517CA5"/>
    <w:rsid w:val="005E5A1C"/>
    <w:rsid w:val="00793A87"/>
    <w:rsid w:val="007B65E5"/>
    <w:rsid w:val="0080220C"/>
    <w:rsid w:val="00956986"/>
    <w:rsid w:val="00960321"/>
    <w:rsid w:val="00D14ED0"/>
    <w:rsid w:val="00F356A7"/>
    <w:rsid w:val="00F622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17CA5"/>
    <w:rPr>
      <w:color w:val="808080"/>
    </w:rPr>
  </w:style>
  <w:style w:type="paragraph" w:customStyle="1" w:styleId="CEEC7A01FB76438DAFF5EE76415B576D">
    <w:name w:val="CEEC7A01FB76438DAFF5EE76415B5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383-DD64-415B-BA81-090D9C4B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Dariusz Strojny 164015 AiSD Pro1.dotx</Template>
  <TotalTime>734</TotalTime>
  <Pages>25</Pages>
  <Words>2907</Words>
  <Characters>17445</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dc:creator>
  <cp:keywords/>
  <dc:description/>
  <cp:lastModifiedBy>Dariusz Strojny</cp:lastModifiedBy>
  <cp:revision>150</cp:revision>
  <cp:lastPrinted>2023-01-20T01:04:00Z</cp:lastPrinted>
  <dcterms:created xsi:type="dcterms:W3CDTF">2023-01-18T23:27:00Z</dcterms:created>
  <dcterms:modified xsi:type="dcterms:W3CDTF">2023-01-20T06:23:00Z</dcterms:modified>
</cp:coreProperties>
</file>